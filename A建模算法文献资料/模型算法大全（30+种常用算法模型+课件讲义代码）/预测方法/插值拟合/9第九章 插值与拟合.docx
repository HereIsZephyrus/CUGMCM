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tabs>
          <w:tab w:pos="4220" w:val="left"/>
        </w:tabs>
        <w:spacing w:before="0" w:after="0" w:line="374" w:lineRule="exact"/>
        <w:ind w:left="3109" w:right="2823"/>
        <w:jc w:val="center"/>
        <w:rPr>
          <w:rFonts w:ascii="宋体" w:hAnsi="宋体" w:cs="宋体" w:eastAsia="宋体"/>
          <w:sz w:val="28"/>
          <w:szCs w:val="28"/>
        </w:rPr>
      </w:pPr>
      <w:r>
        <w:rPr>
          <w:rFonts w:ascii="宋体" w:hAnsi="宋体" w:cs="宋体" w:eastAsia="宋体"/>
          <w:spacing w:val="1"/>
          <w:w w:val="100"/>
          <w:position w:val="-3"/>
          <w:sz w:val="28"/>
          <w:szCs w:val="28"/>
        </w:rPr>
        <w:t>第九</w:t>
      </w:r>
      <w:r>
        <w:rPr>
          <w:rFonts w:ascii="宋体" w:hAnsi="宋体" w:cs="宋体" w:eastAsia="宋体"/>
          <w:spacing w:val="0"/>
          <w:w w:val="100"/>
          <w:position w:val="-3"/>
          <w:sz w:val="28"/>
          <w:szCs w:val="28"/>
        </w:rPr>
        <w:t>章</w:t>
      </w:r>
      <w:r>
        <w:rPr>
          <w:rFonts w:ascii="宋体" w:hAnsi="宋体" w:cs="宋体" w:eastAsia="宋体"/>
          <w:spacing w:val="0"/>
          <w:w w:val="100"/>
          <w:position w:val="-3"/>
          <w:sz w:val="28"/>
          <w:szCs w:val="28"/>
        </w:rPr>
        <w:tab/>
      </w:r>
      <w:r>
        <w:rPr>
          <w:rFonts w:ascii="宋体" w:hAnsi="宋体" w:cs="宋体" w:eastAsia="宋体"/>
          <w:spacing w:val="2"/>
          <w:w w:val="99"/>
          <w:position w:val="-3"/>
          <w:sz w:val="28"/>
          <w:szCs w:val="28"/>
        </w:rPr>
        <w:t>插值与拟合</w:t>
      </w:r>
      <w:r>
        <w:rPr>
          <w:rFonts w:ascii="宋体" w:hAnsi="宋体" w:cs="宋体" w:eastAsia="宋体"/>
          <w:spacing w:val="0"/>
          <w:w w:val="100"/>
          <w:position w:val="0"/>
          <w:sz w:val="28"/>
          <w:szCs w:val="28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2" w:lineRule="exact"/>
        <w:ind w:left="894" w:right="14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插值：求过已知有限个数据点的近似函数。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拟合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已知有限个数据点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求近似函数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不要求过已知数据点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只要求在某种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义</w:t>
      </w:r>
    </w:p>
    <w:p>
      <w:pPr>
        <w:spacing w:before="0" w:after="0" w:line="272" w:lineRule="exact"/>
        <w:ind w:left="894" w:right="142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下它在这些点上的总偏差最小。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插值和拟合都是要根据一组数据构造一个函数作为近似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由于近似的要求不同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二</w:t>
      </w:r>
    </w:p>
    <w:p>
      <w:pPr>
        <w:spacing w:before="0" w:after="0" w:line="272" w:lineRule="exact"/>
        <w:ind w:left="474" w:right="14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者的数学方法上是完全不同的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而面对一个实际问题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究竟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应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该用插值还是拟合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容易确定，有时则并不明显。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72" w:lineRule="exact"/>
        <w:ind w:left="894" w:right="144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下面介绍几种基本的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常用的插值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拉格朗日多项式插值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牛顿插值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分段线性插</w:t>
      </w:r>
    </w:p>
    <w:p>
      <w:pPr>
        <w:spacing w:before="0" w:after="0" w:line="263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值、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插值和三次样条插值。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36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拉格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日多项式插值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1" w:after="0" w:line="282" w:lineRule="exact"/>
        <w:ind w:left="894" w:right="14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.1.1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插值多项式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用多项式作为研究插值的工具</w:t>
      </w:r>
      <w:r>
        <w:rPr>
          <w:rFonts w:ascii="宋体" w:hAnsi="宋体" w:cs="宋体" w:eastAsia="宋体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称为代数插值</w:t>
      </w:r>
      <w:r>
        <w:rPr>
          <w:rFonts w:ascii="宋体" w:hAnsi="宋体" w:cs="宋体" w:eastAsia="宋体"/>
          <w:spacing w:val="-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其基本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题是</w:t>
      </w:r>
      <w:r>
        <w:rPr>
          <w:rFonts w:ascii="宋体" w:hAnsi="宋体" w:cs="宋体" w:eastAsia="宋体"/>
          <w:spacing w:val="-2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已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-2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</w:t>
      </w:r>
    </w:p>
    <w:p>
      <w:pPr>
        <w:spacing w:line="28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footerReference w:type="default" r:id="rId5"/>
          <w:footerReference w:type="even" r:id="rId6"/>
          <w:type w:val="continuous"/>
          <w:pgSz w:w="11920" w:h="16840"/>
          <w:pgMar w:footer="3088" w:top="1080" w:bottom="3260" w:left="1680" w:right="1660"/>
          <w:pgNumType w:start="175"/>
        </w:sectPr>
      </w:pPr>
    </w:p>
    <w:p>
      <w:pPr>
        <w:spacing w:before="0" w:after="0" w:line="389" w:lineRule="exact"/>
        <w:ind w:left="474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3"/>
          <w:sz w:val="21"/>
          <w:szCs w:val="21"/>
        </w:rPr>
        <w:t>区</w:t>
      </w:r>
      <w:r>
        <w:rPr>
          <w:rFonts w:ascii="宋体" w:hAnsi="宋体" w:cs="宋体" w:eastAsia="宋体"/>
          <w:spacing w:val="22"/>
          <w:position w:val="3"/>
          <w:sz w:val="21"/>
          <w:szCs w:val="21"/>
        </w:rPr>
        <w:t>间</w:t>
      </w:r>
      <w:r>
        <w:rPr>
          <w:rFonts w:ascii="Times New Roman" w:hAnsi="Times New Roman" w:cs="Times New Roman" w:eastAsia="Times New Roman"/>
          <w:spacing w:val="5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7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上</w:t>
      </w:r>
      <w:r>
        <w:rPr>
          <w:rFonts w:ascii="宋体" w:hAnsi="宋体" w:cs="宋体" w:eastAsia="宋体"/>
          <w:spacing w:val="-7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个不同点</w:t>
      </w:r>
      <w:r>
        <w:rPr>
          <w:rFonts w:ascii="宋体" w:hAnsi="宋体" w:cs="宋体" w:eastAsia="宋体"/>
          <w:spacing w:val="-5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处的函数值</w:t>
      </w:r>
      <w:r>
        <w:rPr>
          <w:rFonts w:ascii="宋体" w:hAnsi="宋体" w:cs="宋体" w:eastAsia="宋体"/>
          <w:spacing w:val="-4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71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至多</w:t>
      </w:r>
      <w:r>
        <w:rPr>
          <w:rFonts w:ascii="宋体" w:hAnsi="宋体" w:cs="宋体" w:eastAsia="宋体"/>
          <w:spacing w:val="-71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次多项式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8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98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求一个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8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5664" w:space="101"/>
            <w:col w:w="2815"/>
          </w:cols>
        </w:sectPr>
      </w:pPr>
    </w:p>
    <w:p>
      <w:pPr>
        <w:spacing w:before="0" w:after="0" w:line="369" w:lineRule="exact"/>
        <w:ind w:left="204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15.420013pt;margin-top:2.761792pt;width:3.50365pt;height:7.0073pt;mso-position-horizontal-relative:page;mso-position-vertical-relative:paragraph;z-index:-3738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20"/>
          <w:w w:val="57"/>
          <w:position w:val="2"/>
          <w:sz w:val="25"/>
          <w:szCs w:val="25"/>
        </w:rPr>
        <w:t>ϕ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4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41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1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4699" w:space="3235"/>
            <w:col w:w="646"/>
          </w:cols>
        </w:sectPr>
      </w:pPr>
    </w:p>
    <w:p>
      <w:pPr>
        <w:spacing w:before="0" w:after="0" w:line="29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使其在给定点处与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同值，即满足插值条件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9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86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20"/>
          <w:w w:val="57"/>
          <w:position w:val="2"/>
          <w:sz w:val="25"/>
          <w:szCs w:val="25"/>
        </w:rPr>
        <w:t>ϕ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6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2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86" w:lineRule="exact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6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2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3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4" w:equalWidth="0">
            <w:col w:w="2614" w:space="101"/>
            <w:col w:w="908" w:space="258"/>
            <w:col w:w="1241" w:space="2813"/>
            <w:col w:w="645"/>
          </w:cols>
        </w:sectPr>
      </w:pPr>
    </w:p>
    <w:p>
      <w:pPr>
        <w:spacing w:before="0" w:after="0" w:line="377" w:lineRule="exact"/>
        <w:ind w:left="4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Meiryo" w:hAnsi="Meiryo" w:cs="Meiryo" w:eastAsia="Meiryo"/>
          <w:w w:val="57"/>
          <w:position w:val="3"/>
          <w:sz w:val="25"/>
          <w:szCs w:val="25"/>
        </w:rPr>
        <w:t>ϕ</w:t>
      </w:r>
      <w:r>
        <w:rPr>
          <w:rFonts w:ascii="Meiryo" w:hAnsi="Meiryo" w:cs="Meiryo" w:eastAsia="Meiryo"/>
          <w:spacing w:val="-63"/>
          <w:w w:val="100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称为插值多项式，</w:t>
      </w:r>
      <w:r>
        <w:rPr>
          <w:rFonts w:ascii="宋体" w:hAnsi="宋体" w:cs="宋体" w:eastAsia="宋体"/>
          <w:spacing w:val="-7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6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称为插值节点</w:t>
      </w:r>
      <w:r>
        <w:rPr>
          <w:rFonts w:ascii="宋体" w:hAnsi="宋体" w:cs="宋体" w:eastAsia="宋体"/>
          <w:spacing w:val="-17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简称节点</w:t>
      </w:r>
      <w:r>
        <w:rPr>
          <w:rFonts w:ascii="宋体" w:hAnsi="宋体" w:cs="宋体" w:eastAsia="宋体"/>
          <w:spacing w:val="5"/>
          <w:w w:val="100"/>
          <w:position w:val="3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称为插值区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3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间</w:t>
      </w:r>
      <w:r>
        <w:rPr>
          <w:rFonts w:ascii="宋体" w:hAnsi="宋体" w:cs="宋体" w:eastAsia="宋体"/>
          <w:spacing w:val="-1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从几何上看</w:t>
      </w:r>
      <w:r>
        <w:rPr>
          <w:rFonts w:ascii="宋体" w:hAnsi="宋体" w:cs="宋体" w:eastAsia="宋体"/>
          <w:spacing w:val="25"/>
          <w:w w:val="100"/>
          <w:position w:val="2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次多项式插值就是过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个点</w:t>
      </w:r>
      <w:r>
        <w:rPr>
          <w:rFonts w:ascii="宋体" w:hAnsi="宋体" w:cs="宋体" w:eastAsia="宋体"/>
          <w:spacing w:val="-74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1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-1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作一条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55" w:lineRule="exact"/>
        <w:ind w:left="474" w:right="-84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2"/>
          <w:sz w:val="21"/>
          <w:szCs w:val="21"/>
        </w:rPr>
        <w:t>多项式曲线</w:t>
      </w:r>
      <w:r>
        <w:rPr>
          <w:rFonts w:ascii="宋体" w:hAnsi="宋体" w:cs="宋体" w:eastAsia="宋体"/>
          <w:spacing w:val="-44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4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2"/>
          <w:sz w:val="25"/>
          <w:szCs w:val="25"/>
        </w:rPr>
        <w:t>ϕ</w:t>
      </w:r>
      <w:r>
        <w:rPr>
          <w:rFonts w:ascii="Meiryo" w:hAnsi="Meiryo" w:cs="Meiryo" w:eastAsia="Meiryo"/>
          <w:spacing w:val="-63"/>
          <w:w w:val="100"/>
          <w:position w:val="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近似曲线</w:t>
      </w:r>
      <w:r>
        <w:rPr>
          <w:rFonts w:ascii="宋体" w:hAnsi="宋体" w:cs="宋体" w:eastAsia="宋体"/>
          <w:spacing w:val="-44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1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1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3751" w:space="105"/>
            <w:col w:w="4724"/>
          </w:cols>
        </w:sectPr>
      </w:pPr>
    </w:p>
    <w:p>
      <w:pPr>
        <w:spacing w:before="0" w:after="0" w:line="298" w:lineRule="exact"/>
        <w:ind w:left="928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次多项式（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）有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个待定系数，由插值条件（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恰好给出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个方程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9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24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1"/>
          <w:w w:val="49"/>
          <w:position w:val="-8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1" w:lineRule="exact"/>
        <w:ind w:right="-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4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38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54"/>
          <w:w w:val="100"/>
          <w:position w:val="-9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-9"/>
          <w:sz w:val="24"/>
          <w:szCs w:val="24"/>
        </w:rPr>
        <w:t>L</w:t>
      </w:r>
      <w:r>
        <w:rPr>
          <w:rFonts w:ascii="Arial" w:hAnsi="Arial" w:cs="Arial" w:eastAsia="Arial"/>
          <w:spacing w:val="-37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4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3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26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4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848" w:space="141"/>
            <w:col w:w="1402" w:space="100"/>
            <w:col w:w="4089"/>
          </w:cols>
        </w:sectPr>
      </w:pPr>
    </w:p>
    <w:p>
      <w:pPr>
        <w:tabs>
          <w:tab w:pos="2640" w:val="left"/>
          <w:tab w:pos="3280" w:val="left"/>
        </w:tabs>
        <w:spacing w:before="0" w:after="0" w:line="108" w:lineRule="exact"/>
        <w:ind w:left="2222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21" w:lineRule="exact"/>
        <w:ind w:left="1942" w:right="1411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5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700" w:val="left"/>
        </w:tabs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9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</w:p>
    <w:p>
      <w:pPr>
        <w:spacing w:line="14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3569" w:space="826"/>
            <w:col w:w="4185"/>
          </w:cols>
        </w:sectPr>
      </w:pPr>
    </w:p>
    <w:p>
      <w:pPr>
        <w:spacing w:before="0" w:after="0" w:line="168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1"/>
          <w:w w:val="49"/>
          <w:position w:val="-10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68" w:lineRule="exact"/>
        <w:ind w:right="-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38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+</w:t>
      </w:r>
      <w:r>
        <w:rPr>
          <w:rFonts w:ascii="Meiryo" w:hAnsi="Meiryo" w:cs="Meiryo" w:eastAsia="Meiryo"/>
          <w:spacing w:val="-52"/>
          <w:w w:val="100"/>
          <w:position w:val="-8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-8"/>
          <w:sz w:val="24"/>
          <w:szCs w:val="24"/>
        </w:rPr>
        <w:t>L</w:t>
      </w:r>
      <w:r>
        <w:rPr>
          <w:rFonts w:ascii="Arial" w:hAnsi="Arial" w:cs="Arial" w:eastAsia="Arial"/>
          <w:spacing w:val="-38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+</w:t>
      </w:r>
      <w:r>
        <w:rPr>
          <w:rFonts w:ascii="Meiryo" w:hAnsi="Meiryo" w:cs="Meiryo" w:eastAsia="Meiryo"/>
          <w:spacing w:val="-4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6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3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28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68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848" w:space="118"/>
            <w:col w:w="1401" w:space="100"/>
            <w:col w:w="4113"/>
          </w:cols>
        </w:sectPr>
      </w:pPr>
    </w:p>
    <w:p>
      <w:pPr>
        <w:tabs>
          <w:tab w:pos="2640" w:val="left"/>
          <w:tab w:pos="3260" w:val="left"/>
        </w:tabs>
        <w:spacing w:before="0" w:after="0" w:line="270" w:lineRule="exact"/>
        <w:ind w:left="1980" w:right="-8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3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49"/>
          <w:position w:val="-3"/>
          <w:sz w:val="24"/>
          <w:szCs w:val="24"/>
        </w:rPr>
        <w:t>  </w:t>
      </w:r>
      <w:r>
        <w:rPr>
          <w:rFonts w:ascii="Meiryo" w:hAnsi="Meiryo" w:cs="Meiryo" w:eastAsia="Meiryo"/>
          <w:spacing w:val="4"/>
          <w:w w:val="49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3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3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680" w:val="left"/>
        </w:tabs>
        <w:spacing w:before="0" w:after="0" w:line="143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1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0" w:after="0" w:line="261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6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3" w:equalWidth="0">
            <w:col w:w="3533" w:space="838"/>
            <w:col w:w="759" w:space="2695"/>
            <w:col w:w="755"/>
          </w:cols>
        </w:sectPr>
      </w:pPr>
    </w:p>
    <w:p>
      <w:pPr>
        <w:spacing w:before="0" w:after="0" w:line="251" w:lineRule="exact"/>
        <w:ind w:left="198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Meiryo" w:hAnsi="Meiryo" w:cs="Meiryo" w:eastAsia="Meiryo"/>
          <w:spacing w:val="-22"/>
          <w:w w:val="49"/>
          <w:position w:val="-1"/>
          <w:sz w:val="24"/>
          <w:szCs w:val="24"/>
        </w:rPr>
        <w:t>⎪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6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-5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80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tabs>
          <w:tab w:pos="3500" w:val="left"/>
          <w:tab w:pos="4620" w:val="left"/>
        </w:tabs>
        <w:spacing w:before="0" w:after="0" w:line="91" w:lineRule="exact"/>
        <w:ind w:left="198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11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9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56" w:lineRule="exact"/>
        <w:ind w:left="1980" w:right="-8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1"/>
          <w:w w:val="49"/>
          <w:position w:val="3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1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2"/>
          <w:w w:val="100"/>
          <w:position w:val="9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9"/>
          <w:sz w:val="24"/>
          <w:szCs w:val="24"/>
        </w:rPr>
        <w:t>L</w:t>
      </w:r>
      <w:r>
        <w:rPr>
          <w:rFonts w:ascii="Arial" w:hAnsi="Arial" w:cs="Arial" w:eastAsia="Arial"/>
          <w:spacing w:val="-38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4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3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记此方程组的系数矩阵为</w:t>
      </w:r>
      <w:r>
        <w:rPr>
          <w:rFonts w:ascii="宋体" w:hAnsi="宋体" w:cs="宋体" w:eastAsia="宋体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2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，则</w:t>
      </w:r>
    </w:p>
    <w:p>
      <w:pPr>
        <w:spacing w:before="0" w:after="0" w:line="30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28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0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4676" w:space="100"/>
            <w:col w:w="3804"/>
          </w:cols>
        </w:sectPr>
      </w:pPr>
    </w:p>
    <w:p>
      <w:pPr>
        <w:tabs>
          <w:tab w:pos="340" w:val="left"/>
        </w:tabs>
        <w:spacing w:before="67" w:after="0" w:line="240" w:lineRule="auto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21.160004pt;margin-top:2.853085pt;width:.1pt;height:69.78pt;mso-position-horizontal-relative:page;mso-position-vertical-relative:paragraph;z-index:-3746" coordorigin="4423,57" coordsize="2,1396">
            <v:shape style="position:absolute;left:4423;top:57;width:2;height:1396" coordorigin="4423,57" coordsize="0,1396" path="m4423,57l4423,1453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020" w:val="left"/>
        </w:tabs>
        <w:spacing w:before="54" w:after="0" w:line="126" w:lineRule="exact"/>
        <w:ind w:left="12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20" w:val="left"/>
          <w:tab w:pos="1000" w:val="left"/>
        </w:tabs>
        <w:spacing w:before="0" w:after="0" w:line="202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18.420013pt;margin-top:-6.098873pt;width:.1pt;height:69.78pt;mso-position-horizontal-relative:page;mso-position-vertical-relative:paragraph;z-index:-3745" coordorigin="6368,-122" coordsize="2,1396">
            <v:shape style="position:absolute;left:6368;top:-122;width:2;height:1396" coordorigin="6368,-122" coordsize="0,1396" path="m6368,-122l6368,1274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61.300385pt;margin-top:-4.052248pt;width:5.326535pt;height:11.9967pt;mso-position-horizontal-relative:page;mso-position-vertical-relative:paragraph;z-index:-374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120056pt;margin-top:-4.052248pt;width:5.326535pt;height:11.9967pt;mso-position-horizontal-relative:page;mso-position-vertical-relative:paragraph;z-index:-3743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  <w:r>
        <w:rPr>
          <w:rFonts w:ascii="Arial" w:hAnsi="Arial" w:cs="Arial" w:eastAsia="Arial"/>
          <w:spacing w:val="0"/>
          <w:w w:val="179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3277" w:space="269"/>
            <w:col w:w="5034"/>
          </w:cols>
        </w:sectPr>
      </w:pPr>
    </w:p>
    <w:p>
      <w:pPr>
        <w:tabs>
          <w:tab w:pos="340" w:val="left"/>
        </w:tabs>
        <w:spacing w:before="45" w:after="0" w:line="224" w:lineRule="exact"/>
        <w:ind w:right="45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4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1320" w:val="left"/>
        </w:tabs>
        <w:spacing w:before="0" w:after="0" w:line="212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det(</w:t>
      </w:r>
      <w:r>
        <w:rPr>
          <w:rFonts w:ascii="Times New Roman" w:hAnsi="Times New Roman" w:cs="Times New Roman" w:eastAsia="Times New Roman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020" w:val="left"/>
        </w:tabs>
        <w:spacing w:before="32" w:after="0" w:line="125" w:lineRule="exact"/>
        <w:ind w:left="12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20" w:val="left"/>
          <w:tab w:pos="980" w:val="left"/>
        </w:tabs>
        <w:spacing w:before="0" w:after="0" w:line="202" w:lineRule="exact"/>
        <w:ind w:left="10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0.820496pt;margin-top:-4.052461pt;width:5.326535pt;height:11.9967pt;mso-position-horizontal-relative:page;mso-position-vertical-relative:paragraph;z-index:-3742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640167pt;margin-top:-4.052461pt;width:5.326535pt;height:11.9967pt;mso-position-horizontal-relative:page;mso-position-vertical-relative:paragraph;z-index:-3741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  <w:r>
        <w:rPr>
          <w:rFonts w:ascii="Arial" w:hAnsi="Arial" w:cs="Arial" w:eastAsia="Arial"/>
          <w:spacing w:val="0"/>
          <w:w w:val="179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3277" w:space="260"/>
            <w:col w:w="5043"/>
          </w:cols>
        </w:sectPr>
      </w:pPr>
    </w:p>
    <w:p>
      <w:pPr>
        <w:spacing w:before="0" w:after="0" w:line="200" w:lineRule="exact"/>
        <w:ind w:left="2883" w:right="3988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3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-14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-14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-13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-14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-13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line="200" w:lineRule="exact" w:after="0"/>
        <w:jc w:val="center"/>
        <w:rPr>
          <w:rFonts w:ascii="Arial" w:hAnsi="Arial" w:cs="Arial" w:eastAsia="Arial"/>
          <w:sz w:val="24"/>
          <w:szCs w:val="2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tabs>
          <w:tab w:pos="340" w:val="left"/>
        </w:tabs>
        <w:spacing w:before="85" w:after="0" w:line="240" w:lineRule="auto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tabs>
          <w:tab w:pos="420" w:val="left"/>
          <w:tab w:pos="1000" w:val="left"/>
        </w:tabs>
        <w:spacing w:before="0" w:after="0" w:line="20" w:lineRule="auto"/>
        <w:ind w:left="114" w:right="3855" w:firstLine="1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1.480316pt;margin-top:-3.704465pt;width:5.326535pt;height:11.9967pt;mso-position-horizontal-relative:page;mso-position-vertical-relative:paragraph;z-index:-3740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299988pt;margin-top:-3.704465pt;width:5.326535pt;height:11.9967pt;mso-position-horizontal-relative:page;mso-position-vertical-relative:paragraph;z-index:-3739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2</w:t>
        <w:tab/>
        <w:tab/>
      </w:r>
      <w:r>
        <w:rPr>
          <w:rFonts w:ascii="Times New Roman" w:hAnsi="Times New Roman" w:cs="Times New Roman" w:eastAsia="Times New Roman"/>
          <w:spacing w:val="0"/>
          <w:w w:val="5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</w:r>
      <w:r>
        <w:rPr>
          <w:rFonts w:ascii="Arial" w:hAnsi="Arial" w:cs="Arial" w:eastAsia="Arial"/>
          <w:spacing w:val="0"/>
          <w:w w:val="179"/>
          <w:position w:val="6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6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" w:lineRule="auto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3274" w:space="275"/>
            <w:col w:w="5031"/>
          </w:cols>
        </w:sectPr>
      </w:pPr>
    </w:p>
    <w:p>
      <w:pPr>
        <w:spacing w:before="70" w:after="0" w:line="174" w:lineRule="auto"/>
        <w:ind w:left="474" w:right="1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是范德蒙特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-23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an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er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ond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sz w:val="21"/>
          <w:szCs w:val="21"/>
        </w:rPr>
        <w:t>行列式</w:t>
      </w:r>
      <w:r>
        <w:rPr>
          <w:rFonts w:ascii="宋体" w:hAnsi="宋体" w:cs="宋体" w:eastAsia="宋体"/>
          <w:spacing w:val="-2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sz w:val="21"/>
          <w:szCs w:val="21"/>
        </w:rPr>
        <w:t>当</w:t>
      </w:r>
      <w:r>
        <w:rPr>
          <w:rFonts w:ascii="宋体" w:hAnsi="宋体" w:cs="宋体" w:eastAsia="宋体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9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8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互不相同时</w:t>
      </w:r>
      <w:r>
        <w:rPr>
          <w:rFonts w:ascii="宋体" w:hAnsi="宋体" w:cs="宋体" w:eastAsia="宋体"/>
          <w:spacing w:val="-29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此行列式值不为零</w:t>
      </w:r>
      <w:r>
        <w:rPr>
          <w:rFonts w:ascii="宋体" w:hAnsi="宋体" w:cs="宋体" w:eastAsia="宋体"/>
          <w:spacing w:val="-29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因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此方程组（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）有唯一解。这表明，只要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个节点互不相同，满足插值要求（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插值多项式（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）是唯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的。</w:t>
      </w:r>
    </w:p>
    <w:p>
      <w:pPr>
        <w:spacing w:before="0" w:after="0" w:line="269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插值多项式与被插函数之间的差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6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78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3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5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21"/>
          <w:w w:val="57"/>
          <w:position w:val="3"/>
          <w:sz w:val="25"/>
          <w:szCs w:val="25"/>
        </w:rPr>
        <w:t>ϕ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83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511" w:space="101"/>
            <w:col w:w="5968"/>
          </w:cols>
        </w:sectPr>
      </w:pPr>
    </w:p>
    <w:p>
      <w:pPr>
        <w:spacing w:before="14" w:after="0" w:line="240" w:lineRule="auto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称为截断误差，又称为插值余项。当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充分光滑时，</w:t>
      </w:r>
    </w:p>
    <w:p>
      <w:pPr>
        <w:spacing w:before="0" w:after="0" w:line="107" w:lineRule="exact"/>
        <w:ind w:left="3944" w:right="418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11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-22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-1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position w:val="-1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  <w:t>1)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07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61" w:top="1060" w:bottom="3280" w:left="1680" w:right="1680"/>
        </w:sectPr>
      </w:pPr>
    </w:p>
    <w:p>
      <w:pPr>
        <w:spacing w:before="0" w:after="0" w:line="305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46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05" w:lineRule="exact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6" w:lineRule="exact"/>
        <w:ind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15"/>
          <w:w w:val="68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6" w:lineRule="exact"/>
        <w:ind w:right="-101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0"/>
          <w:position w:val="4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96"/>
          <w:position w:val="4"/>
          <w:sz w:val="25"/>
          <w:szCs w:val="25"/>
        </w:rPr>
        <w:t>ξ</w:t>
      </w:r>
      <w:r>
        <w:rPr>
          <w:rFonts w:ascii="Meiryo" w:hAnsi="Meiryo" w:cs="Meiryo" w:eastAsia="Meiryo"/>
          <w:spacing w:val="-50"/>
          <w:w w:val="100"/>
          <w:position w:val="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3"/>
          <w:position w:val="-11"/>
          <w:sz w:val="25"/>
          <w:szCs w:val="25"/>
        </w:rPr>
        <w:t>ω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30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-11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26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11"/>
          <w:sz w:val="25"/>
          <w:szCs w:val="25"/>
        </w:rPr>
        <w:t>ξ</w:t>
      </w:r>
      <w:r>
        <w:rPr>
          <w:rFonts w:ascii="Meiryo" w:hAnsi="Meiryo" w:cs="Meiryo" w:eastAsia="Meiryo"/>
          <w:spacing w:val="-27"/>
          <w:w w:val="100"/>
          <w:position w:val="-11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88"/>
          <w:position w:val="-11"/>
          <w:sz w:val="24"/>
          <w:szCs w:val="24"/>
        </w:rPr>
        <w:t>∈</w:t>
      </w:r>
      <w:r>
        <w:rPr>
          <w:rFonts w:ascii="Meiryo" w:hAnsi="Meiryo" w:cs="Meiryo" w:eastAsia="Meiryo"/>
          <w:spacing w:val="-5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1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06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5" w:equalWidth="0">
            <w:col w:w="2236" w:space="106"/>
            <w:col w:w="781" w:space="100"/>
            <w:col w:w="685" w:space="436"/>
            <w:col w:w="503" w:space="268"/>
            <w:col w:w="3445"/>
          </w:cols>
        </w:sectPr>
      </w:pPr>
    </w:p>
    <w:p>
      <w:pPr>
        <w:tabs>
          <w:tab w:pos="3100" w:val="left"/>
          <w:tab w:pos="3880" w:val="left"/>
        </w:tabs>
        <w:spacing w:before="0" w:after="0" w:line="349" w:lineRule="exact"/>
        <w:ind w:left="1639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72.880005pt;margin-top:-.258545pt;width:44.04pt;height:.1pt;mso-position-horizontal-relative:page;mso-position-vertical-relative:paragraph;z-index:-3737" coordorigin="5458,-5" coordsize="881,2">
            <v:shape style="position:absolute;left:5458;top:-5;width:881;height:2" coordorigin="5458,-5" coordsize="881,0" path="m5458,-5l6338,-5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6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16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16"/>
          <w:sz w:val="14"/>
          <w:szCs w:val="14"/>
        </w:rPr>
      </w:r>
      <w:r>
        <w:rPr>
          <w:rFonts w:ascii="Times New Roman" w:hAnsi="Times New Roman" w:cs="Times New Roman" w:eastAsia="Times New Roman"/>
          <w:spacing w:val="9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)!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9" w:after="0" w:line="135" w:lineRule="exact"/>
        <w:ind w:left="1692" w:right="2721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76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4564" w:space="299"/>
            <w:col w:w="3697"/>
          </w:cols>
        </w:sectPr>
      </w:pPr>
    </w:p>
    <w:p>
      <w:pPr>
        <w:spacing w:before="0" w:after="0" w:line="407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9"/>
          <w:sz w:val="21"/>
          <w:szCs w:val="21"/>
        </w:rPr>
        <w:t>其</w:t>
      </w:r>
      <w:r>
        <w:rPr>
          <w:rFonts w:ascii="宋体" w:hAnsi="宋体" w:cs="宋体" w:eastAsia="宋体"/>
          <w:spacing w:val="19"/>
          <w:position w:val="9"/>
          <w:sz w:val="21"/>
          <w:szCs w:val="21"/>
        </w:rPr>
        <w:t>中</w:t>
      </w:r>
      <w:r>
        <w:rPr>
          <w:rFonts w:ascii="Meiryo" w:hAnsi="Meiryo" w:cs="Meiryo" w:eastAsia="Meiryo"/>
          <w:spacing w:val="18"/>
          <w:w w:val="83"/>
          <w:position w:val="9"/>
          <w:sz w:val="25"/>
          <w:szCs w:val="25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30"/>
          <w:w w:val="100"/>
          <w:position w:val="3"/>
          <w:sz w:val="36"/>
          <w:szCs w:val="36"/>
        </w:rPr>
        <w:t>∏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1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w w:val="100"/>
          <w:position w:val="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25" w:lineRule="exact"/>
        <w:ind w:left="166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position w:val="4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240" w:val="left"/>
        </w:tabs>
        <w:spacing w:before="0" w:after="0" w:line="272" w:lineRule="exact"/>
        <w:ind w:left="610" w:right="83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.1.2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朗日插值多项式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实际上比较方便的作法不是解方程（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）求待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系数，而是先构造一组基函数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27" w:after="0" w:line="308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81.919998pt;margin-top:16.34499pt;width:200.76pt;height:.1pt;mso-position-horizontal-relative:page;mso-position-vertical-relative:paragraph;z-index:-3736" coordorigin="3638,327" coordsize="4015,2">
            <v:shape style="position:absolute;left:3638;top:327;width:4015;height:2" coordorigin="3638,327" coordsize="4015,0" path="m3638,327l7654,327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3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)</w:t>
      </w:r>
      <w:r>
        <w:rPr>
          <w:rFonts w:ascii="Arial" w:hAnsi="Arial" w:cs="Arial" w:eastAsia="Arial"/>
          <w:spacing w:val="4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3"/>
          <w:w w:val="68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w w:val="8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80"/>
          <w:position w:val="3"/>
          <w:sz w:val="24"/>
          <w:szCs w:val="24"/>
        </w:rPr>
        <w:t>)</w:t>
      </w:r>
      <w:r>
        <w:rPr>
          <w:rFonts w:ascii="Arial" w:hAnsi="Arial" w:cs="Arial" w:eastAsia="Arial"/>
          <w:spacing w:val="4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3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1900" w:space="205"/>
            <w:col w:w="6455"/>
          </w:cols>
        </w:sectPr>
      </w:pPr>
    </w:p>
    <w:p>
      <w:pPr>
        <w:tabs>
          <w:tab w:pos="1960" w:val="left"/>
        </w:tabs>
        <w:spacing w:before="0" w:after="0" w:line="293" w:lineRule="exact"/>
        <w:ind w:left="1340" w:right="-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93.079346pt;margin-top:9.420084pt;width:1.950532pt;height:7.0163pt;mso-position-horizontal-relative:page;mso-position-vertical-relative:paragraph;z-index:-3733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34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)</w:t>
      </w:r>
      <w:r>
        <w:rPr>
          <w:rFonts w:ascii="Arial" w:hAnsi="Arial" w:cs="Arial" w:eastAsia="Arial"/>
          <w:spacing w:val="4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4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3"/>
          <w:w w:val="68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4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w w:val="8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80"/>
          <w:position w:val="3"/>
          <w:sz w:val="24"/>
          <w:szCs w:val="24"/>
        </w:rPr>
        <w:t>)</w:t>
      </w:r>
      <w:r>
        <w:rPr>
          <w:rFonts w:ascii="Arial" w:hAnsi="Arial" w:cs="Arial" w:eastAsia="Arial"/>
          <w:spacing w:val="4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3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5" w:equalWidth="0">
            <w:col w:w="2221" w:space="78"/>
            <w:col w:w="985" w:space="77"/>
            <w:col w:w="852" w:space="78"/>
            <w:col w:w="1103" w:space="77"/>
            <w:col w:w="3089"/>
          </w:cols>
        </w:sectPr>
      </w:pPr>
    </w:p>
    <w:p>
      <w:pPr>
        <w:tabs>
          <w:tab w:pos="2220" w:val="left"/>
        </w:tabs>
        <w:spacing w:before="0" w:after="0" w:line="284" w:lineRule="exact"/>
        <w:ind w:left="1962" w:right="37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1"/>
          <w:w w:val="6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2700" w:val="left"/>
          <w:tab w:pos="3040" w:val="left"/>
        </w:tabs>
        <w:spacing w:before="0" w:after="0" w:line="143" w:lineRule="exact"/>
        <w:ind w:left="1658" w:right="-6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4.820007pt;margin-top:4.702823pt;width:32.340000pt;height:.1pt;mso-position-horizontal-relative:page;mso-position-vertical-relative:paragraph;z-index:-3735" coordorigin="3896,94" coordsize="647,2">
            <v:shape style="position:absolute;left:3896;top:94;width:647;height:2" coordorigin="3896,94" coordsize="647,0" path="m3896,94l4543,94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w w:val="68"/>
          <w:position w:val="-3"/>
          <w:sz w:val="24"/>
          <w:szCs w:val="24"/>
        </w:rPr>
        <w:t>=</w:t>
      </w:r>
      <w:r>
        <w:rPr>
          <w:rFonts w:ascii="Meiryo" w:hAnsi="Meiryo" w:cs="Meiryo" w:eastAsia="Meiryo"/>
          <w:spacing w:val="-33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9"/>
          <w:sz w:val="36"/>
          <w:szCs w:val="36"/>
        </w:rPr>
        <w:t>∏</w:t>
      </w:r>
      <w:r>
        <w:rPr>
          <w:rFonts w:ascii="Meiryo" w:hAnsi="Meiryo" w:cs="Meiryo" w:eastAsia="Meiryo"/>
          <w:spacing w:val="-96"/>
          <w:w w:val="100"/>
          <w:position w:val="-9"/>
          <w:sz w:val="36"/>
          <w:szCs w:val="36"/>
        </w:rPr>
        <w:t> </w:t>
      </w:r>
      <w:r>
        <w:rPr>
          <w:rFonts w:ascii="Meiryo" w:hAnsi="Meiryo" w:cs="Meiryo" w:eastAsia="Meiryo"/>
          <w:spacing w:val="0"/>
          <w:w w:val="100"/>
          <w:position w:val="-9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9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8" w:after="0" w:line="349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w w:val="99"/>
          <w:position w:val="-7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pacing w:val="-41"/>
          <w:w w:val="100"/>
          <w:position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1"/>
          <w:w w:val="99"/>
          <w:position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7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79"/>
          <w:position w:val="-7"/>
          <w:sz w:val="24"/>
          <w:szCs w:val="24"/>
        </w:rPr>
        <w:t>L</w:t>
      </w:r>
      <w:r>
        <w:rPr>
          <w:rFonts w:ascii="Arial" w:hAnsi="Arial" w:cs="Arial" w:eastAsia="Arial"/>
          <w:spacing w:val="-48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7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3153" w:space="400"/>
            <w:col w:w="5007"/>
          </w:cols>
        </w:sectPr>
      </w:pPr>
    </w:p>
    <w:p>
      <w:pPr>
        <w:spacing w:before="0" w:after="0" w:line="288" w:lineRule="exact"/>
        <w:ind w:left="19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1"/>
          <w:w w:val="80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2"/>
          <w:w w:val="8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56" w:lineRule="exact"/>
        <w:ind w:left="19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1"/>
          <w:w w:val="68"/>
          <w:position w:val="3"/>
          <w:sz w:val="14"/>
          <w:szCs w:val="14"/>
        </w:rPr>
        <w:t>≠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54" w:lineRule="exact"/>
        <w:ind w:left="221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是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次多项式，满足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28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"/>
          <w:w w:val="49"/>
          <w:position w:val="-2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93" w:lineRule="exact"/>
        <w:ind w:right="99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72" w:lineRule="exact"/>
        <w:ind w:right="-2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9"/>
          <w:w w:val="49"/>
          <w:position w:val="4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0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令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135" w:lineRule="exact"/>
        <w:ind w:right="158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99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82" w:lineRule="exact"/>
        <w:ind w:left="-23" w:right="5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≠</w:t>
      </w:r>
      <w:r>
        <w:rPr>
          <w:rFonts w:ascii="Meiryo" w:hAnsi="Meiryo" w:cs="Meiryo" w:eastAsia="Meiryo"/>
          <w:spacing w:val="-3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135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99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00" w:val="left"/>
        </w:tabs>
        <w:spacing w:before="0" w:after="0" w:line="43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306.06012pt;margin-top:16.011421pt;width:3.4936pt;height:6.9872pt;mso-position-horizontal-relative:page;mso-position-vertical-relative:paragraph;z-index:-373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539825pt;margin-top:15.846417pt;width:4.606763pt;height:12.0281pt;mso-position-horizontal-relative:page;mso-position-vertical-relative:paragraph;z-index:-3731" type="#_x0000_t202" filled="f" stroked="f">
            <v:textbox inset="0,0,0,0">
              <w:txbxContent>
                <w:p>
                  <w:pPr>
                    <w:spacing w:before="0" w:after="0" w:line="241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38"/>
                      <w:position w:val="0"/>
                      <w:sz w:val="24"/>
                      <w:szCs w:val="24"/>
                    </w:rPr>
                    <w:t>⎜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119995pt;margin-top:15.844012pt;width:4.606763pt;height:12.0281pt;mso-position-horizontal-relative:page;mso-position-vertical-relative:paragraph;z-index:-3730" type="#_x0000_t202" filled="f" stroked="f">
            <v:textbox inset="0,0,0,0">
              <w:txbxContent>
                <w:p>
                  <w:pPr>
                    <w:spacing w:before="0" w:after="0" w:line="241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38"/>
                      <w:position w:val="0"/>
                      <w:sz w:val="24"/>
                      <w:szCs w:val="24"/>
                    </w:rPr>
                    <w:t>⎟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-1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4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4"/>
          <w:w w:val="100"/>
          <w:position w:val="-1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43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925" w:space="483"/>
            <w:col w:w="477" w:space="326"/>
            <w:col w:w="4349"/>
          </w:cols>
        </w:sectPr>
      </w:pPr>
    </w:p>
    <w:p>
      <w:pPr>
        <w:tabs>
          <w:tab w:pos="5200" w:val="left"/>
        </w:tabs>
        <w:spacing w:before="0" w:after="0" w:line="188" w:lineRule="exact"/>
        <w:ind w:left="1829" w:right="-94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317.279999pt;margin-top:9.011922pt;width:32.28pt;height:.1pt;mso-position-horizontal-relative:page;mso-position-vertical-relative:paragraph;z-index:-3734" coordorigin="6346,180" coordsize="646,2">
            <v:shape style="position:absolute;left:6346;top:180;width:646;height:2" coordorigin="6346,180" coordsize="646,0" path="m6346,180l6991,18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69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69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5"/>
          <w:sz w:val="24"/>
          <w:szCs w:val="24"/>
        </w:rPr>
        <w:t>⎜</w:t>
      </w:r>
      <w:r>
        <w:rPr>
          <w:rFonts w:ascii="Meiryo" w:hAnsi="Meiryo" w:cs="Meiryo" w:eastAsia="Meiryo"/>
          <w:spacing w:val="-59"/>
          <w:w w:val="100"/>
          <w:position w:val="-1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14"/>
          <w:sz w:val="36"/>
          <w:szCs w:val="36"/>
        </w:rPr>
        <w:t>∏</w:t>
      </w:r>
      <w:r>
        <w:rPr>
          <w:rFonts w:ascii="Meiryo" w:hAnsi="Meiryo" w:cs="Meiryo" w:eastAsia="Meiryo"/>
          <w:spacing w:val="-96"/>
          <w:w w:val="100"/>
          <w:position w:val="-14"/>
          <w:sz w:val="36"/>
          <w:szCs w:val="36"/>
        </w:rPr>
        <w:t> </w:t>
      </w:r>
      <w:r>
        <w:rPr>
          <w:rFonts w:ascii="Meiryo" w:hAnsi="Meiryo" w:cs="Meiryo" w:eastAsia="Meiryo"/>
          <w:spacing w:val="0"/>
          <w:w w:val="100"/>
          <w:position w:val="-14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14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7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15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-8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8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5435" w:space="2215"/>
            <w:col w:w="910"/>
          </w:cols>
        </w:sectPr>
      </w:pPr>
    </w:p>
    <w:p>
      <w:pPr>
        <w:tabs>
          <w:tab w:pos="3000" w:val="left"/>
        </w:tabs>
        <w:spacing w:before="0" w:after="0" w:line="143" w:lineRule="exact"/>
        <w:ind w:left="1951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02" w:lineRule="exact"/>
        <w:ind w:right="319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position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73" w:after="0" w:line="240" w:lineRule="auto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2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10" w:lineRule="exact"/>
        <w:ind w:left="67" w:right="-7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21"/>
          <w:w w:val="3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position w:val="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67" w:lineRule="exact"/>
        <w:ind w:left="67" w:right="-4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21"/>
          <w:w w:val="3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9"/>
          <w:w w:val="68"/>
          <w:position w:val="4"/>
          <w:sz w:val="14"/>
          <w:szCs w:val="14"/>
        </w:rPr>
        <w:t>≠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8" w:lineRule="exact"/>
        <w:ind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5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3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4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67" w:lineRule="exact"/>
        <w:ind w:left="244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6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5" w:equalWidth="0">
            <w:col w:w="3158" w:space="587"/>
            <w:col w:w="212" w:space="186"/>
            <w:col w:w="456" w:space="95"/>
            <w:col w:w="346" w:space="58"/>
            <w:col w:w="3462"/>
          </w:cols>
        </w:sectPr>
      </w:pPr>
    </w:p>
    <w:p>
      <w:pPr>
        <w:spacing w:before="0" w:after="0" w:line="34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上式称为</w:t>
      </w:r>
      <w:r>
        <w:rPr>
          <w:rFonts w:ascii="宋体" w:hAnsi="宋体" w:cs="宋体" w:eastAsia="宋体"/>
          <w:spacing w:val="-7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La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range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值多项式，由方程（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解的唯一性，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个节点的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1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range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值多项式存在唯一。</w:t>
      </w:r>
    </w:p>
    <w:p>
      <w:pPr>
        <w:tabs>
          <w:tab w:pos="122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.1.3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作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range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4" w:lineRule="exact"/>
        <w:ind w:left="610" w:right="30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ab</w:t>
      </w:r>
      <w:r>
        <w:rPr>
          <w:rFonts w:ascii="Times New Roman" w:hAnsi="Times New Roman" w:cs="Times New Roman" w:eastAsia="Times New Roman"/>
          <w:spacing w:val="-1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有现成的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range</w:t>
      </w:r>
      <w:r>
        <w:rPr>
          <w:rFonts w:ascii="Times New Roman" w:hAnsi="Times New Roman" w:cs="Times New Roman" w:eastAsia="Times New Roman"/>
          <w:spacing w:val="-1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函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必须编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一个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文件实现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range</w:t>
      </w:r>
      <w:r>
        <w:rPr>
          <w:rFonts w:ascii="Times New Roman" w:hAnsi="Times New Roman" w:cs="Times New Roman" w:eastAsia="Times New Roman"/>
          <w:spacing w:val="-1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设</w:t>
      </w:r>
      <w:r>
        <w:rPr>
          <w:rFonts w:ascii="宋体" w:hAnsi="宋体" w:cs="宋体" w:eastAsia="宋体"/>
          <w:spacing w:val="-7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个节点数据以数组</w:t>
      </w:r>
      <w:r>
        <w:rPr>
          <w:rFonts w:ascii="宋体" w:hAnsi="宋体" w:cs="宋体" w:eastAsia="宋体"/>
          <w:spacing w:val="-5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9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-43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（注意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的数组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标从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开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始</w:t>
      </w:r>
      <w:r>
        <w:rPr>
          <w:rFonts w:ascii="宋体" w:hAnsi="宋体" w:cs="宋体" w:eastAsia="宋体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8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个插值</w:t>
      </w:r>
    </w:p>
    <w:p>
      <w:pPr>
        <w:spacing w:before="0" w:after="0" w:line="306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点以数组</w:t>
      </w:r>
      <w:r>
        <w:rPr>
          <w:rFonts w:ascii="宋体" w:hAnsi="宋体" w:cs="宋体" w:eastAsia="宋体"/>
          <w:spacing w:val="-56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输入，输出数组</w:t>
      </w:r>
      <w:r>
        <w:rPr>
          <w:rFonts w:ascii="宋体" w:hAnsi="宋体" w:cs="宋体" w:eastAsia="宋体"/>
          <w:spacing w:val="-4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个插值。编写一个名为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lag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文件：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4" w:after="0" w:line="240" w:lineRule="auto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function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y=lagrange(x0,y0,x);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n=length(x0);m=length(x);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9" w:lineRule="auto"/>
        <w:ind w:left="504" w:right="7103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i=1:m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z=x(i);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s=0.0;</w:t>
      </w:r>
    </w:p>
    <w:p>
      <w:pPr>
        <w:spacing w:before="1" w:after="0" w:line="239" w:lineRule="auto"/>
        <w:ind w:left="818" w:right="6850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k=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:n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p=1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0;</w:t>
      </w:r>
    </w:p>
    <w:p>
      <w:pPr>
        <w:spacing w:before="0" w:after="0" w:line="239" w:lineRule="auto"/>
        <w:ind w:left="1133" w:right="6473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j=1:n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if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j~=k</w:t>
      </w:r>
    </w:p>
    <w:p>
      <w:pPr>
        <w:spacing w:before="1" w:after="0" w:line="240" w:lineRule="auto"/>
        <w:ind w:left="1448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p=p*(z-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x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0(j))/(x0(k)-x0(j));</w:t>
      </w:r>
    </w:p>
    <w:p>
      <w:pPr>
        <w:spacing w:before="0" w:after="0" w:line="239" w:lineRule="auto"/>
        <w:ind w:left="818" w:right="6158" w:firstLine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d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end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s=p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*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y0(k)+s;</w:t>
      </w:r>
    </w:p>
    <w:p>
      <w:pPr>
        <w:spacing w:before="1" w:after="0" w:line="239" w:lineRule="auto"/>
        <w:ind w:left="504" w:right="7103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end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y(i)=s;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end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line="238" w:lineRule="exact" w:after="0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360" w:val="left"/>
        </w:tabs>
        <w:spacing w:before="4" w:after="0" w:line="240" w:lineRule="auto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顿（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）插值</w:t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在导出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公式前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先介绍公式表示中所需要用到的差商</w:t>
      </w:r>
      <w:r>
        <w:rPr>
          <w:rFonts w:ascii="宋体" w:hAnsi="宋体" w:cs="宋体" w:eastAsia="宋体"/>
          <w:spacing w:val="-67"/>
          <w:w w:val="100"/>
          <w:position w:val="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差分的概念及性质。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.2.1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差商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0" w:after="0" w:line="347" w:lineRule="exact"/>
        <w:ind w:left="896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义</w:t>
        <w:tab/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设</w:t>
      </w:r>
      <w:r>
        <w:rPr>
          <w:rFonts w:ascii="宋体" w:hAnsi="宋体" w:cs="宋体" w:eastAsia="宋体"/>
          <w:spacing w:val="-1"/>
          <w:w w:val="100"/>
          <w:position w:val="2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函数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47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为一系列互不相等的点，称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60" w:bottom="3400" w:left="1680" w:right="1660"/>
        </w:sectPr>
      </w:pPr>
    </w:p>
    <w:p>
      <w:pPr>
        <w:spacing w:before="0" w:after="0" w:line="497" w:lineRule="exact"/>
        <w:ind w:left="576" w:right="-11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09.68pt;margin-top:19.547064pt;width:67.86pt;height:.1pt;mso-position-horizontal-relative:page;mso-position-vertical-relative:paragraph;z-index:-3729" coordorigin="2194,391" coordsize="1357,2">
            <v:shape style="position:absolute;left:2194;top:391;width:1357;height:2" coordorigin="2194,391" coordsize="1357,0" path="m2194,391l3551,391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1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0"/>
          <w:position w:val="1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3"/>
          <w:sz w:val="24"/>
          <w:szCs w:val="24"/>
        </w:rPr>
        <w:t>−</w:t>
      </w:r>
      <w:r>
        <w:rPr>
          <w:rFonts w:ascii="Meiryo" w:hAnsi="Meiryo" w:cs="Meiryo" w:eastAsia="Meiryo"/>
          <w:spacing w:val="32"/>
          <w:w w:val="68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6"/>
          <w:w w:val="100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31" w:lineRule="exact"/>
        <w:ind w:left="845" w:right="74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关于点</w:t>
      </w:r>
      <w:r>
        <w:rPr>
          <w:rFonts w:ascii="宋体" w:hAnsi="宋体" w:cs="宋体" w:eastAsia="宋体"/>
          <w:spacing w:val="-5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8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一阶差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（也称均差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记为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，即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4" w:equalWidth="0">
            <w:col w:w="2291" w:space="105"/>
            <w:col w:w="2084" w:space="54"/>
            <w:col w:w="3269" w:space="37"/>
            <w:col w:w="740"/>
          </w:cols>
        </w:sectPr>
      </w:pPr>
    </w:p>
    <w:p>
      <w:pPr>
        <w:spacing w:before="1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307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6.779999pt;margin-top:14.994244pt;width:67.98pt;height:.1pt;mso-position-horizontal-relative:page;mso-position-vertical-relative:paragraph;z-index:-3728" coordorigin="4936,300" coordsize="1360,2">
            <v:shape style="position:absolute;left:4936;top:300;width:1360;height:2" coordorigin="4936,300" coordsize="1360,0" path="m4936,300l6295,30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0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8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3197" w:space="120"/>
            <w:col w:w="5263"/>
          </w:cols>
        </w:sectPr>
      </w:pPr>
    </w:p>
    <w:p>
      <w:pPr>
        <w:tabs>
          <w:tab w:pos="300" w:val="left"/>
        </w:tabs>
        <w:spacing w:before="0" w:after="0" w:line="14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40" w:lineRule="auto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称一阶差商的差商</w:t>
      </w:r>
    </w:p>
    <w:p>
      <w:pPr>
        <w:spacing w:before="0" w:after="0" w:line="34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4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906" w:space="723"/>
            <w:col w:w="4951"/>
          </w:cols>
        </w:sectPr>
      </w:pPr>
    </w:p>
    <w:p>
      <w:pPr>
        <w:spacing w:before="0" w:after="0" w:line="374" w:lineRule="exact"/>
        <w:ind w:left="2213" w:right="437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73" w:lineRule="exact"/>
        <w:ind w:left="2815" w:right="5058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93.619995pt;margin-top:.961025pt;width:96.96pt;height:.1pt;mso-position-horizontal-relative:page;mso-position-vertical-relative:paragraph;z-index:-3727" coordorigin="3872,19" coordsize="1939,2">
            <v:shape style="position:absolute;left:3872;top:19;width:1939;height:2" coordorigin="3872,19" coordsize="1939,0" path="m3872,19l5812,1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关于点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的二阶差商，记为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。一般地，称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5" w:lineRule="exact"/>
        <w:ind w:left="1675" w:right="354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67.399994pt;margin-top:18.346113pt;width:163.68pt;height:.1pt;mso-position-horizontal-relative:page;mso-position-vertical-relative:paragraph;z-index:-3726" coordorigin="3348,367" coordsize="3274,2">
            <v:shape style="position:absolute;left:3348;top:367;width:3274;height:2" coordorigin="3348,367" coordsize="3274,0" path="m3348,367l6622,367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4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7" w:lineRule="exact"/>
        <w:ind w:left="2943" w:right="4898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6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关于点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4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</w:t>
      </w:r>
      <w:r>
        <w:rPr>
          <w:rFonts w:ascii="宋体" w:hAnsi="宋体" w:cs="宋体" w:eastAsia="宋体"/>
          <w:spacing w:val="-71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阶差商，记为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3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50" w:after="0" w:line="307" w:lineRule="exact"/>
        <w:ind w:left="1500"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0.779999pt;margin-top:17.495144pt;width:163.5pt;height:.1pt;mso-position-horizontal-relative:page;mso-position-vertical-relative:paragraph;z-index:-3725" coordorigin="4816,350" coordsize="3270,2">
            <v:shape style="position:absolute;left:4816;top:350;width:3270;height:2" coordorigin="4816,350" coordsize="3270,0" path="m4816,350l8086,35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9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9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10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-1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3"/>
          <w:w w:val="100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5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w w:val="8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8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6"/>
          <w:w w:val="8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57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3077" w:space="120"/>
            <w:col w:w="5383"/>
          </w:cols>
        </w:sectPr>
      </w:pPr>
    </w:p>
    <w:p>
      <w:pPr>
        <w:tabs>
          <w:tab w:pos="2100" w:val="left"/>
          <w:tab w:pos="2700" w:val="left"/>
        </w:tabs>
        <w:spacing w:before="0" w:after="0" w:line="143" w:lineRule="exact"/>
        <w:ind w:left="1826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2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2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780" w:space="1670"/>
            <w:col w:w="4130"/>
          </w:cols>
        </w:sectPr>
      </w:pPr>
    </w:p>
    <w:p>
      <w:pPr>
        <w:spacing w:before="0" w:after="0" w:line="26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容易证明，差商具有下述性质：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4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97" w:lineRule="exact"/>
        <w:ind w:left="1920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1520" w:val="left"/>
        </w:tabs>
        <w:spacing w:before="27" w:after="0" w:line="272" w:lineRule="exact"/>
        <w:ind w:left="894" w:right="4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.2.2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Newton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插值公式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线性插值公式可表成</w:t>
      </w:r>
    </w:p>
    <w:p>
      <w:pPr>
        <w:spacing w:before="0" w:after="0" w:line="397" w:lineRule="exact"/>
        <w:ind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67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]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3192" w:space="100"/>
            <w:col w:w="1272" w:space="101"/>
            <w:col w:w="3915"/>
          </w:cols>
        </w:sectPr>
      </w:pPr>
    </w:p>
    <w:p>
      <w:pPr>
        <w:spacing w:before="0" w:after="0" w:line="335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8"/>
          <w:w w:val="57"/>
          <w:position w:val="2"/>
          <w:sz w:val="25"/>
          <w:szCs w:val="25"/>
        </w:rPr>
        <w:t>ϕ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3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3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284" w:space="101"/>
            <w:col w:w="6195"/>
          </w:cols>
        </w:sectPr>
      </w:pPr>
    </w:p>
    <w:p>
      <w:pPr>
        <w:spacing w:before="0" w:after="0" w:line="28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称为一次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插值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多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项式。一般地，由各阶差商的定义，依次可得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49" w:lineRule="exact"/>
        <w:ind w:left="1184"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49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1795" w:space="101"/>
            <w:col w:w="6684"/>
          </w:cols>
        </w:sectPr>
      </w:pPr>
    </w:p>
    <w:p>
      <w:pPr>
        <w:spacing w:before="0" w:after="0" w:line="360" w:lineRule="exact"/>
        <w:ind w:left="1186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076" w:space="101"/>
            <w:col w:w="6403"/>
          </w:cols>
        </w:sectPr>
      </w:pPr>
    </w:p>
    <w:p>
      <w:pPr>
        <w:spacing w:before="0" w:after="0" w:line="378" w:lineRule="exact"/>
        <w:ind w:left="1186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7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07" w:lineRule="exact"/>
        <w:ind w:left="152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7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line="207" w:lineRule="exact"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358" w:space="101"/>
            <w:col w:w="6121"/>
          </w:cols>
        </w:sectPr>
      </w:pPr>
    </w:p>
    <w:p>
      <w:pPr>
        <w:spacing w:before="0" w:after="0" w:line="382" w:lineRule="exact"/>
        <w:ind w:left="1186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8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10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82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874" w:space="110"/>
            <w:col w:w="5596"/>
          </w:cols>
        </w:sectPr>
      </w:pPr>
    </w:p>
    <w:p>
      <w:pPr>
        <w:spacing w:before="0" w:after="0" w:line="38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将以上各式分别乘</w:t>
      </w:r>
      <w:r>
        <w:rPr>
          <w:rFonts w:ascii="宋体" w:hAnsi="宋体" w:cs="宋体" w:eastAsia="宋体"/>
          <w:spacing w:val="12"/>
          <w:position w:val="4"/>
          <w:sz w:val="21"/>
          <w:szCs w:val="21"/>
        </w:rPr>
        <w:t>以</w:t>
      </w:r>
      <w:r>
        <w:rPr>
          <w:rFonts w:ascii="Times New Roman" w:hAnsi="Times New Roman" w:cs="Times New Roman" w:eastAsia="Times New Roman"/>
          <w:spacing w:val="-2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3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)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w w:val="8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8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8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-10"/>
          <w:w w:val="100"/>
          <w:position w:val="4"/>
          <w:sz w:val="21"/>
          <w:szCs w:val="21"/>
        </w:rPr>
        <w:t>，然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后相加并消去两边相等的部分，即得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3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72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记</w:t>
      </w:r>
    </w:p>
    <w:p>
      <w:pPr>
        <w:spacing w:before="0" w:after="0" w:line="372" w:lineRule="exact"/>
        <w:ind w:left="96"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3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3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0" w:after="0" w:line="38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5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5"/>
          <w:sz w:val="24"/>
          <w:szCs w:val="24"/>
        </w:rPr>
        <w:t>)</w:t>
      </w:r>
      <w:r>
        <w:rPr>
          <w:rFonts w:ascii="Arial" w:hAnsi="Arial" w:cs="Arial" w:eastAsia="Arial"/>
          <w:spacing w:val="5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4"/>
          <w:w w:val="68"/>
          <w:position w:val="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9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)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035" w:space="5"/>
            <w:col w:w="6540"/>
          </w:cols>
        </w:sectPr>
      </w:pPr>
    </w:p>
    <w:p>
      <w:pPr>
        <w:spacing w:before="0" w:after="0" w:line="381" w:lineRule="exact"/>
        <w:ind w:left="1075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1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line="381" w:lineRule="exact" w:after="0"/>
        <w:jc w:val="left"/>
        <w:rPr>
          <w:rFonts w:ascii="Arial" w:hAnsi="Arial" w:cs="Arial" w:eastAsia="Arial"/>
          <w:sz w:val="24"/>
          <w:szCs w:val="24"/>
        </w:rPr>
        <w:sectPr>
          <w:pgSz w:w="11920" w:h="16840"/>
          <w:pgMar w:header="0" w:footer="3061" w:top="1080" w:bottom="3300" w:left="1680" w:right="1680"/>
          <w:cols w:num="2" w:equalWidth="0">
            <w:col w:w="1847" w:space="101"/>
            <w:col w:w="6612"/>
          </w:cols>
        </w:sectPr>
      </w:pPr>
    </w:p>
    <w:p>
      <w:pPr>
        <w:spacing w:before="0" w:after="0" w:line="394" w:lineRule="exact"/>
        <w:ind w:left="1685" w:right="250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4"/>
          <w:sz w:val="24"/>
          <w:szCs w:val="24"/>
        </w:rPr>
        <w:t>)</w:t>
      </w:r>
      <w:r>
        <w:rPr>
          <w:rFonts w:ascii="Arial" w:hAnsi="Arial" w:cs="Arial" w:eastAsia="Arial"/>
          <w:spacing w:val="3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4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9" w:lineRule="exact"/>
        <w:ind w:left="10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)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80" w:lineRule="exact"/>
        <w:ind w:left="16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-43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15"/>
          <w:w w:val="83"/>
          <w:position w:val="5"/>
          <w:sz w:val="25"/>
          <w:szCs w:val="25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显然，</w:t>
      </w:r>
      <w:r>
        <w:rPr>
          <w:rFonts w:ascii="宋体" w:hAnsi="宋体" w:cs="宋体" w:eastAsia="宋体"/>
          <w:spacing w:val="-73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是至多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次的多项式</w:t>
      </w:r>
      <w:r>
        <w:rPr>
          <w:rFonts w:ascii="宋体" w:hAnsi="宋体" w:cs="宋体" w:eastAsia="宋体"/>
          <w:spacing w:val="-13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且满足插值条件</w:t>
      </w:r>
      <w:r>
        <w:rPr>
          <w:rFonts w:ascii="宋体" w:hAnsi="宋体" w:cs="宋体" w:eastAsia="宋体"/>
          <w:spacing w:val="-13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因而它是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" w:after="0" w:line="330" w:lineRule="exact"/>
        <w:ind w:left="190" w:right="407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多项式。这种形式的插值多项式称为</w:t>
      </w:r>
      <w:r>
        <w:rPr>
          <w:rFonts w:ascii="宋体" w:hAnsi="宋体" w:cs="宋体" w:eastAsia="宋体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8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插值多项式。</w:t>
      </w:r>
      <w:r>
        <w:rPr>
          <w:rFonts w:ascii="宋体" w:hAnsi="宋体" w:cs="宋体" w:eastAsia="宋体"/>
          <w:spacing w:val="-6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称为</w:t>
      </w:r>
      <w:r>
        <w:rPr>
          <w:rFonts w:ascii="宋体" w:hAnsi="宋体" w:cs="宋体" w:eastAsia="宋体"/>
          <w:spacing w:val="-4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8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项。</w:t>
      </w:r>
    </w:p>
    <w:p>
      <w:pPr>
        <w:spacing w:before="0" w:after="0" w:line="25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的优点是：每增加一个节点，插值多项式只增加一项，即</w:t>
      </w:r>
    </w:p>
    <w:p>
      <w:pPr>
        <w:spacing w:before="0" w:after="0" w:line="379" w:lineRule="exact"/>
        <w:ind w:left="107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10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5"/>
          <w:sz w:val="24"/>
          <w:szCs w:val="24"/>
        </w:rPr>
        <w:t>)</w:t>
      </w:r>
      <w:r>
        <w:rPr>
          <w:rFonts w:ascii="Arial" w:hAnsi="Arial" w:cs="Arial" w:eastAsia="Arial"/>
          <w:spacing w:val="3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5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w w:val="8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5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因而便于递推运算。而且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值的计算量小于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Lagrange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由插值多项式的唯一性可知，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插值余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Lagrange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余项也是相等的，即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6" w:lineRule="exact"/>
        <w:ind w:left="14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1"/>
          <w:w w:val="100"/>
          <w:position w:val="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-38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18"/>
          <w:w w:val="83"/>
          <w:position w:val="5"/>
          <w:sz w:val="25"/>
          <w:szCs w:val="25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66" w:lineRule="exact"/>
        <w:ind w:left="187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-22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-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1)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66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2240" w:val="left"/>
        </w:tabs>
        <w:spacing w:before="0" w:after="0" w:line="306" w:lineRule="exact"/>
        <w:ind w:left="1487" w:right="-101"/>
        <w:jc w:val="left"/>
        <w:rPr>
          <w:rFonts w:ascii="Meiryo" w:hAnsi="Meiryo" w:cs="Meiryo" w:eastAsia="Meiryo"/>
          <w:sz w:val="25"/>
          <w:szCs w:val="25"/>
        </w:rPr>
      </w:pPr>
      <w:r>
        <w:rPr/>
        <w:pict>
          <v:group style="position:absolute;margin-left:168.119995pt;margin-top:15.028089pt;width:44.04pt;height:.1pt;mso-position-horizontal-relative:page;mso-position-vertical-relative:paragraph;z-index:-3724" coordorigin="3362,301" coordsize="881,2">
            <v:shape style="position:absolute;left:3362;top:301;width:881;height:2" coordorigin="3362,301" coordsize="881,0" path="m3362,301l4243,301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15"/>
          <w:w w:val="68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0"/>
          <w:w w:val="100"/>
          <w:position w:val="4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96"/>
          <w:position w:val="4"/>
          <w:sz w:val="25"/>
          <w:szCs w:val="25"/>
        </w:rPr>
        <w:t>ξ</w:t>
      </w:r>
      <w:r>
        <w:rPr>
          <w:rFonts w:ascii="Meiryo" w:hAnsi="Meiryo" w:cs="Meiryo" w:eastAsia="Meiryo"/>
          <w:spacing w:val="-50"/>
          <w:w w:val="100"/>
          <w:position w:val="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3"/>
          <w:position w:val="-11"/>
          <w:sz w:val="25"/>
          <w:szCs w:val="25"/>
        </w:rPr>
        <w:t>ω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69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100"/>
          <w:position w:val="-11"/>
          <w:sz w:val="25"/>
          <w:szCs w:val="25"/>
        </w:rPr>
        <w:t>ξ</w:t>
      </w:r>
      <w:r>
        <w:rPr>
          <w:rFonts w:ascii="Meiryo" w:hAnsi="Meiryo" w:cs="Meiryo" w:eastAsia="Meiryo"/>
          <w:spacing w:val="-27"/>
          <w:w w:val="100"/>
          <w:position w:val="-11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88"/>
          <w:position w:val="-11"/>
          <w:sz w:val="24"/>
          <w:szCs w:val="24"/>
        </w:rPr>
        <w:t>∈</w:t>
      </w:r>
      <w:r>
        <w:rPr>
          <w:rFonts w:ascii="Meiryo" w:hAnsi="Meiryo" w:cs="Meiryo" w:eastAsia="Meiryo"/>
          <w:spacing w:val="-5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1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06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751" w:space="268"/>
            <w:col w:w="301" w:space="457"/>
            <w:col w:w="4783"/>
          </w:cols>
        </w:sectPr>
      </w:pPr>
    </w:p>
    <w:p>
      <w:pPr>
        <w:spacing w:before="0" w:after="0" w:line="349" w:lineRule="exact"/>
        <w:ind w:left="179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9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)!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0" w:lineRule="exact"/>
        <w:ind w:left="190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由此可得差商与导数的关系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77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1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3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-22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-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710" w:space="58"/>
            <w:col w:w="231" w:space="406"/>
            <w:col w:w="5155"/>
          </w:cols>
        </w:sectPr>
      </w:pPr>
    </w:p>
    <w:p>
      <w:pPr>
        <w:spacing w:before="6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12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5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4.440002pt;margin-top:4.439353pt;width:36.72pt;height:.1pt;mso-position-horizontal-relative:page;mso-position-vertical-relative:paragraph;z-index:-3723" coordorigin="4889,89" coordsize="734,2">
            <v:shape style="position:absolute;left:4889;top:89;width:734;height:2" coordorigin="4889,89" coordsize="734,0" path="m4889,89l5623,8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3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18" w:lineRule="exact"/>
        <w:ind w:left="1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0"/>
          <w:position w:val="5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96"/>
          <w:position w:val="5"/>
          <w:sz w:val="25"/>
          <w:szCs w:val="25"/>
        </w:rPr>
        <w:t>ξ</w:t>
      </w:r>
      <w:r>
        <w:rPr>
          <w:rFonts w:ascii="Meiryo" w:hAnsi="Meiryo" w:cs="Meiryo" w:eastAsia="Meiryo"/>
          <w:spacing w:val="-50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6" w:after="0" w:line="27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1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7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939" w:space="25"/>
            <w:col w:w="1374" w:space="154"/>
            <w:col w:w="5068"/>
          </w:cols>
        </w:sectPr>
      </w:pPr>
    </w:p>
    <w:p>
      <w:pPr>
        <w:spacing w:before="0" w:after="0" w:line="191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其</w:t>
      </w:r>
      <w:r>
        <w:rPr>
          <w:rFonts w:ascii="宋体" w:hAnsi="宋体" w:cs="宋体" w:eastAsia="宋体"/>
          <w:spacing w:val="17"/>
          <w:w w:val="100"/>
          <w:position w:val="-8"/>
          <w:sz w:val="21"/>
          <w:szCs w:val="21"/>
        </w:rPr>
        <w:t>中</w:t>
      </w:r>
      <w:r>
        <w:rPr>
          <w:rFonts w:ascii="Meiryo" w:hAnsi="Meiryo" w:cs="Meiryo" w:eastAsia="Meiryo"/>
          <w:spacing w:val="0"/>
          <w:w w:val="100"/>
          <w:position w:val="-8"/>
          <w:sz w:val="25"/>
          <w:szCs w:val="25"/>
        </w:rPr>
        <w:t>ξ</w:t>
      </w:r>
      <w:r>
        <w:rPr>
          <w:rFonts w:ascii="Meiryo" w:hAnsi="Meiryo" w:cs="Meiryo" w:eastAsia="Meiryo"/>
          <w:spacing w:val="-33"/>
          <w:w w:val="100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88"/>
          <w:position w:val="-8"/>
          <w:sz w:val="24"/>
          <w:szCs w:val="24"/>
        </w:rPr>
        <w:t>∈</w:t>
      </w:r>
      <w:r>
        <w:rPr>
          <w:rFonts w:ascii="Meiryo" w:hAnsi="Meiryo" w:cs="Meiryo" w:eastAsia="Meiryo"/>
          <w:spacing w:val="-59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20"/>
          <w:w w:val="99"/>
          <w:position w:val="-8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9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7"/>
          <w:position w:val="-8"/>
          <w:sz w:val="25"/>
          <w:szCs w:val="25"/>
        </w:rPr>
        <w:t>β</w:t>
      </w:r>
      <w:r>
        <w:rPr>
          <w:rFonts w:ascii="Meiryo" w:hAnsi="Meiryo" w:cs="Meiryo" w:eastAsia="Meiryo"/>
          <w:spacing w:val="-47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position w:val="-8"/>
          <w:sz w:val="24"/>
          <w:szCs w:val="24"/>
        </w:rPr>
        <w:t>,</w:t>
      </w:r>
      <w:r>
        <w:rPr>
          <w:rFonts w:ascii="Meiryo" w:hAnsi="Meiryo" w:cs="Meiryo" w:eastAsia="Meiryo"/>
          <w:spacing w:val="0"/>
          <w:w w:val="100"/>
          <w:position w:val="-8"/>
          <w:sz w:val="25"/>
          <w:szCs w:val="25"/>
        </w:rPr>
        <w:t>α</w:t>
      </w:r>
      <w:r>
        <w:rPr>
          <w:rFonts w:ascii="Meiryo" w:hAnsi="Meiryo" w:cs="Meiryo" w:eastAsia="Meiryo"/>
          <w:spacing w:val="-9"/>
          <w:w w:val="100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mi</w:t>
      </w:r>
      <w:r>
        <w:rPr>
          <w:rFonts w:ascii="Times New Roman" w:hAnsi="Times New Roman" w:cs="Times New Roman" w:eastAsia="Times New Roman"/>
          <w:spacing w:val="-14"/>
          <w:w w:val="100"/>
          <w:position w:val="-8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5"/>
          <w:w w:val="100"/>
          <w:position w:val="-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},</w:t>
      </w:r>
      <w:r>
        <w:rPr>
          <w:rFonts w:ascii="Times New Roman" w:hAnsi="Times New Roman" w:cs="Times New Roman" w:eastAsia="Times New Roman"/>
          <w:spacing w:val="-3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8"/>
          <w:sz w:val="25"/>
          <w:szCs w:val="25"/>
        </w:rPr>
        <w:t>β</w:t>
      </w:r>
      <w:r>
        <w:rPr>
          <w:rFonts w:ascii="Meiryo" w:hAnsi="Meiryo" w:cs="Meiryo" w:eastAsia="Meiryo"/>
          <w:spacing w:val="-18"/>
          <w:w w:val="100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-9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100"/>
          <w:position w:val="-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39"/>
          <w:w w:val="100"/>
          <w:position w:val="-8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9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240" w:val="left"/>
        </w:tabs>
        <w:spacing w:before="0" w:after="0" w:line="321" w:lineRule="exact"/>
        <w:ind w:left="610" w:right="-7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.2.3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差分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580" w:val="left"/>
        </w:tabs>
        <w:spacing w:before="0" w:after="0" w:line="255" w:lineRule="exact"/>
        <w:ind w:right="-7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6"/>
          <w:position w:val="1"/>
          <w:sz w:val="14"/>
          <w:szCs w:val="14"/>
        </w:rPr>
        <w:t>0</w:t>
      </w:r>
      <w:r>
        <w:rPr>
          <w:rFonts w:ascii="Meiryo" w:hAnsi="Meiryo" w:cs="Meiryo" w:eastAsia="Meiryo"/>
          <w:spacing w:val="6"/>
          <w:w w:val="68"/>
          <w:position w:val="1"/>
          <w:sz w:val="14"/>
          <w:szCs w:val="14"/>
        </w:rPr>
        <w:t>≤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81"/>
          <w:position w:val="1"/>
          <w:sz w:val="14"/>
          <w:szCs w:val="14"/>
        </w:rPr>
        <w:t>≤</w:t>
      </w:r>
      <w:r>
        <w:rPr>
          <w:rFonts w:ascii="Times New Roman" w:hAnsi="Times New Roman" w:cs="Times New Roman" w:eastAsia="Times New Roman"/>
          <w:i/>
          <w:spacing w:val="0"/>
          <w:w w:val="81"/>
          <w:position w:val="1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-28"/>
          <w:w w:val="81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600" w:val="left"/>
        </w:tabs>
        <w:spacing w:before="0" w:after="0" w:line="25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6"/>
          <w:position w:val="1"/>
          <w:sz w:val="14"/>
          <w:szCs w:val="14"/>
        </w:rPr>
        <w:t>0</w:t>
      </w:r>
      <w:r>
        <w:rPr>
          <w:rFonts w:ascii="Meiryo" w:hAnsi="Meiryo" w:cs="Meiryo" w:eastAsia="Meiryo"/>
          <w:spacing w:val="6"/>
          <w:w w:val="68"/>
          <w:position w:val="1"/>
          <w:sz w:val="14"/>
          <w:szCs w:val="14"/>
        </w:rPr>
        <w:t>≤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6"/>
          <w:w w:val="81"/>
          <w:position w:val="1"/>
          <w:sz w:val="14"/>
          <w:szCs w:val="14"/>
        </w:rPr>
        <w:t>≤</w:t>
      </w:r>
      <w:r>
        <w:rPr>
          <w:rFonts w:ascii="Times New Roman" w:hAnsi="Times New Roman" w:cs="Times New Roman" w:eastAsia="Times New Roman"/>
          <w:i/>
          <w:spacing w:val="0"/>
          <w:w w:val="81"/>
          <w:position w:val="1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5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1661" w:space="394"/>
            <w:col w:w="630" w:space="654"/>
            <w:col w:w="5221"/>
          </w:cols>
        </w:sectPr>
      </w:pPr>
    </w:p>
    <w:p>
      <w:pPr>
        <w:spacing w:before="13" w:after="0" w:line="272" w:lineRule="exact"/>
        <w:ind w:left="190" w:right="408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当节点等距时，即相邻两个节点之差（称为步长）为常数，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值公式的形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式会更简单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此时关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节点间函数的平均变化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率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（差商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可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用函数值之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（差分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示。</w:t>
      </w:r>
    </w:p>
    <w:p>
      <w:pPr>
        <w:spacing w:line="272" w:lineRule="exact" w:after="0"/>
        <w:jc w:val="both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240" w:val="left"/>
        </w:tabs>
        <w:spacing w:before="0" w:after="0" w:line="341" w:lineRule="exact"/>
        <w:ind w:left="612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spacing w:val="2"/>
          <w:w w:val="100"/>
          <w:position w:val="2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义</w:t>
        <w:tab/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设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有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等距节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点</w:t>
      </w:r>
      <w:r>
        <w:rPr>
          <w:rFonts w:ascii="宋体" w:hAnsi="宋体" w:cs="宋体" w:eastAsia="宋体"/>
          <w:spacing w:val="-5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8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，步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长</w:t>
      </w:r>
      <w:r>
        <w:rPr>
          <w:rFonts w:ascii="宋体" w:hAnsi="宋体" w:cs="宋体" w:eastAsia="宋体"/>
          <w:spacing w:val="-69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为常</w:t>
      </w:r>
      <w:r>
        <w:rPr>
          <w:rFonts w:ascii="宋体" w:hAnsi="宋体" w:cs="宋体" w:eastAsia="宋体"/>
          <w:spacing w:val="2"/>
          <w:w w:val="100"/>
          <w:position w:val="2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-22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3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3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7183" w:space="104"/>
            <w:col w:w="1273"/>
          </w:cols>
        </w:sectPr>
      </w:pPr>
    </w:p>
    <w:p>
      <w:pPr>
        <w:spacing w:before="0" w:after="0" w:line="389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5"/>
          <w:position w:val="4"/>
          <w:sz w:val="21"/>
          <w:szCs w:val="21"/>
        </w:rPr>
        <w:t>称相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邻</w:t>
      </w:r>
      <w:r>
        <w:rPr>
          <w:rFonts w:ascii="宋体" w:hAnsi="宋体" w:cs="宋体" w:eastAsia="宋体"/>
          <w:spacing w:val="5"/>
          <w:position w:val="4"/>
          <w:sz w:val="21"/>
          <w:szCs w:val="21"/>
        </w:rPr>
        <w:t>两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个</w:t>
      </w:r>
      <w:r>
        <w:rPr>
          <w:rFonts w:ascii="宋体" w:hAnsi="宋体" w:cs="宋体" w:eastAsia="宋体"/>
          <w:spacing w:val="5"/>
          <w:position w:val="4"/>
          <w:sz w:val="21"/>
          <w:szCs w:val="21"/>
        </w:rPr>
        <w:t>节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点</w:t>
      </w:r>
      <w:r>
        <w:rPr>
          <w:rFonts w:ascii="宋体" w:hAnsi="宋体" w:cs="宋体" w:eastAsia="宋体"/>
          <w:spacing w:val="-52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w w:val="8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5"/>
          <w:w w:val="100"/>
          <w:position w:val="4"/>
          <w:sz w:val="21"/>
          <w:szCs w:val="21"/>
        </w:rPr>
        <w:t>处的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函</w:t>
      </w:r>
      <w:r>
        <w:rPr>
          <w:rFonts w:ascii="宋体" w:hAnsi="宋体" w:cs="宋体" w:eastAsia="宋体"/>
          <w:spacing w:val="5"/>
          <w:w w:val="100"/>
          <w:position w:val="4"/>
          <w:sz w:val="21"/>
          <w:szCs w:val="21"/>
        </w:rPr>
        <w:t>数值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的</w:t>
      </w:r>
      <w:r>
        <w:rPr>
          <w:rFonts w:ascii="宋体" w:hAnsi="宋体" w:cs="宋体" w:eastAsia="宋体"/>
          <w:spacing w:val="5"/>
          <w:w w:val="100"/>
          <w:position w:val="4"/>
          <w:sz w:val="21"/>
          <w:szCs w:val="21"/>
        </w:rPr>
        <w:t>增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量</w:t>
      </w:r>
      <w:r>
        <w:rPr>
          <w:rFonts w:ascii="宋体" w:hAnsi="宋体" w:cs="宋体" w:eastAsia="宋体"/>
          <w:spacing w:val="-2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8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8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1"/>
          <w:w w:val="8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68"/>
          <w:position w:val="4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13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5"/>
          <w:w w:val="100"/>
          <w:position w:val="4"/>
          <w:sz w:val="21"/>
          <w:szCs w:val="21"/>
        </w:rPr>
        <w:t>为函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数</w:t>
      </w:r>
      <w:r>
        <w:rPr>
          <w:rFonts w:ascii="宋体" w:hAnsi="宋体" w:cs="宋体" w:eastAsia="宋体"/>
          <w:spacing w:val="-2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26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点</w:t>
      </w:r>
      <w:r>
        <w:rPr>
          <w:rFonts w:ascii="宋体" w:hAnsi="宋体" w:cs="宋体" w:eastAsia="宋体"/>
          <w:spacing w:val="-56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6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处以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为步长的一阶差分，记为</w:t>
      </w:r>
      <w:r>
        <w:rPr>
          <w:rFonts w:ascii="宋体" w:hAnsi="宋体" w:cs="宋体" w:eastAsia="宋体"/>
          <w:spacing w:val="-68"/>
          <w:w w:val="100"/>
          <w:position w:val="2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position w:val="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65" w:lineRule="exact"/>
        <w:ind w:left="1082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1"/>
          <w:w w:val="87"/>
          <w:position w:val="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4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-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8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8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8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8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451" w:space="508"/>
            <w:col w:w="5601"/>
          </w:cols>
        </w:sectPr>
      </w:pPr>
    </w:p>
    <w:p>
      <w:pPr>
        <w:spacing w:before="0" w:after="0" w:line="26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类似地，定义差分的差分为高阶差分。如二阶差分为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5" w:after="0" w:line="41" w:lineRule="exact"/>
        <w:ind w:left="121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4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91" w:lineRule="exact"/>
        <w:ind w:left="1082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100"/>
          <w:position w:val="3"/>
          <w:sz w:val="24"/>
          <w:szCs w:val="24"/>
        </w:rPr>
        <w:t>Δ</w:t>
      </w:r>
      <w:r>
        <w:rPr>
          <w:rFonts w:ascii="Meiryo" w:hAnsi="Meiryo" w:cs="Meiryo" w:eastAsia="Meiryo"/>
          <w:spacing w:val="1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8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8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3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9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6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9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775" w:space="508"/>
            <w:col w:w="5277"/>
          </w:cols>
        </w:sectPr>
      </w:pPr>
    </w:p>
    <w:p>
      <w:pPr>
        <w:spacing w:before="0" w:after="0" w:line="28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一般地，</w:t>
      </w:r>
      <w:r>
        <w:rPr>
          <w:rFonts w:ascii="宋体" w:hAnsi="宋体" w:cs="宋体" w:eastAsia="宋体"/>
          <w:spacing w:val="-7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阶差分为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67" w:lineRule="exact"/>
        <w:ind w:right="62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56.779434pt;margin-top:11.110629pt;width:3.104803pt;height:6.9928pt;mso-position-horizontal-relative:page;mso-position-vertical-relative:paragraph;z-index:-372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220001pt;margin-top:11.110629pt;width:3.104803pt;height:6.9928pt;mso-position-horizontal-relative:page;mso-position-vertical-relative:paragraph;z-index:-371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-10"/>
          <w:w w:val="100"/>
          <w:position w:val="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67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-10"/>
          <w:w w:val="87"/>
          <w:position w:val="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1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4"/>
          <w:w w:val="8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2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-38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-10"/>
          <w:w w:val="87"/>
          <w:position w:val="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3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1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3"/>
          <w:w w:val="8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6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9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99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"/>
          <w:w w:val="99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4"/>
          <w:w w:val="99"/>
          <w:position w:val="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5"/>
          <w:w w:val="99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-14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6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5" w:equalWidth="0">
            <w:col w:w="1518" w:space="99"/>
            <w:col w:w="707" w:space="19"/>
            <w:col w:w="232" w:space="59"/>
            <w:col w:w="772" w:space="321"/>
            <w:col w:w="4833"/>
          </w:cols>
        </w:sectPr>
      </w:pPr>
    </w:p>
    <w:p>
      <w:pPr>
        <w:spacing w:before="0" w:after="0" w:line="28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上面定义的各阶差分又称为向前差分。常用的差分还有两种：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60" w:lineRule="exact"/>
        <w:ind w:left="1061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-1"/>
          <w:w w:val="71"/>
          <w:position w:val="2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60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3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1612" w:space="105"/>
            <w:col w:w="6843"/>
          </w:cols>
        </w:sectPr>
      </w:pPr>
    </w:p>
    <w:p>
      <w:pPr>
        <w:spacing w:before="0" w:after="0" w:line="36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称为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在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7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处以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为步长的向后差分；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360" w:val="left"/>
          <w:tab w:pos="3000" w:val="left"/>
          <w:tab w:pos="3580" w:val="left"/>
        </w:tabs>
        <w:spacing w:before="0" w:after="0" w:line="225" w:lineRule="exact"/>
        <w:ind w:left="1778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25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03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01.600006pt;margin-top:7.414147pt;width:7.56pt;height:.1pt;mso-position-horizontal-relative:page;mso-position-vertical-relative:paragraph;z-index:-3722" coordorigin="4032,148" coordsize="151,2">
            <v:shape style="position:absolute;left:4032;top:148;width:151;height:2" coordorigin="4032,148" coordsize="151,0" path="m4032,148l4183,148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1"/>
          <w:w w:val="79"/>
          <w:position w:val="-4"/>
          <w:sz w:val="25"/>
          <w:szCs w:val="25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03" w:lineRule="exact"/>
        <w:ind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⎜</w:t>
      </w:r>
      <w:r>
        <w:rPr>
          <w:rFonts w:ascii="Meiryo" w:hAnsi="Meiryo" w:cs="Meiryo" w:eastAsia="Meiryo"/>
          <w:spacing w:val="-41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1220" w:val="left"/>
        </w:tabs>
        <w:spacing w:before="0" w:after="0" w:line="203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38"/>
          <w:position w:val="-6"/>
          <w:sz w:val="24"/>
          <w:szCs w:val="24"/>
        </w:rPr>
        <w:t>⎟</w:t>
      </w:r>
      <w:r>
        <w:rPr>
          <w:rFonts w:ascii="Meiryo" w:hAnsi="Meiryo" w:cs="Meiryo" w:eastAsia="Meiryo"/>
          <w:spacing w:val="-41"/>
          <w:w w:val="100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32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⎜</w:t>
      </w:r>
      <w:r>
        <w:rPr>
          <w:rFonts w:ascii="Meiryo" w:hAnsi="Meiryo" w:cs="Meiryo" w:eastAsia="Meiryo"/>
          <w:spacing w:val="-41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03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550" w:space="105"/>
            <w:col w:w="649" w:space="231"/>
            <w:col w:w="6025"/>
          </w:cols>
        </w:sectPr>
      </w:pPr>
    </w:p>
    <w:p>
      <w:pPr>
        <w:tabs>
          <w:tab w:pos="2360" w:val="left"/>
          <w:tab w:pos="3000" w:val="left"/>
          <w:tab w:pos="3580" w:val="left"/>
        </w:tabs>
        <w:spacing w:before="0" w:after="0" w:line="265" w:lineRule="exact"/>
        <w:ind w:left="1778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63.040009pt;margin-top:-2.754925pt;width:7.56pt;height:.1pt;mso-position-horizontal-relative:page;mso-position-vertical-relative:paragraph;z-index:-3721" coordorigin="5261,-55" coordsize="151,2">
            <v:shape style="position:absolute;left:5261;top:-55;width:151;height:2" coordorigin="5261,-55" coordsize="151,0" path="m5261,-55l5412,-55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9" w:after="0" w:line="213" w:lineRule="auto"/>
        <w:ind w:left="190" w:right="406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2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</w:t>
      </w:r>
      <w:r>
        <w:rPr>
          <w:rFonts w:ascii="宋体" w:hAnsi="宋体" w:cs="宋体" w:eastAsia="宋体"/>
          <w:spacing w:val="-5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</w:t>
      </w:r>
      <w:r>
        <w:rPr>
          <w:rFonts w:ascii="宋体" w:hAnsi="宋体" w:cs="宋体" w:eastAsia="宋体"/>
          <w:spacing w:val="-6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为步长的中心差分。一般地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阶向后差分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与</w:t>
      </w:r>
      <w:r>
        <w:rPr>
          <w:rFonts w:ascii="宋体" w:hAnsi="宋体" w:cs="宋体" w:eastAsia="宋体"/>
          <w:spacing w:val="-6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阶中心差分公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式为</w:t>
      </w:r>
    </w:p>
    <w:p>
      <w:pPr>
        <w:spacing w:line="213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402" w:lineRule="exact"/>
        <w:ind w:right="63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3.15976pt;margin-top:13.092777pt;width:3.104803pt;height:6.9928pt;mso-position-horizontal-relative:page;mso-position-vertical-relative:paragraph;z-index:-371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0"/>
          <w:w w:val="80"/>
          <w:position w:val="1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8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13"/>
          <w:w w:val="71"/>
          <w:position w:val="1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1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1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1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4"/>
          <w:w w:val="8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402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spacing w:val="-44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13"/>
          <w:w w:val="71"/>
          <w:position w:val="1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1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1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1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4"/>
          <w:w w:val="8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3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3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88" w:top="1080" w:bottom="3320" w:left="1680" w:right="1680"/>
          <w:cols w:num="4" w:equalWidth="0">
            <w:col w:w="1846" w:space="98"/>
            <w:col w:w="832" w:space="81"/>
            <w:col w:w="732" w:space="19"/>
            <w:col w:w="4952"/>
          </w:cols>
        </w:sectPr>
      </w:pPr>
    </w:p>
    <w:p>
      <w:pPr>
        <w:spacing w:before="0" w:after="0" w:line="402" w:lineRule="exact"/>
        <w:ind w:right="62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2.079788pt;margin-top:11.945163pt;width:3.11688pt;height:7.02pt;mso-position-horizontal-relative:page;mso-position-vertical-relative:paragraph;z-index:-3708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79"/>
          <w:position w:val="3"/>
          <w:sz w:val="25"/>
          <w:szCs w:val="25"/>
        </w:rPr>
        <w:t>δ</w:t>
      </w:r>
      <w:r>
        <w:rPr>
          <w:rFonts w:ascii="Meiryo" w:hAnsi="Meiryo" w:cs="Meiryo" w:eastAsia="Meiryo"/>
          <w:spacing w:val="-10"/>
          <w:w w:val="79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404" w:lineRule="exact"/>
        <w:ind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9"/>
          <w:position w:val="3"/>
          <w:sz w:val="25"/>
          <w:szCs w:val="25"/>
        </w:rPr>
        <w:t>δ</w:t>
      </w:r>
      <w:r>
        <w:rPr>
          <w:rFonts w:ascii="Meiryo" w:hAnsi="Meiryo" w:cs="Meiryo" w:eastAsia="Meiryo"/>
          <w:spacing w:val="-11"/>
          <w:w w:val="79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-3"/>
          <w:w w:val="68"/>
          <w:position w:val="1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7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50" w:lineRule="exact"/>
        <w:ind w:left="-54"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26.380005pt;margin-top:9.295466pt;width:4.2pt;height:.1pt;mso-position-horizontal-relative:page;mso-position-vertical-relative:paragraph;z-index:-3718" coordorigin="4528,186" coordsize="84,2">
            <v:shape style="position:absolute;left:4528;top:186;width:84;height:2" coordorigin="4528,186" coordsize="84,0" path="m4528,186l4612,186e" filled="f" stroked="t" strokeweight=".25pt" strokecolor="#000000">
              <v:path arrowok="t"/>
            </v:shape>
            <w10:wrap type="none"/>
          </v:group>
        </w:pict>
      </w:r>
      <w:r>
        <w:rPr/>
        <w:pict>
          <v:shape style="position:absolute;margin-left:219.65979pt;margin-top:-17.991756pt;width:3.104803pt;height:6.9928pt;mso-position-horizontal-relative:page;mso-position-vertical-relative:paragraph;z-index:-370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Meiryo" w:hAnsi="Meiryo" w:cs="Meiryo" w:eastAsia="Meiryo"/>
          <w:spacing w:val="-2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08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404" w:lineRule="exact"/>
        <w:ind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5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9"/>
          <w:position w:val="3"/>
          <w:sz w:val="25"/>
          <w:szCs w:val="25"/>
        </w:rPr>
        <w:t>δ</w:t>
      </w:r>
      <w:r>
        <w:rPr>
          <w:rFonts w:ascii="Meiryo" w:hAnsi="Meiryo" w:cs="Meiryo" w:eastAsia="Meiryo"/>
          <w:spacing w:val="-11"/>
          <w:w w:val="79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80"/>
          <w:position w:val="1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1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3"/>
          <w:w w:val="8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50" w:lineRule="exact"/>
        <w:ind w:left="-37" w:right="449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79.660004pt;margin-top:9.295466pt;width:4.2pt;height:.1pt;mso-position-horizontal-relative:page;mso-position-vertical-relative:paragraph;z-index:-3717" coordorigin="5593,186" coordsize="84,2">
            <v:shape style="position:absolute;left:5593;top:186;width:84;height:2" coordorigin="5593,186" coordsize="84,0" path="m5593,186l5677,186e" filled="f" stroked="t" strokeweight=".2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−</w:t>
      </w:r>
      <w:r>
        <w:rPr>
          <w:rFonts w:ascii="Meiryo" w:hAnsi="Meiryo" w:cs="Meiryo" w:eastAsia="Meiryo"/>
          <w:spacing w:val="-26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08" w:lineRule="exact"/>
        <w:ind w:left="152" w:right="450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08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5" w:equalWidth="0">
            <w:col w:w="1824" w:space="99"/>
            <w:col w:w="729" w:space="19"/>
            <w:col w:w="256" w:space="82"/>
            <w:col w:w="711" w:space="20"/>
            <w:col w:w="4820"/>
          </w:cols>
        </w:sectPr>
      </w:pPr>
    </w:p>
    <w:p>
      <w:pPr>
        <w:spacing w:before="0" w:after="0" w:line="25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差分具有以下性质：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）各阶差分均可表成函数值的线性组合，例如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800" w:val="left"/>
        </w:tabs>
        <w:spacing w:before="0" w:after="0" w:line="201" w:lineRule="exact"/>
        <w:ind w:left="2077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m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-12"/>
          <w:sz w:val="24"/>
          <w:szCs w:val="24"/>
        </w:rPr>
        <w:t>⎛</w:t>
      </w:r>
      <w:r>
        <w:rPr>
          <w:rFonts w:ascii="Meiryo" w:hAnsi="Meiryo" w:cs="Meiryo" w:eastAsia="Meiryo"/>
          <w:spacing w:val="-56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2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01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46" w:lineRule="exact"/>
        <w:ind w:right="63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66.560944pt;margin-top:9.3847pt;width:3.104803pt;height:6.9928pt;mso-position-horizontal-relative:page;mso-position-vertical-relative:paragraph;z-index:-370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-10"/>
          <w:w w:val="100"/>
          <w:position w:val="4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407" w:lineRule="exact"/>
        <w:ind w:right="-94"/>
        <w:jc w:val="left"/>
        <w:rPr>
          <w:rFonts w:ascii="Meiryo" w:hAnsi="Meiryo" w:cs="Meiryo" w:eastAsia="Meiryo"/>
          <w:sz w:val="36"/>
          <w:szCs w:val="36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0"/>
          <w:sz w:val="36"/>
          <w:szCs w:val="36"/>
        </w:rPr>
      </w:r>
    </w:p>
    <w:p>
      <w:pPr>
        <w:spacing w:before="0" w:after="0" w:line="119" w:lineRule="exact"/>
        <w:ind w:left="226" w:right="-4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16" w:lineRule="exact"/>
        <w:ind w:left="-73"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1"/>
          <w:position w:val="1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13"/>
          <w:w w:val="100"/>
          <w:position w:val="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1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10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0" w:after="0" w:line="323" w:lineRule="exact"/>
        <w:ind w:left="1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  </w:t>
      </w:r>
      <w:r>
        <w:rPr>
          <w:rFonts w:ascii="Meiryo" w:hAnsi="Meiryo" w:cs="Meiryo" w:eastAsia="Meiryo"/>
          <w:spacing w:val="1"/>
          <w:w w:val="3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14"/>
          <w:szCs w:val="14"/>
        </w:rPr>
        <w:t>+</w:t>
      </w:r>
      <w:r>
        <w:rPr>
          <w:rFonts w:ascii="Meiryo" w:hAnsi="Meiryo" w:cs="Meiryo" w:eastAsia="Meiryo"/>
          <w:spacing w:val="-36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14"/>
          <w:szCs w:val="14"/>
        </w:rPr>
        <w:t>−</w:t>
      </w:r>
      <w:r>
        <w:rPr>
          <w:rFonts w:ascii="Meiryo" w:hAnsi="Meiryo" w:cs="Meiryo" w:eastAsia="Meiryo"/>
          <w:spacing w:val="6"/>
          <w:w w:val="68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2" w:lineRule="exact"/>
        <w:ind w:left="124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234.06041pt;margin-top:-4.665476pt;width:3.345508pt;height:12.0342pt;mso-position-horizontal-relative:page;mso-position-vertical-relative:paragraph;z-index:-3712" type="#_x0000_t202" filled="f" stroked="f">
            <v:textbox inset="0,0,0,0">
              <w:txbxContent>
                <w:p>
                  <w:pPr>
                    <w:spacing w:before="0" w:after="0" w:line="241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38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line="202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1714" w:space="99"/>
            <w:col w:w="448" w:space="20"/>
            <w:col w:w="620" w:space="101"/>
            <w:col w:w="5558"/>
          </w:cols>
        </w:sectPr>
      </w:pPr>
    </w:p>
    <w:p>
      <w:pPr>
        <w:tabs>
          <w:tab w:pos="2840" w:val="left"/>
        </w:tabs>
        <w:spacing w:before="0" w:after="0" w:line="194" w:lineRule="exact"/>
        <w:ind w:left="2119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m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-56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9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30" w:lineRule="exact"/>
        <w:ind w:right="63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68.659943pt;margin-top:9.3847pt;width:3.104803pt;height:6.9928pt;mso-position-horizontal-relative:page;mso-position-vertical-relative:paragraph;z-index:-370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0"/>
          <w:w w:val="80"/>
          <w:position w:val="-5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8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0" w:lineRule="exact"/>
        <w:ind w:right="-95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21"/>
          <w:w w:val="88"/>
          <w:position w:val="-10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11"/>
          <w:w w:val="100"/>
          <w:position w:val="-5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15"/>
          <w:w w:val="100"/>
          <w:position w:val="-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30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31"/>
          <w:w w:val="38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14"/>
          <w:szCs w:val="14"/>
        </w:rPr>
        <w:t>−</w:t>
      </w:r>
      <w:r>
        <w:rPr>
          <w:rFonts w:ascii="Meiryo" w:hAnsi="Meiryo" w:cs="Meiryo" w:eastAsia="Meiryo"/>
          <w:spacing w:val="6"/>
          <w:w w:val="68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30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1756" w:space="98"/>
            <w:col w:w="1089" w:space="224"/>
            <w:col w:w="5393"/>
          </w:cols>
        </w:sectPr>
      </w:pPr>
    </w:p>
    <w:p>
      <w:pPr>
        <w:spacing w:before="30" w:after="0" w:line="265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</w:p>
    <w:p>
      <w:pPr>
        <w:spacing w:before="0" w:after="0" w:line="296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  </w:t>
      </w:r>
      <w:r>
        <w:rPr>
          <w:rFonts w:ascii="Meiryo" w:hAnsi="Meiryo" w:cs="Meiryo" w:eastAsia="Meiryo"/>
          <w:spacing w:val="7"/>
          <w:w w:val="38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96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290" w:space="560"/>
            <w:col w:w="5710"/>
          </w:cols>
        </w:sectPr>
      </w:pPr>
    </w:p>
    <w:p>
      <w:pPr>
        <w:spacing w:before="0" w:after="0" w:line="265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）各种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分之间可以互化。向后差分与中心差分化成向前差分的公式如下：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6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87" w:lineRule="exact"/>
        <w:ind w:right="63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89.660233pt;margin-top:11.461851pt;width:3.104803pt;height:6.9928pt;mso-position-horizontal-relative:page;mso-position-vertical-relative:paragraph;z-index:-3705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0"/>
          <w:w w:val="80"/>
          <w:position w:val="3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8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2" w:lineRule="exact"/>
        <w:ind w:right="96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79"/>
          <w:position w:val="-9"/>
          <w:sz w:val="25"/>
          <w:szCs w:val="25"/>
        </w:rPr>
        <w:t>δ</w:t>
      </w:r>
      <w:r>
        <w:rPr>
          <w:rFonts w:ascii="Meiryo" w:hAnsi="Meiryo" w:cs="Meiryo" w:eastAsia="Meiryo"/>
          <w:spacing w:val="-37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87" w:lineRule="exact"/>
        <w:ind w:left="47"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0"/>
          <w:w w:val="100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-15"/>
          <w:w w:val="100"/>
          <w:position w:val="-9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11"/>
          <w:w w:val="6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176" w:space="51"/>
            <w:col w:w="610" w:space="20"/>
            <w:col w:w="5703"/>
          </w:cols>
        </w:sectPr>
      </w:pPr>
    </w:p>
    <w:p>
      <w:pPr>
        <w:tabs>
          <w:tab w:pos="2780" w:val="left"/>
        </w:tabs>
        <w:spacing w:before="0" w:after="0" w:line="233" w:lineRule="exact"/>
        <w:ind w:left="207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−</w:t>
      </w:r>
      <w:r>
        <w:rPr>
          <w:rFonts w:ascii="Meiryo" w:hAnsi="Meiryo" w:cs="Meiryo" w:eastAsia="Meiryo"/>
          <w:spacing w:val="-3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  <w:u w:val="single" w:color="000000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09" w:lineRule="exact"/>
        <w:ind w:left="2944" w:right="544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520" w:val="left"/>
        </w:tabs>
        <w:spacing w:before="3" w:after="0" w:line="272" w:lineRule="exact"/>
        <w:ind w:left="894" w:right="170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.2.4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距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节点插值公式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如果插值节点是等距的，则插值公式可用差分表示。设已知节点</w:t>
      </w:r>
    </w:p>
    <w:p>
      <w:pPr>
        <w:spacing w:before="0" w:after="0" w:line="340" w:lineRule="exact"/>
        <w:ind w:left="523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8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i/>
          <w:spacing w:val="2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，则有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51" w:lineRule="exact"/>
        <w:ind w:left="1044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5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43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7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5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1821" w:space="106"/>
            <w:col w:w="6633"/>
          </w:cols>
        </w:sectPr>
      </w:pPr>
    </w:p>
    <w:p>
      <w:pPr>
        <w:spacing w:before="0" w:after="0" w:line="399" w:lineRule="exact"/>
        <w:ind w:left="17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53"/>
          <w:w w:val="100"/>
          <w:position w:val="4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4"/>
          <w:sz w:val="24"/>
          <w:szCs w:val="24"/>
        </w:rPr>
        <w:t>L</w:t>
      </w:r>
      <w:r>
        <w:rPr>
          <w:rFonts w:ascii="Arial" w:hAnsi="Arial" w:cs="Arial" w:eastAsia="Arial"/>
          <w:spacing w:val="-39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43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7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2"/>
          <w:w w:val="100"/>
          <w:position w:val="4"/>
          <w:sz w:val="24"/>
          <w:szCs w:val="24"/>
        </w:rPr>
        <w:t>)</w:t>
      </w:r>
      <w:r>
        <w:rPr>
          <w:rFonts w:ascii="Arial" w:hAnsi="Arial" w:cs="Arial" w:eastAsia="Arial"/>
          <w:spacing w:val="10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5" w:after="0" w:line="40" w:lineRule="exact"/>
        <w:ind w:left="3678" w:right="471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40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41" w:lineRule="exact"/>
        <w:ind w:left="1096"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71.419998pt;margin-top:14.435998pt;width:17.64pt;height:.1pt;mso-position-horizontal-relative:page;mso-position-vertical-relative:paragraph;z-index:-3716" coordorigin="3428,289" coordsize="353,2">
            <v:shape style="position:absolute;left:3428;top:289;width:353;height:2" coordorigin="3428,289" coordsize="353,0" path="m3428,289l3781,289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=</w:t>
      </w:r>
      <w:r>
        <w:rPr>
          <w:rFonts w:ascii="Meiryo" w:hAnsi="Meiryo" w:cs="Meiryo" w:eastAsia="Meiryo"/>
          <w:spacing w:val="51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-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1"/>
          <w:w w:val="87"/>
          <w:position w:val="4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27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87"/>
          <w:position w:val="-1"/>
          <w:sz w:val="24"/>
          <w:szCs w:val="24"/>
        </w:rPr>
        <w:t>Δ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1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61.779999pt;margin-top:3.0785pt;width:23.7pt;height:.1pt;mso-position-horizontal-relative:page;mso-position-vertical-relative:paragraph;z-index:-3715" coordorigin="5236,62" coordsize="474,2">
            <v:shape style="position:absolute;left:5236;top:62;width:474;height:2" coordorigin="5236,62" coordsize="474,0" path="m5236,62l5710,62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7"/>
          <w:w w:val="100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-53"/>
          <w:w w:val="100"/>
          <w:position w:val="-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-2"/>
          <w:sz w:val="24"/>
          <w:szCs w:val="24"/>
        </w:rPr>
        <w:t>L</w:t>
      </w:r>
      <w:r>
        <w:rPr>
          <w:rFonts w:ascii="Arial" w:hAnsi="Arial" w:cs="Arial" w:eastAsia="Arial"/>
          <w:spacing w:val="-39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760" w:val="left"/>
        </w:tabs>
        <w:spacing w:before="0" w:after="0" w:line="34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8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4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spacing w:val="-38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7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2"/>
          <w:w w:val="100"/>
          <w:position w:val="-7"/>
          <w:sz w:val="24"/>
          <w:szCs w:val="24"/>
        </w:rPr>
        <w:t>)</w:t>
      </w:r>
      <w:r>
        <w:rPr>
          <w:rFonts w:ascii="Arial" w:hAnsi="Arial" w:cs="Arial" w:eastAsia="Arial"/>
          <w:spacing w:val="10"/>
          <w:w w:val="180"/>
          <w:position w:val="-7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1692" w:space="73"/>
            <w:col w:w="301" w:space="74"/>
            <w:col w:w="1582" w:space="120"/>
            <w:col w:w="4718"/>
          </w:cols>
        </w:sectPr>
      </w:pPr>
    </w:p>
    <w:p>
      <w:pPr>
        <w:tabs>
          <w:tab w:pos="3560" w:val="left"/>
        </w:tabs>
        <w:spacing w:before="0" w:after="0" w:line="241" w:lineRule="exact"/>
        <w:ind w:left="18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79.780151pt;margin-top:-2.366936pt;width:134.236247pt;height:8.016361pt;mso-position-horizontal-relative:page;mso-position-vertical-relative:paragraph;z-index:-3711" type="#_x0000_t202" filled="f" stroked="f">
            <v:textbox inset="0,0,0,0">
              <w:txbxContent>
                <w:p>
                  <w:pPr>
                    <w:tabs>
                      <w:tab w:pos="720" w:val="left"/>
                      <w:tab w:pos="1460" w:val="left"/>
                      <w:tab w:pos="2460" w:val="left"/>
                    </w:tabs>
                    <w:spacing w:before="0" w:after="0" w:line="160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n</w:t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1"/>
                      <w:sz w:val="14"/>
                      <w:szCs w:val="14"/>
                    </w:rPr>
                    <w:t>0</w:t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1"/>
                      <w:sz w:val="14"/>
                      <w:szCs w:val="14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1"/>
                      <w:sz w:val="14"/>
                      <w:szCs w:val="14"/>
                    </w:rPr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position w:val="1"/>
                      <w:sz w:val="14"/>
                      <w:szCs w:val="1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6"/>
                      <w:w w:val="100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ascii="Meiryo" w:hAnsi="Meiryo" w:cs="Meiryo" w:eastAsia="Meiryo"/>
                      <w:spacing w:val="-7"/>
                      <w:w w:val="68"/>
                      <w:position w:val="1"/>
                      <w:sz w:val="14"/>
                      <w:szCs w:val="14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1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h</w:t>
        <w:tab/>
      </w:r>
      <w:r>
        <w:rPr>
          <w:rFonts w:ascii="Times New Roman" w:hAnsi="Times New Roman" w:cs="Times New Roman" w:eastAsia="Times New Roman"/>
          <w:i/>
          <w:spacing w:val="-1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32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若令</w:t>
      </w:r>
      <w:r>
        <w:rPr>
          <w:rFonts w:ascii="宋体" w:hAnsi="宋体" w:cs="宋体" w:eastAsia="宋体"/>
          <w:spacing w:val="-56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7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4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，则上式又可变形为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54" w:after="0" w:line="240" w:lineRule="auto"/>
        <w:ind w:right="-77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54" w:after="0" w:line="240" w:lineRule="auto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24"/>
          <w:szCs w:val="24"/>
        </w:rPr>
        <w:t>t</w:t>
      </w:r>
      <w:r>
        <w:rPr>
          <w:rFonts w:ascii="Meiryo" w:hAnsi="Meiryo" w:cs="Meiryo" w:eastAsia="Meiryo"/>
          <w:spacing w:val="-1"/>
          <w:w w:val="87"/>
          <w:position w:val="0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92" w:lineRule="exact"/>
        <w:ind w:left="62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2"/>
          <w:w w:val="100"/>
          <w:position w:val="-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4"/>
          <w:w w:val="100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-57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5"/>
          <w:w w:val="100"/>
          <w:position w:val="-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5"/>
          <w:w w:val="100"/>
          <w:position w:val="-2"/>
          <w:sz w:val="24"/>
          <w:szCs w:val="24"/>
        </w:rPr>
        <w:t>)</w:t>
      </w:r>
      <w:r>
        <w:rPr>
          <w:rFonts w:ascii="Arial" w:hAnsi="Arial" w:cs="Arial" w:eastAsia="Arial"/>
          <w:spacing w:val="4"/>
          <w:w w:val="180"/>
          <w:position w:val="-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5"/>
          <w:w w:val="100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-36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-54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5"/>
          <w:w w:val="100"/>
          <w:position w:val="-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4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420" w:val="left"/>
          <w:tab w:pos="2440" w:val="left"/>
        </w:tabs>
        <w:spacing w:before="0" w:after="0" w:line="35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3.959991pt;margin-top:3.046393pt;width:90.06pt;height:.1pt;mso-position-horizontal-relative:page;mso-position-vertical-relative:paragraph;z-index:-3714" coordorigin="6079,61" coordsize="1801,2">
            <v:shape style="position:absolute;left:6079;top:61;width:1801;height:2" coordorigin="6079,61" coordsize="1801,0" path="m6079,61l7880,61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w w:val="68"/>
          <w:position w:val="16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16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16"/>
          <w:sz w:val="24"/>
          <w:szCs w:val="24"/>
        </w:rPr>
        <w:t>L</w:t>
      </w:r>
      <w:r>
        <w:rPr>
          <w:rFonts w:ascii="Arial" w:hAnsi="Arial" w:cs="Arial" w:eastAsia="Arial"/>
          <w:spacing w:val="-40"/>
          <w:w w:val="100"/>
          <w:position w:val="1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6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16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!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</w:r>
      <w:r>
        <w:rPr>
          <w:rFonts w:ascii="Meiryo" w:hAnsi="Meiryo" w:cs="Meiryo" w:eastAsia="Meiryo"/>
          <w:spacing w:val="0"/>
          <w:w w:val="100"/>
          <w:position w:val="16"/>
          <w:sz w:val="24"/>
          <w:szCs w:val="24"/>
        </w:rPr>
        <w:t>Δ</w:t>
      </w:r>
      <w:r>
        <w:rPr>
          <w:rFonts w:ascii="Meiryo" w:hAnsi="Meiryo" w:cs="Meiryo" w:eastAsia="Meiryo"/>
          <w:spacing w:val="18"/>
          <w:w w:val="100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6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5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4" w:equalWidth="0">
            <w:col w:w="2139" w:space="70"/>
            <w:col w:w="640" w:space="100"/>
            <w:col w:w="767" w:space="71"/>
            <w:col w:w="4773"/>
          </w:cols>
        </w:sectPr>
      </w:pPr>
    </w:p>
    <w:p>
      <w:pPr>
        <w:spacing w:before="0" w:after="0" w:line="259" w:lineRule="exact"/>
        <w:ind w:left="474" w:right="4937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上式称为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向前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值公式。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36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分段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性插值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.3.1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多项式的振荡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用</w:t>
      </w:r>
      <w:r>
        <w:rPr>
          <w:rFonts w:ascii="宋体" w:hAnsi="宋体" w:cs="宋体" w:eastAsia="宋体"/>
          <w:spacing w:val="-52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Lagrange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插值多项式</w:t>
      </w:r>
      <w:r>
        <w:rPr>
          <w:rFonts w:ascii="宋体" w:hAnsi="宋体" w:cs="宋体" w:eastAsia="宋体"/>
          <w:spacing w:val="-6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近似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17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，虽然随着节点个数的增加，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2" w:after="0" w:line="199" w:lineRule="auto"/>
        <w:ind w:left="474" w:right="98" w:firstLine="4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-7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的次数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变大</w:t>
      </w:r>
      <w:r>
        <w:rPr>
          <w:rFonts w:ascii="宋体" w:hAnsi="宋体" w:cs="宋体" w:eastAsia="宋体"/>
          <w:spacing w:val="-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多数情况下误</w:t>
      </w:r>
      <w:r>
        <w:rPr>
          <w:rFonts w:ascii="宋体" w:hAnsi="宋体" w:cs="宋体" w:eastAsia="宋体"/>
          <w:spacing w:val="25"/>
          <w:w w:val="100"/>
          <w:position w:val="0"/>
          <w:sz w:val="21"/>
          <w:szCs w:val="21"/>
        </w:rPr>
        <w:t>差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3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会变小</w:t>
      </w:r>
      <w:r>
        <w:rPr>
          <w:rFonts w:ascii="宋体" w:hAnsi="宋体" w:cs="宋体" w:eastAsia="宋体"/>
          <w:spacing w:val="-6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但是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增大时，</w:t>
      </w:r>
      <w:r>
        <w:rPr>
          <w:rFonts w:ascii="宋体" w:hAnsi="宋体" w:cs="宋体" w:eastAsia="宋体"/>
          <w:spacing w:val="-6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滑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性变坏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有时会出现很大的振荡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理论上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当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>→</w:t>
      </w:r>
      <w:r>
        <w:rPr>
          <w:rFonts w:ascii="Meiryo" w:hAnsi="Meiryo" w:cs="Meiryo" w:eastAsia="Meiryo"/>
          <w:spacing w:val="-32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1"/>
          <w:position w:val="0"/>
          <w:sz w:val="24"/>
          <w:szCs w:val="24"/>
        </w:rPr>
        <w:t>∞</w:t>
      </w:r>
      <w:r>
        <w:rPr>
          <w:rFonts w:ascii="Meiryo" w:hAnsi="Meiryo" w:cs="Meiryo" w:eastAsia="Meiryo"/>
          <w:spacing w:val="-3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22"/>
          <w:w w:val="100"/>
          <w:position w:val="0"/>
          <w:sz w:val="21"/>
          <w:szCs w:val="21"/>
        </w:rPr>
        <w:t>在</w:t>
      </w:r>
      <w:r>
        <w:rPr>
          <w:rFonts w:ascii="Times New Roman" w:hAnsi="Times New Roman" w:cs="Times New Roman" w:eastAsia="Times New Roman"/>
          <w:spacing w:val="5"/>
          <w:w w:val="100"/>
          <w:position w:val="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内并不能保证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处收敛于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Runge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给出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一个有名的例子：</w:t>
      </w:r>
    </w:p>
    <w:p>
      <w:pPr>
        <w:spacing w:line="199" w:lineRule="auto" w:after="0"/>
        <w:jc w:val="both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76" w:after="0" w:line="240" w:lineRule="auto"/>
        <w:ind w:left="976"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tabs>
          <w:tab w:pos="600" w:val="left"/>
        </w:tabs>
        <w:spacing w:before="59" w:after="0" w:line="385" w:lineRule="exact"/>
        <w:ind w:left="233"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66.259995pt;margin-top:-3.429365pt;width:28.5pt;height:.1pt;mso-position-horizontal-relative:page;mso-position-vertical-relative:paragraph;z-index:-3713" coordorigin="3325,-69" coordsize="570,2">
            <v:shape style="position:absolute;left:3325;top:-69;width:570;height:2" coordorigin="3325,-69" coordsize="570,0" path="m3325,-69l3895,-6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+</w:t>
      </w:r>
      <w:r>
        <w:rPr>
          <w:rFonts w:ascii="Meiryo" w:hAnsi="Meiryo" w:cs="Meiryo" w:eastAsia="Meiryo"/>
          <w:spacing w:val="7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76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 </w:t>
      </w:r>
      <w:r>
        <w:rPr>
          <w:rFonts w:ascii="Meiryo" w:hAnsi="Meiryo" w:cs="Meiryo" w:eastAsia="Meiryo"/>
          <w:spacing w:val="13"/>
          <w:w w:val="88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9"/>
          <w:w w:val="100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587" w:space="52"/>
            <w:col w:w="667" w:space="239"/>
            <w:col w:w="6015"/>
          </w:cols>
        </w:sectPr>
      </w:pPr>
    </w:p>
    <w:p>
      <w:pPr>
        <w:spacing w:before="0" w:after="0" w:line="332" w:lineRule="exact"/>
        <w:ind w:left="4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对于较大</w:t>
      </w:r>
      <w:r>
        <w:rPr>
          <w:rFonts w:ascii="宋体" w:hAnsi="宋体" w:cs="宋体" w:eastAsia="宋体"/>
          <w:spacing w:val="25"/>
          <w:w w:val="100"/>
          <w:position w:val="2"/>
          <w:sz w:val="21"/>
          <w:szCs w:val="21"/>
        </w:rPr>
        <w:t>的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3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-88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随着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的增大</w:t>
      </w:r>
      <w:r>
        <w:rPr>
          <w:rFonts w:ascii="宋体" w:hAnsi="宋体" w:cs="宋体" w:eastAsia="宋体"/>
          <w:spacing w:val="-46"/>
          <w:w w:val="100"/>
          <w:position w:val="2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振荡越来越大</w:t>
      </w:r>
      <w:r>
        <w:rPr>
          <w:rFonts w:ascii="宋体" w:hAnsi="宋体" w:cs="宋体" w:eastAsia="宋体"/>
          <w:spacing w:val="-88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事实上可以证明</w:t>
      </w:r>
      <w:r>
        <w:rPr>
          <w:rFonts w:ascii="宋体" w:hAnsi="宋体" w:cs="宋体" w:eastAsia="宋体"/>
          <w:spacing w:val="-88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仅当</w:t>
      </w:r>
      <w:r>
        <w:rPr>
          <w:rFonts w:ascii="宋体" w:hAnsi="宋体" w:cs="宋体" w:eastAsia="宋体"/>
          <w:spacing w:val="-79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2"/>
          <w:w w:val="100"/>
          <w:position w:val="2"/>
          <w:sz w:val="24"/>
          <w:szCs w:val="24"/>
        </w:rPr>
        <w:t>|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≤</w:t>
      </w:r>
      <w:r>
        <w:rPr>
          <w:rFonts w:ascii="Meiryo" w:hAnsi="Meiryo" w:cs="Meiryo" w:eastAsia="Meiryo"/>
          <w:spacing w:val="-2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3.63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32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38" w:lineRule="exact"/>
        <w:ind w:left="433" w:right="-61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sz w:val="21"/>
          <w:szCs w:val="21"/>
        </w:rPr>
        <w:t>时，才有</w:t>
      </w:r>
      <w:r>
        <w:rPr>
          <w:rFonts w:ascii="宋体" w:hAnsi="宋体" w:cs="宋体" w:eastAsia="宋体"/>
          <w:spacing w:val="-6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lim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03" w:lineRule="exact"/>
        <w:ind w:left="1319" w:right="718"/>
        <w:jc w:val="center"/>
        <w:rPr>
          <w:rFonts w:ascii="Meiryo" w:hAnsi="Meiryo" w:cs="Meiryo" w:eastAsia="Meiryo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5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9"/>
          <w:w w:val="98"/>
          <w:position w:val="1"/>
          <w:sz w:val="14"/>
          <w:szCs w:val="14"/>
        </w:rPr>
        <w:t>→</w:t>
      </w:r>
      <w:r>
        <w:rPr>
          <w:rFonts w:ascii="Meiryo" w:hAnsi="Meiryo" w:cs="Meiryo" w:eastAsia="Meiryo"/>
          <w:spacing w:val="0"/>
          <w:w w:val="71"/>
          <w:position w:val="1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36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，而在此区间外，</w:t>
      </w:r>
      <w:r>
        <w:rPr>
          <w:rFonts w:ascii="宋体" w:hAnsi="宋体" w:cs="宋体" w:eastAsia="宋体"/>
          <w:spacing w:val="-6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是发散的。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6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2447" w:space="105"/>
            <w:col w:w="6008"/>
          </w:cols>
        </w:sectPr>
      </w:pP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高次插值多项式的这些缺陷，促使人们转而寻求简单的低次多项式插值。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25" w:after="0" w:line="272" w:lineRule="exact"/>
        <w:ind w:left="894" w:right="12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.3.2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段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线性插值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简单地说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将每两个相邻的节点用直线连起来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如此形成的一条折线就是分段线性</w:t>
      </w:r>
    </w:p>
    <w:p>
      <w:pPr>
        <w:spacing w:before="0" w:after="0" w:line="37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5"/>
          <w:sz w:val="21"/>
          <w:szCs w:val="21"/>
        </w:rPr>
        <w:t>插值函数</w:t>
      </w:r>
      <w:r>
        <w:rPr>
          <w:rFonts w:ascii="宋体" w:hAnsi="宋体" w:cs="宋体" w:eastAsia="宋体"/>
          <w:spacing w:val="-30"/>
          <w:position w:val="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5"/>
          <w:sz w:val="21"/>
          <w:szCs w:val="21"/>
        </w:rPr>
        <w:t>记作</w:t>
      </w:r>
      <w:r>
        <w:rPr>
          <w:rFonts w:ascii="宋体" w:hAnsi="宋体" w:cs="宋体" w:eastAsia="宋体"/>
          <w:spacing w:val="-59"/>
          <w:position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5"/>
          <w:sz w:val="24"/>
          <w:szCs w:val="24"/>
        </w:rPr>
        <w:t> </w:t>
      </w:r>
      <w:r>
        <w:rPr>
          <w:rFonts w:ascii="宋体" w:hAnsi="宋体" w:cs="宋体" w:eastAsia="宋体"/>
          <w:spacing w:val="-30"/>
          <w:w w:val="100"/>
          <w:position w:val="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它满足</w:t>
      </w:r>
      <w:r>
        <w:rPr>
          <w:rFonts w:ascii="宋体" w:hAnsi="宋体" w:cs="宋体" w:eastAsia="宋体"/>
          <w:spacing w:val="-61"/>
          <w:w w:val="100"/>
          <w:position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30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-30"/>
          <w:w w:val="100"/>
          <w:position w:val="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且</w:t>
      </w:r>
      <w:r>
        <w:rPr>
          <w:rFonts w:ascii="宋体" w:hAnsi="宋体" w:cs="宋体" w:eastAsia="宋体"/>
          <w:spacing w:val="-59"/>
          <w:w w:val="100"/>
          <w:position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5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在每个小区</w:t>
      </w:r>
      <w:r>
        <w:rPr>
          <w:rFonts w:ascii="宋体" w:hAnsi="宋体" w:cs="宋体" w:eastAsia="宋体"/>
          <w:spacing w:val="23"/>
          <w:w w:val="100"/>
          <w:position w:val="5"/>
          <w:sz w:val="21"/>
          <w:szCs w:val="21"/>
        </w:rPr>
        <w:t>间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1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3"/>
          <w:w w:val="8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8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41"/>
          <w:w w:val="80"/>
          <w:position w:val="5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上是线性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7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40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函数</w:t>
      </w:r>
      <w:r>
        <w:rPr>
          <w:rFonts w:ascii="宋体" w:hAnsi="宋体" w:cs="宋体" w:eastAsia="宋体"/>
          <w:spacing w:val="-74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3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24" w:lineRule="exact"/>
        <w:ind w:left="65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可以表示为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4" w:after="0" w:line="148" w:lineRule="exact"/>
        <w:ind w:left="1681" w:right="671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95" w:lineRule="exact"/>
        <w:ind w:left="818" w:right="593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9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-72"/>
          <w:w w:val="100"/>
          <w:position w:val="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9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26" w:lineRule="exact"/>
        <w:ind w:left="164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68"/>
          <w:position w:val="4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80" w:lineRule="exact"/>
        <w:ind w:left="15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10"/>
          <w:sz w:val="24"/>
          <w:szCs w:val="24"/>
        </w:rPr>
        <w:t>⎧</w:t>
      </w:r>
      <w:r>
        <w:rPr>
          <w:rFonts w:ascii="Meiryo" w:hAnsi="Meiryo" w:cs="Meiryo" w:eastAsia="Meiryo"/>
          <w:spacing w:val="30"/>
          <w:w w:val="49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-14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-1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80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61" w:top="1060" w:bottom="3300" w:left="1680" w:right="1680"/>
        </w:sectPr>
      </w:pPr>
    </w:p>
    <w:p>
      <w:pPr>
        <w:tabs>
          <w:tab w:pos="380" w:val="left"/>
        </w:tabs>
        <w:spacing w:before="0" w:after="0" w:line="41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67.820007pt;margin-top:7.304909pt;width:38.76pt;height:.1pt;mso-position-horizontal-relative:page;mso-position-vertical-relative:paragraph;z-index:-3704" coordorigin="3356,146" coordsize="775,2">
            <v:shape style="position:absolute;left:3356;top:146;width:775;height:2" coordorigin="3356,146" coordsize="775,0" path="m3356,146l4132,146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169.257996pt;margin-top:9.955868pt;width:5.323826pt;height:11.9906pt;mso-position-horizontal-relative:page;mso-position-vertical-relative:paragraph;z-index:-3702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w w:val="49"/>
          <w:position w:val="3"/>
          <w:sz w:val="24"/>
          <w:szCs w:val="24"/>
        </w:rPr>
        <w:t>⎪</w:t>
      </w:r>
      <w:r>
        <w:rPr>
          <w:rFonts w:ascii="Meiryo" w:hAnsi="Meiryo" w:cs="Meiryo" w:eastAsia="Meiryo"/>
          <w:w w:val="100"/>
          <w:position w:val="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1" w:lineRule="exact"/>
        <w:ind w:right="36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  </w:t>
      </w:r>
      <w:r>
        <w:rPr>
          <w:rFonts w:ascii="Meiryo" w:hAnsi="Meiryo" w:cs="Meiryo" w:eastAsia="Meiryo"/>
          <w:spacing w:val="27"/>
          <w:w w:val="49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58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spacing w:before="0" w:after="0" w:line="25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5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28" w:lineRule="exact"/>
        <w:ind w:right="-20"/>
        <w:jc w:val="left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88"/>
          <w:position w:val="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8"/>
          <w:w w:val="68"/>
          <w:position w:val="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32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6"/>
          <w:sz w:val="24"/>
          <w:szCs w:val="24"/>
        </w:rPr>
        <w:t>0</w:t>
      </w:r>
      <w:r>
        <w:rPr>
          <w:rFonts w:ascii="宋体" w:hAnsi="宋体" w:cs="宋体" w:eastAsia="宋体"/>
          <w:spacing w:val="1"/>
          <w:w w:val="100"/>
          <w:position w:val="6"/>
          <w:sz w:val="20"/>
          <w:szCs w:val="20"/>
        </w:rPr>
        <w:t>时舍</w:t>
      </w:r>
      <w:r>
        <w:rPr>
          <w:rFonts w:ascii="宋体" w:hAnsi="宋体" w:cs="宋体" w:eastAsia="宋体"/>
          <w:spacing w:val="-1"/>
          <w:w w:val="100"/>
          <w:position w:val="6"/>
          <w:sz w:val="20"/>
          <w:szCs w:val="20"/>
        </w:rPr>
        <w:t>去</w:t>
      </w:r>
      <w:r>
        <w:rPr>
          <w:rFonts w:ascii="宋体" w:hAnsi="宋体" w:cs="宋体" w:eastAsia="宋体"/>
          <w:spacing w:val="0"/>
          <w:w w:val="100"/>
          <w:position w:val="6"/>
          <w:sz w:val="24"/>
          <w:szCs w:val="24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4"/>
          <w:szCs w:val="24"/>
        </w:rPr>
      </w:r>
    </w:p>
    <w:p>
      <w:pPr>
        <w:spacing w:line="328" w:lineRule="exact" w:after="0"/>
        <w:jc w:val="left"/>
        <w:rPr>
          <w:rFonts w:ascii="宋体" w:hAnsi="宋体" w:cs="宋体" w:eastAsia="宋体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233" w:space="2"/>
            <w:col w:w="312" w:space="306"/>
            <w:col w:w="5707"/>
          </w:cols>
        </w:sectPr>
      </w:pPr>
    </w:p>
    <w:p>
      <w:pPr>
        <w:spacing w:before="0" w:after="0" w:line="141" w:lineRule="exact"/>
        <w:ind w:left="15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9"/>
          <w:sz w:val="24"/>
          <w:szCs w:val="24"/>
        </w:rPr>
        <w:t>⎪</w:t>
      </w:r>
      <w:r>
        <w:rPr>
          <w:rFonts w:ascii="Meiryo" w:hAnsi="Meiryo" w:cs="Meiryo" w:eastAsia="Meiryo"/>
          <w:spacing w:val="30"/>
          <w:w w:val="49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-13"/>
          <w:sz w:val="14"/>
          <w:szCs w:val="14"/>
        </w:rPr>
        <w:t> </w:t>
      </w:r>
      <w:r>
        <w:rPr>
          <w:rFonts w:ascii="Meiryo" w:hAnsi="Meiryo" w:cs="Meiryo" w:eastAsia="Meiryo"/>
          <w:spacing w:val="-5"/>
          <w:w w:val="68"/>
          <w:position w:val="-1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4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75" w:lineRule="exact"/>
        <w:ind w:left="851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67.820007pt;margin-top:7.304779pt;width:38.82pt;height:.1pt;mso-position-horizontal-relative:page;mso-position-vertical-relative:paragraph;z-index:-3703" coordorigin="3356,146" coordsize="776,2">
            <v:shape style="position:absolute;left:3356;top:146;width:776;height:2" coordorigin="3356,146" coordsize="776,0" path="m3356,146l4133,146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w w:val="100"/>
          <w:position w:val="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38"/>
          <w:w w:val="5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8"/>
          <w:position w:val="-2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4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w w:val="49"/>
          <w:position w:val="0"/>
          <w:sz w:val="24"/>
          <w:szCs w:val="24"/>
        </w:rPr>
        <w:t>⎪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18" w:lineRule="exact"/>
        <w:ind w:right="-20"/>
        <w:jc w:val="right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2"/>
          <w:sz w:val="24"/>
          <w:szCs w:val="24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4"/>
          <w:szCs w:val="24"/>
        </w:rPr>
      </w:r>
    </w:p>
    <w:p>
      <w:pPr>
        <w:spacing w:before="0" w:after="0" w:line="29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−</w:t>
      </w:r>
      <w:r>
        <w:rPr>
          <w:rFonts w:ascii="Meiryo" w:hAnsi="Meiryo" w:cs="Meiryo" w:eastAsia="Meiryo"/>
          <w:spacing w:val="6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6"/>
          <w:w w:val="68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</w:p>
    <w:p>
      <w:pPr>
        <w:spacing w:before="0" w:after="0" w:line="328" w:lineRule="exact"/>
        <w:ind w:right="-20"/>
        <w:jc w:val="left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88"/>
          <w:position w:val="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6"/>
          <w:w w:val="68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8"/>
          <w:w w:val="100"/>
          <w:position w:val="6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6"/>
          <w:sz w:val="24"/>
          <w:szCs w:val="24"/>
        </w:rPr>
        <w:t>（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n</w:t>
      </w:r>
      <w:r>
        <w:rPr>
          <w:rFonts w:ascii="宋体" w:hAnsi="宋体" w:cs="宋体" w:eastAsia="宋体"/>
          <w:spacing w:val="1"/>
          <w:w w:val="100"/>
          <w:position w:val="6"/>
          <w:sz w:val="20"/>
          <w:szCs w:val="20"/>
        </w:rPr>
        <w:t>时舍</w:t>
      </w:r>
      <w:r>
        <w:rPr>
          <w:rFonts w:ascii="宋体" w:hAnsi="宋体" w:cs="宋体" w:eastAsia="宋体"/>
          <w:spacing w:val="-1"/>
          <w:w w:val="100"/>
          <w:position w:val="6"/>
          <w:sz w:val="20"/>
          <w:szCs w:val="20"/>
        </w:rPr>
        <w:t>去</w:t>
      </w:r>
      <w:r>
        <w:rPr>
          <w:rFonts w:ascii="宋体" w:hAnsi="宋体" w:cs="宋体" w:eastAsia="宋体"/>
          <w:spacing w:val="0"/>
          <w:w w:val="100"/>
          <w:position w:val="6"/>
          <w:sz w:val="24"/>
          <w:szCs w:val="24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4"/>
          <w:szCs w:val="24"/>
        </w:rPr>
      </w:r>
    </w:p>
    <w:p>
      <w:pPr>
        <w:spacing w:line="328" w:lineRule="exact" w:after="0"/>
        <w:jc w:val="left"/>
        <w:rPr>
          <w:rFonts w:ascii="宋体" w:hAnsi="宋体" w:cs="宋体" w:eastAsia="宋体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854" w:space="79"/>
            <w:col w:w="778" w:space="144"/>
            <w:col w:w="5705"/>
          </w:cols>
        </w:sectPr>
      </w:pPr>
    </w:p>
    <w:p>
      <w:pPr>
        <w:tabs>
          <w:tab w:pos="2800" w:val="left"/>
        </w:tabs>
        <w:spacing w:before="0" w:after="0" w:line="268" w:lineRule="exact"/>
        <w:ind w:left="1549" w:right="-2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Meiryo" w:hAnsi="Meiryo" w:cs="Meiryo" w:eastAsia="Meiryo"/>
          <w:spacing w:val="-1"/>
          <w:w w:val="49"/>
          <w:position w:val="2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spacing w:val="-24"/>
          <w:w w:val="100"/>
          <w:position w:val="-1"/>
          <w:sz w:val="24"/>
          <w:szCs w:val="24"/>
        </w:rPr>
        <w:t>0</w:t>
      </w:r>
      <w:r>
        <w:rPr>
          <w:rFonts w:ascii="宋体" w:hAnsi="宋体" w:cs="宋体" w:eastAsia="宋体"/>
          <w:spacing w:val="0"/>
          <w:w w:val="100"/>
          <w:position w:val="-1"/>
          <w:sz w:val="24"/>
          <w:szCs w:val="24"/>
        </w:rPr>
        <w:t>，</w:t>
        <w:tab/>
      </w:r>
      <w:r>
        <w:rPr>
          <w:rFonts w:ascii="宋体" w:hAnsi="宋体" w:cs="宋体" w:eastAsia="宋体"/>
          <w:spacing w:val="0"/>
          <w:w w:val="100"/>
          <w:position w:val="-1"/>
          <w:sz w:val="24"/>
          <w:szCs w:val="24"/>
        </w:rPr>
      </w:r>
      <w:r>
        <w:rPr>
          <w:rFonts w:ascii="宋体" w:hAnsi="宋体" w:cs="宋体" w:eastAsia="宋体"/>
          <w:spacing w:val="1"/>
          <w:w w:val="100"/>
          <w:position w:val="-1"/>
          <w:sz w:val="20"/>
          <w:szCs w:val="20"/>
        </w:rPr>
        <w:t>其它</w:t>
      </w:r>
      <w:r>
        <w:rPr>
          <w:rFonts w:ascii="宋体" w:hAnsi="宋体" w:cs="宋体" w:eastAsia="宋体"/>
          <w:spacing w:val="0"/>
          <w:w w:val="100"/>
          <w:position w:val="0"/>
          <w:sz w:val="20"/>
          <w:szCs w:val="20"/>
        </w:rPr>
      </w:r>
    </w:p>
    <w:p>
      <w:pPr>
        <w:spacing w:before="0" w:after="0" w:line="202" w:lineRule="exact"/>
        <w:ind w:left="1549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0" w:after="0" w:line="174" w:lineRule="exact"/>
        <w:ind w:left="1549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1"/>
          <w:sz w:val="24"/>
          <w:szCs w:val="24"/>
        </w:rPr>
        <w:t>⎩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50" w:lineRule="exact"/>
        <w:ind w:left="65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有良好的收敛性，即对于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8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88"/>
          <w:position w:val="2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5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有，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37" w:lineRule="exact"/>
        <w:ind w:left="1282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lim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02" w:lineRule="exact"/>
        <w:ind w:left="1279" w:right="-20"/>
        <w:jc w:val="left"/>
        <w:rPr>
          <w:rFonts w:ascii="Meiryo" w:hAnsi="Meiryo" w:cs="Meiryo" w:eastAsia="Meiryo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5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98"/>
          <w:position w:val="1"/>
          <w:sz w:val="14"/>
          <w:szCs w:val="14"/>
        </w:rPr>
        <w:t>→</w:t>
      </w:r>
      <w:r>
        <w:rPr>
          <w:rFonts w:ascii="Meiryo" w:hAnsi="Meiryo" w:cs="Meiryo" w:eastAsia="Meiryo"/>
          <w:spacing w:val="0"/>
          <w:w w:val="71"/>
          <w:position w:val="1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32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2350" w:space="105"/>
            <w:col w:w="6105"/>
          </w:cols>
        </w:sectPr>
      </w:pPr>
    </w:p>
    <w:p>
      <w:pPr>
        <w:spacing w:before="33" w:after="0" w:line="205" w:lineRule="auto"/>
        <w:ind w:left="190" w:right="298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用</w:t>
      </w:r>
      <w:r>
        <w:rPr>
          <w:rFonts w:ascii="宋体" w:hAnsi="宋体" w:cs="宋体" w:eastAsia="宋体"/>
          <w:spacing w:val="-5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计算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点的插值时</w:t>
      </w:r>
      <w:r>
        <w:rPr>
          <w:rFonts w:ascii="宋体" w:hAnsi="宋体" w:cs="宋体" w:eastAsia="宋体"/>
          <w:spacing w:val="-7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只用到</w:t>
      </w:r>
      <w:r>
        <w:rPr>
          <w:rFonts w:ascii="宋体" w:hAnsi="宋体" w:cs="宋体" w:eastAsia="宋体"/>
          <w:spacing w:val="-5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左右的两个节点</w:t>
      </w:r>
      <w:r>
        <w:rPr>
          <w:rFonts w:ascii="宋体" w:hAnsi="宋体" w:cs="宋体" w:eastAsia="宋体"/>
          <w:spacing w:val="-7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计算量与节点个数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无关。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但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越大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分段越多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插值误差越小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实际上用函数表作插值计算时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分段线性插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足够了，如数学、物理中用的特殊函数表，数理统计中用的概率分布表等。</w:t>
      </w:r>
    </w:p>
    <w:p>
      <w:pPr>
        <w:tabs>
          <w:tab w:pos="1240" w:val="left"/>
        </w:tabs>
        <w:spacing w:before="0" w:after="0" w:line="29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.3.3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实现分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段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线性插值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406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用</w:t>
      </w:r>
      <w:r>
        <w:rPr>
          <w:rFonts w:ascii="宋体" w:hAnsi="宋体" w:cs="宋体" w:eastAsia="宋体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Matl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8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现分段线性插值不需要编制函数程序，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lab</w:t>
      </w:r>
      <w:r>
        <w:rPr>
          <w:rFonts w:ascii="Times New Roman" w:hAnsi="Times New Roman" w:cs="Times New Roman" w:eastAsia="Times New Roman"/>
          <w:spacing w:val="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中有现成的一维插值函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ter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6" w:after="0" w:line="240" w:lineRule="auto"/>
        <w:ind w:left="1182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inte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p1(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0,x,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ethod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0" w:after="0" w:line="25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tho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指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插值的方法，默认为线性插值。其值可为：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eares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近项插值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linear'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性插值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60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spline'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逐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段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次样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60" w:val="left"/>
        </w:tabs>
        <w:spacing w:before="9" w:after="0" w:line="272" w:lineRule="exact"/>
        <w:ind w:left="610" w:right="461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ubic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'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保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凹凸性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所有的插值方法要求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是单调的。</w:t>
      </w:r>
    </w:p>
    <w:p>
      <w:pPr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当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2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为等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距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时可以用快速插值法，使用快速插值法的格式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为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*nearest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linear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spline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*cub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0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1.4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埃尔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特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(Her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240" w:val="left"/>
        </w:tabs>
        <w:spacing w:before="9" w:after="0" w:line="272" w:lineRule="exact"/>
        <w:ind w:left="610" w:right="407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.4.1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插值多项式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如果对插值函数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不仅要求它在节点处与函数同值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而且要求它与函数有相同的一</w:t>
      </w:r>
    </w:p>
    <w:p>
      <w:pPr>
        <w:spacing w:before="0" w:after="0" w:line="272" w:lineRule="exact"/>
        <w:ind w:left="190" w:right="40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阶</w:t>
      </w:r>
      <w:r>
        <w:rPr>
          <w:rFonts w:ascii="宋体" w:hAnsi="宋体" w:cs="宋体" w:eastAsia="宋体"/>
          <w:spacing w:val="-17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sz w:val="21"/>
          <w:szCs w:val="21"/>
        </w:rPr>
        <w:t>二阶甚至更高阶的导数值</w:t>
      </w:r>
      <w:r>
        <w:rPr>
          <w:rFonts w:ascii="宋体" w:hAnsi="宋体" w:cs="宋体" w:eastAsia="宋体"/>
          <w:spacing w:val="-17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这就是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插值问题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本节主要讨论在节点处插值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函数与函数的值及一阶导数值均相等的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插值。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41" w:lineRule="exact"/>
        <w:ind w:left="610"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2"/>
          <w:sz w:val="21"/>
          <w:szCs w:val="21"/>
        </w:rPr>
        <w:t>设已知函数</w:t>
      </w:r>
      <w:r>
        <w:rPr>
          <w:rFonts w:ascii="宋体" w:hAnsi="宋体" w:cs="宋体" w:eastAsia="宋体"/>
          <w:spacing w:val="-44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41" w:lineRule="exact"/>
        <w:ind w:right="-84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在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个互异节点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4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上的函数值</w:t>
      </w:r>
      <w:r>
        <w:rPr>
          <w:rFonts w:ascii="宋体" w:hAnsi="宋体" w:cs="宋体" w:eastAsia="宋体"/>
          <w:spacing w:val="-4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24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027" w:space="105"/>
            <w:col w:w="4906" w:space="100"/>
            <w:col w:w="1422"/>
          </w:cols>
        </w:sectPr>
      </w:pPr>
    </w:p>
    <w:p>
      <w:pPr>
        <w:spacing w:before="0" w:after="0" w:line="373" w:lineRule="exact"/>
        <w:ind w:left="221" w:right="-84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和导数值</w:t>
      </w:r>
      <w:r>
        <w:rPr>
          <w:rFonts w:ascii="宋体" w:hAnsi="宋体" w:cs="宋体" w:eastAsia="宋体"/>
          <w:spacing w:val="-4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7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82" w:lineRule="exact"/>
        <w:ind w:left="232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29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9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，使得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3" w:after="0" w:line="240" w:lineRule="auto"/>
        <w:ind w:right="-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</w:p>
    <w:p>
      <w:pPr>
        <w:spacing w:before="0" w:after="0" w:line="37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3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24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要求一个至多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次的多项式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7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2811" w:space="100"/>
            <w:col w:w="556" w:space="178"/>
            <w:col w:w="4915"/>
          </w:cols>
        </w:sectPr>
      </w:pPr>
    </w:p>
    <w:p>
      <w:pPr>
        <w:spacing w:before="0" w:after="0" w:line="384" w:lineRule="exact"/>
        <w:ind w:left="862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29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30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84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1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29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1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6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28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9"/>
          <w:w w:val="100"/>
          <w:position w:val="1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8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8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868" w:space="408"/>
            <w:col w:w="1129" w:space="289"/>
            <w:col w:w="4866"/>
          </w:cols>
        </w:sectPr>
      </w:pPr>
    </w:p>
    <w:p>
      <w:pPr>
        <w:spacing w:before="0" w:after="0" w:line="30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满足上述条件的多项式</w:t>
      </w:r>
      <w:r>
        <w:rPr>
          <w:rFonts w:ascii="宋体" w:hAnsi="宋体" w:cs="宋体" w:eastAsia="宋体"/>
          <w:spacing w:val="-63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29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9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称为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插值多项式。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03" w:lineRule="exact"/>
        <w:ind w:left="766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插值多项式为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78" w:after="0" w:line="148" w:lineRule="exact"/>
        <w:ind w:left="193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91" w:lineRule="exact"/>
        <w:ind w:left="10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3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22"/>
          <w:w w:val="92"/>
          <w:position w:val="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-4"/>
          <w:w w:val="92"/>
          <w:position w:val="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92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92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2"/>
          <w:position w:val="8"/>
          <w:sz w:val="24"/>
          <w:szCs w:val="24"/>
        </w:rPr>
        <w:t>[(</w:t>
      </w:r>
      <w:r>
        <w:rPr>
          <w:rFonts w:ascii="Times New Roman" w:hAnsi="Times New Roman" w:cs="Times New Roman" w:eastAsia="Times New Roman"/>
          <w:spacing w:val="-37"/>
          <w:w w:val="92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9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3"/>
          <w:w w:val="100"/>
          <w:position w:val="8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9"/>
          <w:w w:val="100"/>
          <w:position w:val="8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+</w:t>
      </w:r>
      <w:r>
        <w:rPr>
          <w:rFonts w:ascii="Meiryo" w:hAnsi="Meiryo" w:cs="Meiryo" w:eastAsia="Meiryo"/>
          <w:spacing w:val="14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96" w:lineRule="exact"/>
        <w:ind w:left="18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position w:val="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50" w:after="0" w:line="131" w:lineRule="exact"/>
        <w:ind w:left="262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520" w:val="left"/>
          <w:tab w:pos="4000" w:val="left"/>
        </w:tabs>
        <w:spacing w:before="0" w:after="0" w:line="119" w:lineRule="exact"/>
        <w:ind w:left="1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  </w:t>
      </w:r>
      <w:r>
        <w:rPr>
          <w:rFonts w:ascii="Meiryo" w:hAnsi="Meiryo" w:cs="Meiryo" w:eastAsia="Meiryo"/>
          <w:spacing w:val="4"/>
          <w:w w:val="38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6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-6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19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header="0" w:footer="3088" w:top="1080" w:bottom="3320" w:left="1680" w:right="1660"/>
        </w:sectPr>
      </w:pPr>
    </w:p>
    <w:p>
      <w:pPr>
        <w:spacing w:before="0" w:after="0" w:line="324" w:lineRule="exact"/>
        <w:ind w:left="474" w:right="-11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4.720001pt;margin-top:9.035968pt;width:33.480pt;height:.1pt;mso-position-horizontal-relative:page;mso-position-vertical-relative:paragraph;z-index:-3701" coordorigin="3494,181" coordsize="670,2">
            <v:shape style="position:absolute;left:3494;top:181;width:670;height:2" coordorigin="3494,181" coordsize="670,0" path="m3494,181l4164,181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70.720001pt;margin-top:9.035968pt;width:33.36pt;height:.1pt;mso-position-horizontal-relative:page;mso-position-vertical-relative:paragraph;z-index:-3700" coordorigin="5414,181" coordsize="667,2">
            <v:shape style="position:absolute;left:5414;top:181;width:667;height:2" coordorigin="5414,181" coordsize="667,0" path="m5414,181l6082,181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168.540665pt;margin-top:.313328pt;width:4.603430pt;height:12.01940pt;mso-position-horizontal-relative:page;mso-position-vertical-relative:paragraph;z-index:-3699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38"/>
                      <w:sz w:val="24"/>
                      <w:szCs w:val="24"/>
                    </w:rPr>
                    <w:t>⎜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2"/>
          <w:sz w:val="21"/>
          <w:szCs w:val="21"/>
        </w:rPr>
        <w:t>其中</w:t>
      </w:r>
      <w:r>
        <w:rPr>
          <w:rFonts w:ascii="宋体" w:hAnsi="宋体" w:cs="宋体" w:eastAsia="宋体"/>
          <w:spacing w:val="-7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10"/>
          <w:position w:val="-3"/>
          <w:sz w:val="36"/>
          <w:szCs w:val="36"/>
        </w:rPr>
        <w:t>∏</w:t>
      </w:r>
      <w:r>
        <w:rPr>
          <w:rFonts w:ascii="Meiryo" w:hAnsi="Meiryo" w:cs="Meiryo" w:eastAsia="Meiryo"/>
          <w:spacing w:val="-92"/>
          <w:w w:val="100"/>
          <w:position w:val="-3"/>
          <w:sz w:val="36"/>
          <w:szCs w:val="36"/>
        </w:rPr>
        <w:t> </w:t>
      </w: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⎜</w:t>
      </w:r>
      <w:r>
        <w:rPr>
          <w:rFonts w:ascii="Meiryo" w:hAnsi="Meiryo" w:cs="Meiryo" w:eastAsia="Meiryo"/>
          <w:spacing w:val="30"/>
          <w:w w:val="38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0" w:lineRule="exact"/>
        <w:ind w:left="294" w:right="-77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84" w:lineRule="exact"/>
        <w:ind w:right="-86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−</w:t>
      </w:r>
      <w:r>
        <w:rPr>
          <w:rFonts w:ascii="Meiryo" w:hAnsi="Meiryo" w:cs="Meiryo" w:eastAsia="Meiryo"/>
          <w:spacing w:val="-1"/>
          <w:w w:val="68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2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24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-7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3"/>
          <w:sz w:val="36"/>
          <w:szCs w:val="36"/>
        </w:rPr>
        <w:t>∑</w:t>
      </w:r>
      <w:r>
        <w:rPr>
          <w:rFonts w:ascii="Meiryo" w:hAnsi="Meiryo" w:cs="Meiryo" w:eastAsia="Meiryo"/>
          <w:spacing w:val="-64"/>
          <w:w w:val="100"/>
          <w:position w:val="-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9"/>
          <w:w w:val="100"/>
          <w:position w:val="-1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6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2"/>
          <w:w w:val="100"/>
          <w:position w:val="-16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3" w:equalWidth="0">
            <w:col w:w="1950" w:space="120"/>
            <w:col w:w="538" w:space="146"/>
            <w:col w:w="5826"/>
          </w:cols>
        </w:sectPr>
      </w:pPr>
    </w:p>
    <w:p>
      <w:pPr>
        <w:tabs>
          <w:tab w:pos="2400" w:val="left"/>
        </w:tabs>
        <w:spacing w:before="0" w:after="0" w:line="172" w:lineRule="exact"/>
        <w:ind w:left="1426" w:right="-76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6"/>
          <w:w w:val="81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81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8"/>
          <w:w w:val="81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    </w:t>
      </w:r>
      <w:r>
        <w:rPr>
          <w:rFonts w:ascii="Meiryo" w:hAnsi="Meiryo" w:cs="Meiryo" w:eastAsia="Meiryo"/>
          <w:spacing w:val="17"/>
          <w:w w:val="38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820" w:val="left"/>
        </w:tabs>
        <w:spacing w:before="0" w:after="0" w:line="17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6"/>
          <w:w w:val="81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81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81"/>
          <w:position w:val="0"/>
          <w:sz w:val="14"/>
          <w:szCs w:val="14"/>
        </w:rPr>
        <w:t>     </w:t>
      </w:r>
      <w:r>
        <w:rPr>
          <w:rFonts w:ascii="Times New Roman" w:hAnsi="Times New Roman" w:cs="Times New Roman" w:eastAsia="Times New Roman"/>
          <w:spacing w:val="12"/>
          <w:w w:val="81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7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608" w:space="875"/>
            <w:col w:w="5097"/>
          </w:cols>
        </w:sectPr>
      </w:pPr>
    </w:p>
    <w:p>
      <w:pPr>
        <w:spacing w:before="0" w:after="0" w:line="144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sz w:val="14"/>
          <w:szCs w:val="14"/>
        </w:rPr>
        <w:t> </w:t>
      </w:r>
      <w:r>
        <w:rPr>
          <w:rFonts w:ascii="Meiryo" w:hAnsi="Meiryo" w:cs="Meiryo" w:eastAsia="Meiryo"/>
          <w:spacing w:val="7"/>
          <w:w w:val="68"/>
          <w:sz w:val="14"/>
          <w:szCs w:val="14"/>
        </w:rPr>
        <w:t>≠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4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sz w:val="14"/>
          <w:szCs w:val="14"/>
        </w:rPr>
        <w:t> </w:t>
      </w:r>
      <w:r>
        <w:rPr>
          <w:rFonts w:ascii="Meiryo" w:hAnsi="Meiryo" w:cs="Meiryo" w:eastAsia="Meiryo"/>
          <w:spacing w:val="7"/>
          <w:w w:val="68"/>
          <w:sz w:val="14"/>
          <w:szCs w:val="14"/>
        </w:rPr>
        <w:t>≠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144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1603" w:space="1879"/>
            <w:col w:w="5098"/>
          </w:cols>
        </w:sectPr>
      </w:pPr>
    </w:p>
    <w:p>
      <w:pPr>
        <w:tabs>
          <w:tab w:pos="1520" w:val="left"/>
        </w:tabs>
        <w:spacing w:before="0" w:after="0" w:line="31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.4.2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用</w:t>
      </w:r>
      <w:r>
        <w:rPr>
          <w:rFonts w:ascii="宋体" w:hAnsi="宋体" w:cs="宋体" w:eastAsia="宋体"/>
          <w:spacing w:val="-53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实现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He</w:t>
      </w:r>
      <w:r>
        <w:rPr>
          <w:rFonts w:ascii="Times New Roman" w:hAnsi="Times New Roman" w:cs="Times New Roman" w:eastAsia="Times New Roman"/>
          <w:spacing w:val="-2"/>
          <w:w w:val="100"/>
          <w:position w:val="-1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有现成的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Her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ite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插值函数，必须编写一个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文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件实现插值。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90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设</w:t>
      </w:r>
      <w:r>
        <w:rPr>
          <w:rFonts w:ascii="宋体" w:hAnsi="宋体" w:cs="宋体" w:eastAsia="宋体"/>
          <w:spacing w:val="-71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个节点的数据以数组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99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99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（已知点的横坐标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4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（函数值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4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（导数值）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11" w:lineRule="exact"/>
        <w:ind w:left="4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0"/>
          <w:sz w:val="21"/>
          <w:szCs w:val="21"/>
        </w:rPr>
        <w:t>输</w:t>
      </w:r>
      <w:r>
        <w:rPr>
          <w:rFonts w:ascii="宋体" w:hAnsi="宋体" w:cs="宋体" w:eastAsia="宋体"/>
          <w:spacing w:val="-40"/>
          <w:position w:val="0"/>
          <w:sz w:val="21"/>
          <w:szCs w:val="21"/>
        </w:rPr>
        <w:t>入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（注意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组下标从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开始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-5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个插值点以数组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输入</w:t>
      </w:r>
      <w:r>
        <w:rPr>
          <w:rFonts w:ascii="宋体" w:hAnsi="宋体" w:cs="宋体" w:eastAsia="宋体"/>
          <w:spacing w:val="-4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输出数组</w:t>
      </w:r>
      <w:r>
        <w:rPr>
          <w:rFonts w:ascii="宋体" w:hAnsi="宋体" w:cs="宋体" w:eastAsia="宋体"/>
          <w:spacing w:val="-4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个插值。编写一个名为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ite.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3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文件：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2" w:after="0" w:line="240" w:lineRule="auto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function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y=hermite(x0,y0,y1,x);</w:t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n=length(x0);m=length(x);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9" w:lineRule="auto"/>
        <w:ind w:left="788" w:right="6839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k=1:m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yy=0.0;</w:t>
      </w:r>
    </w:p>
    <w:p>
      <w:pPr>
        <w:spacing w:before="1" w:after="0" w:line="239" w:lineRule="auto"/>
        <w:ind w:left="1103" w:right="6585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i=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:n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h=1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a=0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0;</w:t>
      </w:r>
    </w:p>
    <w:p>
      <w:pPr>
        <w:spacing w:before="0" w:after="0" w:line="239" w:lineRule="auto"/>
        <w:ind w:left="1417" w:right="6209" w:hanging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for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j=1:n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if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j~=i</w:t>
      </w:r>
    </w:p>
    <w:p>
      <w:pPr>
        <w:spacing w:before="1" w:after="0" w:line="240" w:lineRule="auto"/>
        <w:ind w:left="1733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h=h*((x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k)-x0(j))/(x0(i)-x0(j)))^2;</w:t>
      </w:r>
    </w:p>
    <w:p>
      <w:pPr>
        <w:spacing w:before="0" w:after="0" w:line="238" w:lineRule="exact"/>
        <w:ind w:left="1733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a=1/(x0</w:t>
      </w:r>
      <w:r>
        <w:rPr>
          <w:rFonts w:ascii="Courier New" w:hAnsi="Courier New" w:cs="Courier New" w:eastAsia="Courier New"/>
          <w:spacing w:val="1"/>
          <w:w w:val="100"/>
          <w:position w:val="2"/>
          <w:sz w:val="21"/>
          <w:szCs w:val="21"/>
        </w:rPr>
        <w:t>(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i)-x0(j))+a;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9" w:lineRule="auto"/>
        <w:ind w:left="1103" w:right="6713" w:firstLine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n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d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end</w:t>
      </w:r>
    </w:p>
    <w:p>
      <w:pPr>
        <w:spacing w:before="1" w:after="0" w:line="240" w:lineRule="auto"/>
        <w:ind w:left="1103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yy=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y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y+h*((x0(i)-x(k))*(2*a*y0(i)-y1(i))+y0(i));</w:t>
      </w:r>
    </w:p>
    <w:p>
      <w:pPr>
        <w:spacing w:before="0" w:after="0" w:line="239" w:lineRule="auto"/>
        <w:ind w:left="788" w:right="6711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end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y(k)=y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y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;</w:t>
      </w:r>
    </w:p>
    <w:p>
      <w:pPr>
        <w:spacing w:before="0" w:after="0" w:line="230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end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tabs>
          <w:tab w:pos="1360" w:val="left"/>
        </w:tabs>
        <w:spacing w:before="0" w:after="0" w:line="259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1.5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474" w:right="44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许多工程技术中提出的计算问题对插值函数的光滑性有较高要求</w:t>
      </w:r>
      <w:r>
        <w:rPr>
          <w:rFonts w:ascii="宋体" w:hAnsi="宋体" w:cs="宋体" w:eastAsia="宋体"/>
          <w:spacing w:val="-9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机的机翼外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形，内燃机的进、排气门的凸轮曲线，都要求曲线具有较高的光滑程度，不仅要连续，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而且要有连续的曲率，这就导致了样条插值的产生。</w:t>
      </w:r>
    </w:p>
    <w:p>
      <w:pPr>
        <w:tabs>
          <w:tab w:pos="1540" w:val="left"/>
        </w:tabs>
        <w:spacing w:before="0" w:after="0" w:line="262" w:lineRule="exact"/>
        <w:ind w:left="9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.5.1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函数的概念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474" w:right="142" w:firstLine="436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所谓样</w:t>
      </w:r>
      <w:r>
        <w:rPr>
          <w:rFonts w:ascii="宋体" w:hAnsi="宋体" w:cs="宋体" w:eastAsia="宋体"/>
          <w:spacing w:val="-7"/>
          <w:w w:val="10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Spl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本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是工程设计中使用的一种绘图工具</w:t>
      </w:r>
      <w:r>
        <w:rPr>
          <w:rFonts w:ascii="宋体" w:hAnsi="宋体" w:cs="宋体" w:eastAsia="宋体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它是富有弹性的细木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条或细金属条。绘图员利用它把一些已知点连接成一条光滑曲线（称为样条曲线</w:t>
      </w:r>
      <w:r>
        <w:rPr>
          <w:rFonts w:ascii="宋体" w:hAnsi="宋体" w:cs="宋体" w:eastAsia="宋体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使连接点处有连续的曲率。</w:t>
      </w:r>
    </w:p>
    <w:p>
      <w:pPr>
        <w:spacing w:before="0" w:after="0" w:line="281" w:lineRule="exact"/>
        <w:ind w:left="9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z w:val="21"/>
          <w:szCs w:val="21"/>
        </w:rPr>
        <w:t>数学上将具有一定光滑性的分段多项式称为样条函数</w:t>
      </w:r>
      <w:r>
        <w:rPr>
          <w:rFonts w:ascii="宋体" w:hAnsi="宋体" w:cs="宋体" w:eastAsia="宋体"/>
          <w:spacing w:val="-1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sz w:val="21"/>
          <w:szCs w:val="21"/>
        </w:rPr>
        <w:t>具体地说</w:t>
      </w:r>
      <w:r>
        <w:rPr>
          <w:rFonts w:ascii="宋体" w:hAnsi="宋体" w:cs="宋体" w:eastAsia="宋体"/>
          <w:spacing w:val="-1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给定区</w:t>
      </w:r>
      <w:r>
        <w:rPr>
          <w:rFonts w:ascii="宋体" w:hAnsi="宋体" w:cs="宋体" w:eastAsia="宋体"/>
          <w:spacing w:val="22"/>
          <w:sz w:val="21"/>
          <w:szCs w:val="21"/>
        </w:rPr>
        <w:t>间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</w:p>
    <w:p>
      <w:pPr>
        <w:spacing w:before="0" w:after="0" w:line="28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的一个分划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40" w:val="left"/>
        </w:tabs>
        <w:spacing w:before="0" w:after="0" w:line="366" w:lineRule="exact"/>
        <w:ind w:left="136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87"/>
          <w:position w:val="2"/>
          <w:sz w:val="24"/>
          <w:szCs w:val="24"/>
        </w:rPr>
        <w:t>Δ</w:t>
      </w:r>
      <w:r>
        <w:rPr>
          <w:rFonts w:ascii="Meiryo" w:hAnsi="Meiryo" w:cs="Meiryo" w:eastAsia="Meiryo"/>
          <w:spacing w:val="-4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9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-49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39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80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8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8"/>
          <w:w w:val="8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6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如果函数</w:t>
      </w:r>
      <w:r>
        <w:rPr>
          <w:rFonts w:ascii="宋体" w:hAnsi="宋体" w:cs="宋体" w:eastAsia="宋体"/>
          <w:spacing w:val="-6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满足：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409" w:lineRule="exact"/>
        <w:ind w:left="89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position w:val="4"/>
          <w:sz w:val="21"/>
          <w:szCs w:val="21"/>
        </w:rPr>
        <w:t>i</w:t>
      </w:r>
      <w:r>
        <w:rPr>
          <w:rFonts w:ascii="宋体" w:hAnsi="宋体" w:cs="宋体" w:eastAsia="宋体"/>
          <w:position w:val="4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position w:val="4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每个小区</w:t>
      </w:r>
      <w:r>
        <w:rPr>
          <w:rFonts w:ascii="宋体" w:hAnsi="宋体" w:cs="宋体" w:eastAsia="宋体"/>
          <w:spacing w:val="22"/>
          <w:position w:val="4"/>
          <w:sz w:val="21"/>
          <w:szCs w:val="21"/>
        </w:rPr>
        <w:t>间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4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4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9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-5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上</w:t>
      </w:r>
      <w:r>
        <w:rPr>
          <w:rFonts w:ascii="宋体" w:hAnsi="宋体" w:cs="宋体" w:eastAsia="宋体"/>
          <w:spacing w:val="-65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是</w:t>
      </w:r>
      <w:r>
        <w:rPr>
          <w:rFonts w:ascii="宋体" w:hAnsi="宋体" w:cs="宋体" w:eastAsia="宋体"/>
          <w:spacing w:val="-69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次多项式；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24" w:lineRule="exact"/>
        <w:ind w:left="9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position w:val="4"/>
          <w:sz w:val="21"/>
          <w:szCs w:val="21"/>
        </w:rPr>
        <w:t>ii</w:t>
      </w:r>
      <w:r>
        <w:rPr>
          <w:rFonts w:ascii="宋体" w:hAnsi="宋体" w:cs="宋体" w:eastAsia="宋体"/>
          <w:position w:val="4"/>
          <w:sz w:val="21"/>
          <w:szCs w:val="21"/>
        </w:rPr>
        <w:t>）</w:t>
      </w:r>
      <w:r>
        <w:rPr>
          <w:rFonts w:ascii="宋体" w:hAnsi="宋体" w:cs="宋体" w:eastAsia="宋体"/>
          <w:spacing w:val="-67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8"/>
          <w:position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22"/>
          <w:w w:val="100"/>
          <w:position w:val="4"/>
          <w:sz w:val="21"/>
          <w:szCs w:val="21"/>
        </w:rPr>
        <w:t>在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1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上具有</w:t>
      </w:r>
      <w:r>
        <w:rPr>
          <w:rFonts w:ascii="宋体" w:hAnsi="宋体" w:cs="宋体" w:eastAsia="宋体"/>
          <w:spacing w:val="-69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9"/>
          <w:w w:val="68"/>
          <w:position w:val="4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阶连续导数。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则称</w:t>
      </w:r>
      <w:r>
        <w:rPr>
          <w:rFonts w:ascii="宋体" w:hAnsi="宋体" w:cs="宋体" w:eastAsia="宋体"/>
          <w:spacing w:val="-65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position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为关于分划</w:t>
      </w:r>
      <w:r>
        <w:rPr>
          <w:rFonts w:ascii="宋体" w:hAnsi="宋体" w:cs="宋体" w:eastAsia="宋体"/>
          <w:spacing w:val="-68"/>
          <w:w w:val="100"/>
          <w:position w:val="4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position w:val="4"/>
          <w:sz w:val="24"/>
          <w:szCs w:val="24"/>
        </w:rPr>
        <w:t>Δ</w:t>
      </w:r>
      <w:r>
        <w:rPr>
          <w:rFonts w:ascii="Meiryo" w:hAnsi="Meiryo" w:cs="Meiryo" w:eastAsia="Meiryo"/>
          <w:spacing w:val="-15"/>
          <w:w w:val="87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</w:t>
      </w:r>
      <w:r>
        <w:rPr>
          <w:rFonts w:ascii="宋体" w:hAnsi="宋体" w:cs="宋体" w:eastAsia="宋体"/>
          <w:spacing w:val="-7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次样条函数</w:t>
      </w:r>
      <w:r>
        <w:rPr>
          <w:rFonts w:ascii="宋体" w:hAnsi="宋体" w:cs="宋体" w:eastAsia="宋体"/>
          <w:spacing w:val="-44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其图形称为</w:t>
      </w:r>
      <w:r>
        <w:rPr>
          <w:rFonts w:ascii="宋体" w:hAnsi="宋体" w:cs="宋体" w:eastAsia="宋体"/>
          <w:spacing w:val="-7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次样条曲线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。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9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称为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6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5"/>
          <w:sz w:val="21"/>
          <w:szCs w:val="21"/>
        </w:rPr>
        <w:t>样条节点，</w:t>
      </w:r>
      <w:r>
        <w:rPr>
          <w:rFonts w:ascii="宋体" w:hAnsi="宋体" w:cs="宋体" w:eastAsia="宋体"/>
          <w:spacing w:val="-57"/>
          <w:position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3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2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9"/>
          <w:w w:val="180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称为内节点，</w:t>
      </w:r>
      <w:r>
        <w:rPr>
          <w:rFonts w:ascii="宋体" w:hAnsi="宋体" w:cs="宋体" w:eastAsia="宋体"/>
          <w:spacing w:val="-57"/>
          <w:w w:val="100"/>
          <w:position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6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称为边界点，这类样条函数的全体记做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7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400" w:lineRule="exact"/>
        <w:ind w:left="229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15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9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2"/>
          <w:w w:val="87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，称为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次样条函数空间。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62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显然，折线是一次样条曲线。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若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99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∈</w:t>
      </w:r>
      <w:r>
        <w:rPr>
          <w:rFonts w:ascii="Meiryo" w:hAnsi="Meiryo" w:cs="Meiryo" w:eastAsia="Meiryo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9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4"/>
          <w:w w:val="87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，则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是关于分划</w:t>
      </w:r>
      <w:r>
        <w:rPr>
          <w:rFonts w:ascii="宋体" w:hAnsi="宋体" w:cs="宋体" w:eastAsia="宋体"/>
          <w:spacing w:val="-68"/>
          <w:w w:val="100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Δ</w:t>
      </w:r>
      <w:r>
        <w:rPr>
          <w:rFonts w:ascii="Meiryo" w:hAnsi="Meiryo" w:cs="Meiryo" w:eastAsia="Meiryo"/>
          <w:spacing w:val="-16"/>
          <w:w w:val="88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次多项式样条函数。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次多项式样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5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条函数的一般形式为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3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61" w:top="1080" w:bottom="3300" w:left="1680" w:right="1680"/>
        </w:sectPr>
      </w:pPr>
    </w:p>
    <w:p>
      <w:pPr>
        <w:spacing w:before="0" w:after="0" w:line="213" w:lineRule="exact"/>
        <w:ind w:right="31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9.039963pt;margin-top:4.836782pt;width:3.104271pt;height:6.9916pt;mso-position-horizontal-relative:page;mso-position-vertical-relative:paragraph;z-index:-369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760254pt;margin-top:4.056519pt;width:1.943665pt;height:6.9916pt;mso-position-horizontal-relative:page;mso-position-vertical-relative:paragraph;z-index:-368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6"/>
          <w:w w:val="100"/>
          <w:position w:val="-12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1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13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6"/>
          <w:position w:val="-3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040" w:val="left"/>
        </w:tabs>
        <w:spacing w:before="0" w:after="0" w:line="21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87"/>
          <w:position w:val="-9"/>
          <w:sz w:val="25"/>
          <w:szCs w:val="25"/>
        </w:rPr>
      </w:r>
      <w:r>
        <w:rPr>
          <w:rFonts w:ascii="Meiryo" w:hAnsi="Meiryo" w:cs="Meiryo" w:eastAsia="Meiryo"/>
          <w:w w:val="87"/>
          <w:position w:val="-9"/>
          <w:sz w:val="25"/>
          <w:szCs w:val="25"/>
          <w:u w:val="single" w:color="000000"/>
        </w:rPr>
        <w:t>β</w:t>
      </w:r>
      <w:r>
        <w:rPr>
          <w:rFonts w:ascii="Meiryo" w:hAnsi="Meiryo" w:cs="Meiryo" w:eastAsia="Meiryo"/>
          <w:w w:val="87"/>
          <w:position w:val="-9"/>
          <w:sz w:val="25"/>
          <w:szCs w:val="25"/>
          <w:u w:val="single" w:color="000000"/>
        </w:rPr>
      </w:r>
      <w:r>
        <w:rPr>
          <w:rFonts w:ascii="Meiryo" w:hAnsi="Meiryo" w:cs="Meiryo" w:eastAsia="Meiryo"/>
          <w:w w:val="87"/>
          <w:position w:val="-9"/>
          <w:sz w:val="25"/>
          <w:szCs w:val="25"/>
        </w:rPr>
      </w:r>
      <w:r>
        <w:rPr>
          <w:rFonts w:ascii="Meiryo" w:hAnsi="Meiryo" w:cs="Meiryo" w:eastAsia="Meiryo"/>
          <w:spacing w:val="-43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-15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5"/>
          <w:sz w:val="14"/>
          <w:szCs w:val="14"/>
          <w:u w:val="single" w:color="000000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5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5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1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495" w:space="306"/>
            <w:col w:w="212" w:space="73"/>
            <w:col w:w="5474"/>
          </w:cols>
        </w:sectPr>
      </w:pPr>
    </w:p>
    <w:p>
      <w:pPr>
        <w:spacing w:before="0" w:after="0" w:line="407" w:lineRule="exact"/>
        <w:ind w:right="-20"/>
        <w:jc w:val="right"/>
        <w:rPr>
          <w:rFonts w:ascii="Meiryo" w:hAnsi="Meiryo" w:cs="Meiryo" w:eastAsia="Meiryo"/>
          <w:sz w:val="36"/>
          <w:szCs w:val="36"/>
        </w:rPr>
      </w:pPr>
      <w:r>
        <w:rPr/>
        <w:pict>
          <v:group style="position:absolute;margin-left:189.119995pt;margin-top:9.018651pt;width:21.66pt;height:.1pt;mso-position-horizontal-relative:page;mso-position-vertical-relative:paragraph;z-index:-3698" coordorigin="3782,180" coordsize="433,2">
            <v:shape style="position:absolute;left:3782;top:180;width:433;height:2" coordorigin="3782,180" coordsize="433,0" path="m3782,180l4216,18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5"/>
          <w:w w:val="100"/>
          <w:position w:val="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8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0"/>
          <w:sz w:val="36"/>
          <w:szCs w:val="36"/>
        </w:rPr>
      </w:r>
    </w:p>
    <w:p>
      <w:pPr>
        <w:spacing w:before="0" w:after="0" w:line="50" w:lineRule="atLeast"/>
        <w:ind w:right="12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2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</w:p>
    <w:p>
      <w:pPr>
        <w:tabs>
          <w:tab w:pos="1120" w:val="left"/>
        </w:tabs>
        <w:spacing w:before="0" w:after="0" w:line="407" w:lineRule="exact"/>
        <w:ind w:left="328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+</w:t>
      </w:r>
      <w:r>
        <w:rPr>
          <w:rFonts w:ascii="Meiryo" w:hAnsi="Meiryo" w:cs="Meiryo" w:eastAsia="Meiryo"/>
          <w:spacing w:val="-6"/>
          <w:w w:val="68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3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3"/>
          <w:sz w:val="36"/>
          <w:szCs w:val="36"/>
        </w:rPr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50" w:lineRule="atLeast"/>
        <w:ind w:left="56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40.30098pt;margin-top:-1.323242pt;width:9.456758pt;height:12.0054pt;mso-position-horizontal-relative:page;mso-position-vertical-relative:paragraph;z-index:-3692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3"/>
                      <w:w w:val="100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160782pt;margin-top:-1.323242pt;width:6.81677pt;height:12.0054pt;mso-position-horizontal-relative:page;mso-position-vertical-relative:paragraph;z-index:-3688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-10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3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0" w:after="0" w:line="35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4"/>
          <w:position w:val="5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68"/>
          <w:position w:val="0"/>
          <w:sz w:val="14"/>
          <w:szCs w:val="14"/>
        </w:rPr>
        <w:t>+</w:t>
      </w:r>
      <w:r>
        <w:rPr>
          <w:rFonts w:ascii="Meiryo" w:hAnsi="Meiryo" w:cs="Meiryo" w:eastAsia="Meiryo"/>
          <w:spacing w:val="14"/>
          <w:w w:val="10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2065" w:space="198"/>
            <w:col w:w="1740" w:space="35"/>
            <w:col w:w="4522"/>
          </w:cols>
        </w:sectPr>
      </w:pPr>
    </w:p>
    <w:p>
      <w:pPr>
        <w:spacing w:before="0" w:after="0" w:line="31" w:lineRule="atLeast"/>
        <w:ind w:left="183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89" w:lineRule="exact"/>
        <w:ind w:left="147" w:right="2463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其</w:t>
      </w:r>
      <w:r>
        <w:rPr>
          <w:rFonts w:ascii="宋体" w:hAnsi="宋体" w:cs="宋体" w:eastAsia="宋体"/>
          <w:spacing w:val="18"/>
          <w:w w:val="100"/>
          <w:position w:val="3"/>
          <w:sz w:val="21"/>
          <w:szCs w:val="21"/>
        </w:rPr>
        <w:t>中</w:t>
      </w:r>
      <w:r>
        <w:rPr>
          <w:rFonts w:ascii="Meiryo" w:hAnsi="Meiryo" w:cs="Meiryo" w:eastAsia="Meiryo"/>
          <w:spacing w:val="15"/>
          <w:w w:val="100"/>
          <w:position w:val="3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9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position w:val="3"/>
          <w:sz w:val="25"/>
          <w:szCs w:val="25"/>
        </w:rPr>
        <w:t>β</w:t>
      </w:r>
      <w:r>
        <w:rPr>
          <w:rFonts w:ascii="Meiryo" w:hAnsi="Meiryo" w:cs="Meiryo" w:eastAsia="Meiryo"/>
          <w:spacing w:val="-42"/>
          <w:w w:val="100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6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均为任意常数，而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77" w:after="0" w:line="27" w:lineRule="exact"/>
        <w:ind w:left="3000" w:right="540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7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5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1500" w:val="left"/>
        </w:tabs>
        <w:spacing w:before="0" w:after="0" w:line="43" w:lineRule="exact"/>
        <w:ind w:left="1062" w:right="-8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2"/>
          <w:w w:val="100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4"/>
          <w:w w:val="100"/>
          <w:position w:val="-2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9" w:lineRule="exact"/>
        <w:ind w:right="-8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-119"/>
          <w:w w:val="49"/>
          <w:position w:val="-9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-2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≥</w:t>
      </w:r>
      <w:r>
        <w:rPr>
          <w:rFonts w:ascii="Meiryo" w:hAnsi="Meiryo" w:cs="Meiryo" w:eastAsia="Meiryo"/>
          <w:spacing w:val="15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54" w:lineRule="atLeast"/>
        <w:ind w:left="720"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-10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3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spacing w:before="46" w:after="0" w:line="16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2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6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−</w:t>
      </w:r>
      <w:r>
        <w:rPr>
          <w:rFonts w:ascii="Meiryo" w:hAnsi="Meiryo" w:cs="Meiryo" w:eastAsia="Meiryo"/>
          <w:spacing w:val="-61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2"/>
          <w:w w:val="100"/>
          <w:position w:val="-2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22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6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4" w:equalWidth="0">
            <w:col w:w="1872" w:space="294"/>
            <w:col w:w="852" w:space="112"/>
            <w:col w:w="1754" w:space="259"/>
            <w:col w:w="3417"/>
          </w:cols>
        </w:sectPr>
      </w:pPr>
    </w:p>
    <w:p>
      <w:pPr>
        <w:spacing w:before="0" w:after="0" w:line="30" w:lineRule="atLeast"/>
        <w:ind w:left="1316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  </w:t>
      </w:r>
      <w:r>
        <w:rPr>
          <w:rFonts w:ascii="Meiryo" w:hAnsi="Meiryo" w:cs="Meiryo" w:eastAsia="Meiryo"/>
          <w:spacing w:val="27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58"/>
          <w:position w:val="0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58"/>
          <w:position w:val="0"/>
          <w:sz w:val="14"/>
          <w:szCs w:val="14"/>
        </w:rPr>
        <w:t>  </w:t>
      </w:r>
      <w:r>
        <w:rPr>
          <w:rFonts w:ascii="Meiryo" w:hAnsi="Meiryo" w:cs="Meiryo" w:eastAsia="Meiryo"/>
          <w:spacing w:val="18"/>
          <w:w w:val="58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5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31"/>
          <w:w w:val="58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8"/>
          <w:position w:val="2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8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1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4"/>
          <w:w w:val="100"/>
          <w:position w:val="1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79" w:lineRule="atLeast"/>
        <w:ind w:left="2150" w:right="3353"/>
        <w:jc w:val="center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8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0" w:after="0" w:line="25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&lt;</w:t>
      </w:r>
      <w:r>
        <w:rPr>
          <w:rFonts w:ascii="Meiryo" w:hAnsi="Meiryo" w:cs="Meiryo" w:eastAsia="Meiryo"/>
          <w:spacing w:val="15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54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459" w:space="245"/>
            <w:col w:w="5856"/>
          </w:cols>
        </w:sectPr>
      </w:pPr>
    </w:p>
    <w:p>
      <w:pPr>
        <w:spacing w:before="11" w:after="0" w:line="155" w:lineRule="auto"/>
        <w:ind w:left="610" w:right="77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在实际中最常用的是</w:t>
      </w:r>
      <w:r>
        <w:rPr>
          <w:rFonts w:ascii="宋体" w:hAnsi="宋体" w:cs="宋体" w:eastAsia="宋体"/>
          <w:spacing w:val="-6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6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3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和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的情况，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为二次样条函数和三次样条函数。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二次样条函数：对</w:t>
      </w:r>
      <w:r>
        <w:rPr>
          <w:rFonts w:ascii="宋体" w:hAnsi="宋体" w:cs="宋体" w:eastAsia="宋体"/>
          <w:spacing w:val="18"/>
          <w:w w:val="100"/>
          <w:sz w:val="21"/>
          <w:szCs w:val="21"/>
        </w:rPr>
        <w:t>于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上的分划</w:t>
      </w:r>
      <w:r>
        <w:rPr>
          <w:rFonts w:ascii="宋体" w:hAnsi="宋体" w:cs="宋体" w:eastAsia="宋体"/>
          <w:spacing w:val="-69"/>
          <w:w w:val="100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sz w:val="24"/>
          <w:szCs w:val="24"/>
        </w:rPr>
        <w:t>Δ</w:t>
      </w:r>
      <w:r>
        <w:rPr>
          <w:rFonts w:ascii="Meiryo" w:hAnsi="Meiryo" w:cs="Meiryo" w:eastAsia="Meiryo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15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&lt;</w:t>
      </w:r>
      <w:r>
        <w:rPr>
          <w:rFonts w:ascii="Meiryo" w:hAnsi="Meiryo" w:cs="Meiryo" w:eastAsia="Meiryo"/>
          <w:spacing w:val="14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&lt;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0"/>
          <w:sz w:val="24"/>
          <w:szCs w:val="24"/>
        </w:rPr>
        <w:t>L</w:t>
      </w:r>
      <w:r>
        <w:rPr>
          <w:rFonts w:ascii="Arial" w:hAnsi="Arial" w:cs="Arial" w:eastAsia="Arial"/>
          <w:spacing w:val="-30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&lt;</w:t>
      </w:r>
      <w:r>
        <w:rPr>
          <w:rFonts w:ascii="Meiryo" w:hAnsi="Meiryo" w:cs="Meiryo" w:eastAsia="Meiryo"/>
          <w:spacing w:val="15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，则</w:t>
      </w:r>
    </w:p>
    <w:p>
      <w:pPr>
        <w:spacing w:line="155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97" w:after="0" w:line="368" w:lineRule="exact"/>
        <w:ind w:left="1069"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4"/>
          <w:w w:val="100"/>
          <w:position w:val="-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16"/>
          <w:w w:val="100"/>
          <w:position w:val="-7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8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20"/>
          <w:w w:val="99"/>
          <w:position w:val="-3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1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24.940002pt;margin-top:3.190171pt;width:13.68pt;height:.1pt;mso-position-horizontal-relative:page;mso-position-vertical-relative:paragraph;z-index:-3697" coordorigin="4499,64" coordsize="274,2">
            <v:shape style="position:absolute;left:4499;top:64;width:274;height:2" coordorigin="4499,64" coordsize="274,0" path="m4499,64l4772,64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-53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3"/>
          <w:w w:val="99"/>
          <w:position w:val="-2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2"/>
          <w:w w:val="100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15" w:lineRule="exact"/>
        <w:ind w:left="467" w:right="-20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4"/>
          <w:position w:val="2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100"/>
          <w:position w:val="-3"/>
          <w:sz w:val="25"/>
          <w:szCs w:val="25"/>
        </w:rPr>
        <w:t>β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tabs>
          <w:tab w:pos="920" w:val="left"/>
        </w:tabs>
        <w:spacing w:before="0" w:after="0" w:line="150" w:lineRule="exact"/>
        <w:ind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77.739990pt;margin-top:4.849829pt;width:13.68pt;height:.1pt;mso-position-horizontal-relative:page;mso-position-vertical-relative:paragraph;z-index:-3696" coordorigin="5555,97" coordsize="274,2">
            <v:shape style="position:absolute;left:5555;top:97;width:274;height:2" coordorigin="5555,97" coordsize="274,0" path="m5555,97l5828,97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4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3"/>
          <w:w w:val="100"/>
          <w:position w:val="7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8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8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8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353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353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30.179443pt;margin-top:6.958612pt;width:3.50155pt;height:7.0031pt;mso-position-horizontal-relative:page;mso-position-vertical-relative:paragraph;z-index:-3691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11"/>
          <w:position w:val="-7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68"/>
          <w:position w:val="-13"/>
          <w:sz w:val="14"/>
          <w:szCs w:val="14"/>
        </w:rPr>
        <w:t>+</w:t>
      </w:r>
      <w:r>
        <w:rPr>
          <w:rFonts w:ascii="Meiryo" w:hAnsi="Meiryo" w:cs="Meiryo" w:eastAsia="Meiryo"/>
          <w:spacing w:val="10"/>
          <w:w w:val="100"/>
          <w:position w:val="-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8"/>
          <w:position w:val="-7"/>
          <w:sz w:val="24"/>
          <w:szCs w:val="24"/>
        </w:rPr>
        <w:t>∈</w:t>
      </w:r>
      <w:r>
        <w:rPr>
          <w:rFonts w:ascii="Meiryo" w:hAnsi="Meiryo" w:cs="Meiryo" w:eastAsia="Meiryo"/>
          <w:spacing w:val="-48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3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tabs>
          <w:tab w:pos="2120" w:val="left"/>
        </w:tabs>
        <w:spacing w:before="0" w:after="0" w:line="35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6"/>
          <w:w w:val="95"/>
          <w:position w:val="-7"/>
          <w:sz w:val="24"/>
          <w:szCs w:val="24"/>
        </w:rPr>
        <w:t>(</w:t>
      </w:r>
      <w:r>
        <w:rPr>
          <w:rFonts w:ascii="Meiryo" w:hAnsi="Meiryo" w:cs="Meiryo" w:eastAsia="Meiryo"/>
          <w:spacing w:val="3"/>
          <w:w w:val="95"/>
          <w:position w:val="-7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4"/>
          <w:w w:val="95"/>
          <w:position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95"/>
          <w:position w:val="-7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95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95"/>
          <w:position w:val="-7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7"/>
          <w:sz w:val="21"/>
          <w:szCs w:val="21"/>
        </w:rPr>
        <w:t>，</w:t>
        <w:tab/>
      </w:r>
      <w:r>
        <w:rPr>
          <w:rFonts w:ascii="宋体" w:hAnsi="宋体" w:cs="宋体" w:eastAsia="宋体"/>
          <w:spacing w:val="0"/>
          <w:w w:val="100"/>
          <w:position w:val="-7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7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-7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6" w:equalWidth="0">
            <w:col w:w="2016" w:space="67"/>
            <w:col w:w="974" w:space="87"/>
            <w:col w:w="962" w:space="81"/>
            <w:col w:w="612" w:space="34"/>
            <w:col w:w="651" w:space="32"/>
            <w:col w:w="3044"/>
          </w:cols>
        </w:sectPr>
      </w:pPr>
    </w:p>
    <w:p>
      <w:pPr>
        <w:tabs>
          <w:tab w:pos="3580" w:val="left"/>
        </w:tabs>
        <w:spacing w:before="0" w:after="0" w:line="295" w:lineRule="exact"/>
        <w:ind w:left="2841" w:right="436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!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9" w:after="0" w:line="27" w:lineRule="exact"/>
        <w:ind w:left="258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50" w:lineRule="exact"/>
        <w:ind w:left="190" w:right="-10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-20"/>
          <w:sz w:val="21"/>
          <w:szCs w:val="21"/>
        </w:rPr>
        <w:t>其中</w:t>
      </w:r>
      <w:r>
        <w:rPr>
          <w:rFonts w:ascii="宋体" w:hAnsi="宋体" w:cs="宋体" w:eastAsia="宋体"/>
          <w:spacing w:val="-73"/>
          <w:position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-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0"/>
          <w:w w:val="100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2"/>
          <w:w w:val="100"/>
          <w:position w:val="-2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0"/>
          <w:w w:val="100"/>
          <w:position w:val="-9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-119"/>
          <w:w w:val="49"/>
          <w:position w:val="-6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0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≥</w:t>
      </w:r>
      <w:r>
        <w:rPr>
          <w:rFonts w:ascii="Meiryo" w:hAnsi="Meiryo" w:cs="Meiryo" w:eastAsia="Meiryo"/>
          <w:spacing w:val="12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3" w:lineRule="atLeast"/>
        <w:ind w:left="715"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-10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spacing w:before="46" w:after="0" w:line="20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position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9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9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68"/>
          <w:position w:val="-19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2"/>
          <w:w w:val="100"/>
          <w:position w:val="-19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-19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-1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0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2569" w:space="106"/>
            <w:col w:w="1748" w:space="260"/>
            <w:col w:w="3877"/>
          </w:cols>
        </w:sectPr>
      </w:pPr>
    </w:p>
    <w:p>
      <w:pPr>
        <w:tabs>
          <w:tab w:pos="1720" w:val="left"/>
        </w:tabs>
        <w:spacing w:before="0" w:after="0" w:line="30" w:lineRule="atLeast"/>
        <w:ind w:left="1214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2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58"/>
          <w:sz w:val="14"/>
          <w:szCs w:val="14"/>
        </w:rPr>
        <w:t>+</w:t>
      </w:r>
      <w:r>
        <w:rPr>
          <w:rFonts w:ascii="Meiryo" w:hAnsi="Meiryo" w:cs="Meiryo" w:eastAsia="Meiryo"/>
          <w:spacing w:val="-16"/>
          <w:w w:val="5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100"/>
          <w:sz w:val="14"/>
          <w:szCs w:val="14"/>
        </w:rPr>
        <w:tab/>
      </w:r>
      <w:r>
        <w:rPr>
          <w:rFonts w:ascii="Meiryo" w:hAnsi="Meiryo" w:cs="Meiryo" w:eastAsia="Meiryo"/>
          <w:spacing w:val="0"/>
          <w:w w:val="100"/>
          <w:sz w:val="14"/>
          <w:szCs w:val="14"/>
        </w:rPr>
      </w:r>
      <w:r>
        <w:rPr>
          <w:rFonts w:ascii="Meiryo" w:hAnsi="Meiryo" w:cs="Meiryo" w:eastAsia="Meiryo"/>
          <w:spacing w:val="0"/>
          <w:w w:val="58"/>
          <w:position w:val="2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8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1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4"/>
          <w:w w:val="100"/>
          <w:position w:val="1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79" w:lineRule="atLeast"/>
        <w:ind w:left="2132" w:right="3812"/>
        <w:jc w:val="center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8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0" w:after="0" w:line="25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&lt;</w:t>
      </w:r>
      <w:r>
        <w:rPr>
          <w:rFonts w:ascii="Meiryo" w:hAnsi="Meiryo" w:cs="Meiryo" w:eastAsia="Meiryo"/>
          <w:spacing w:val="11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54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020" w:space="243"/>
            <w:col w:w="6297"/>
          </w:cols>
        </w:sectPr>
      </w:pPr>
    </w:p>
    <w:p>
      <w:pPr>
        <w:spacing w:before="0" w:after="0" w:line="35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三次样条函数：对</w:t>
      </w:r>
      <w:r>
        <w:rPr>
          <w:rFonts w:ascii="宋体" w:hAnsi="宋体" w:cs="宋体" w:eastAsia="宋体"/>
          <w:spacing w:val="18"/>
          <w:position w:val="2"/>
          <w:sz w:val="21"/>
          <w:szCs w:val="21"/>
        </w:rPr>
        <w:t>于</w:t>
      </w:r>
      <w:r>
        <w:rPr>
          <w:rFonts w:ascii="Times New Roman" w:hAnsi="Times New Roman" w:cs="Times New Roman" w:eastAsia="Times New Roman"/>
          <w:spacing w:val="5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4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position w:val="2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上的分划</w:t>
      </w:r>
      <w:r>
        <w:rPr>
          <w:rFonts w:ascii="宋体" w:hAnsi="宋体" w:cs="宋体" w:eastAsia="宋体"/>
          <w:spacing w:val="-69"/>
          <w:position w:val="2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position w:val="2"/>
          <w:sz w:val="24"/>
          <w:szCs w:val="24"/>
        </w:rPr>
        <w:t>Δ</w:t>
      </w:r>
      <w:r>
        <w:rPr>
          <w:rFonts w:ascii="Meiryo" w:hAnsi="Meiryo" w:cs="Meiryo" w:eastAsia="Meiryo"/>
          <w:spacing w:val="-3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-44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3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620" w:val="left"/>
          <w:tab w:pos="4400" w:val="left"/>
        </w:tabs>
        <w:spacing w:before="0" w:after="0" w:line="207" w:lineRule="exact"/>
        <w:ind w:left="2836" w:right="-20"/>
        <w:jc w:val="left"/>
        <w:rPr>
          <w:rFonts w:ascii="Meiryo" w:hAnsi="Meiryo" w:cs="Meiryo" w:eastAsia="Meiryo"/>
          <w:sz w:val="25"/>
          <w:szCs w:val="25"/>
        </w:rPr>
      </w:pPr>
      <w:r>
        <w:rPr>
          <w:rFonts w:ascii="Meiryo" w:hAnsi="Meiryo" w:cs="Meiryo" w:eastAsia="Meiryo"/>
          <w:spacing w:val="0"/>
          <w:w w:val="100"/>
          <w:position w:val="-12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-12"/>
          <w:sz w:val="25"/>
          <w:szCs w:val="25"/>
        </w:rPr>
        <w:tab/>
      </w:r>
      <w:r>
        <w:rPr>
          <w:rFonts w:ascii="Meiryo" w:hAnsi="Meiryo" w:cs="Meiryo" w:eastAsia="Meiryo"/>
          <w:spacing w:val="0"/>
          <w:w w:val="100"/>
          <w:position w:val="-12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-12"/>
          <w:sz w:val="25"/>
          <w:szCs w:val="25"/>
        </w:rPr>
        <w:tab/>
      </w:r>
      <w:r>
        <w:rPr>
          <w:rFonts w:ascii="Meiryo" w:hAnsi="Meiryo" w:cs="Meiryo" w:eastAsia="Meiryo"/>
          <w:spacing w:val="0"/>
          <w:w w:val="100"/>
          <w:position w:val="-12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6"/>
          <w:w w:val="100"/>
          <w:position w:val="-3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β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line="207" w:lineRule="exact" w:after="0"/>
        <w:jc w:val="left"/>
        <w:rPr>
          <w:rFonts w:ascii="Meiryo" w:hAnsi="Meiryo" w:cs="Meiryo" w:eastAsia="Meiryo"/>
          <w:sz w:val="25"/>
          <w:szCs w:val="25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3160" w:val="left"/>
        </w:tabs>
        <w:spacing w:before="0" w:after="0" w:line="292" w:lineRule="exact"/>
        <w:ind w:left="1069" w:right="-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25.899994pt;margin-top:9.018651pt;width:13.86pt;height:.1pt;mso-position-horizontal-relative:page;mso-position-vertical-relative:paragraph;z-index:-3695" coordorigin="4518,180" coordsize="277,2">
            <v:shape style="position:absolute;left:4518;top:180;width:277;height:2" coordorigin="4518,180" coordsize="277,0" path="m4518,180l4795,18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0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1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18"/>
          <w:w w:val="100"/>
          <w:position w:val="0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6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49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99"/>
          <w:position w:val="0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84" w:lineRule="atLeast"/>
        <w:ind w:right="173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!</w:t>
      </w:r>
    </w:p>
    <w:p>
      <w:pPr>
        <w:spacing w:before="0" w:after="0" w:line="8" w:lineRule="exact"/>
        <w:ind w:right="-111"/>
        <w:jc w:val="left"/>
        <w:rPr>
          <w:rFonts w:ascii="Meiryo" w:hAnsi="Meiryo" w:cs="Meiryo" w:eastAsia="Meiryo"/>
          <w:sz w:val="36"/>
          <w:szCs w:val="36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68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6"/>
          <w:w w:val="100"/>
          <w:position w:val="-41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-41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29"/>
          <w:w w:val="100"/>
          <w:position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+</w:t>
      </w:r>
      <w:r>
        <w:rPr>
          <w:rFonts w:ascii="Meiryo" w:hAnsi="Meiryo" w:cs="Meiryo" w:eastAsia="Meiryo"/>
          <w:spacing w:val="-6"/>
          <w:w w:val="68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0"/>
          <w:sz w:val="36"/>
          <w:szCs w:val="36"/>
        </w:rPr>
      </w:r>
    </w:p>
    <w:p>
      <w:pPr>
        <w:spacing w:before="0" w:after="0" w:line="298" w:lineRule="exact"/>
        <w:ind w:left="253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3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2"/>
          <w:w w:val="100"/>
          <w:position w:val="0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68"/>
          <w:position w:val="-5"/>
          <w:sz w:val="14"/>
          <w:szCs w:val="14"/>
        </w:rPr>
        <w:t>+</w:t>
      </w:r>
      <w:r>
        <w:rPr>
          <w:rFonts w:ascii="Meiryo" w:hAnsi="Meiryo" w:cs="Meiryo" w:eastAsia="Meiryo"/>
          <w:spacing w:val="16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8"/>
          <w:position w:val="0"/>
          <w:sz w:val="24"/>
          <w:szCs w:val="24"/>
        </w:rPr>
        <w:t>∈</w:t>
      </w:r>
      <w:r>
        <w:rPr>
          <w:rFonts w:ascii="Meiryo" w:hAnsi="Meiryo" w:cs="Meiryo" w:eastAsia="Meiryo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90" w:lineRule="atLeas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17.880005pt;margin-top:-1.097162pt;width:13.86pt;height:.1pt;mso-position-horizontal-relative:page;mso-position-vertical-relative:paragraph;z-index:-3693" coordorigin="6358,-22" coordsize="277,2">
            <v:shape style="position:absolute;left:6358;top:-22;width:277;height:2" coordorigin="6358,-22" coordsize="277,0" path="m6358,-22l6635,-22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!</w:t>
      </w:r>
    </w:p>
    <w:p>
      <w:pPr>
        <w:tabs>
          <w:tab w:pos="1300" w:val="left"/>
        </w:tabs>
        <w:spacing w:before="0" w:after="0" w:line="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5"/>
          <w:w w:val="95"/>
          <w:position w:val="-22"/>
          <w:sz w:val="24"/>
          <w:szCs w:val="24"/>
        </w:rPr>
        <w:t>(</w:t>
      </w:r>
      <w:r>
        <w:rPr>
          <w:rFonts w:ascii="Meiryo" w:hAnsi="Meiryo" w:cs="Meiryo" w:eastAsia="Meiryo"/>
          <w:spacing w:val="3"/>
          <w:w w:val="95"/>
          <w:position w:val="-22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-4"/>
          <w:w w:val="95"/>
          <w:position w:val="-2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95"/>
          <w:position w:val="-2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95"/>
          <w:position w:val="-2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95"/>
          <w:position w:val="-2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22"/>
          <w:sz w:val="21"/>
          <w:szCs w:val="21"/>
        </w:rPr>
        <w:t>，</w:t>
        <w:tab/>
      </w:r>
      <w:r>
        <w:rPr>
          <w:rFonts w:ascii="宋体" w:hAnsi="宋体" w:cs="宋体" w:eastAsia="宋体"/>
          <w:spacing w:val="-1"/>
          <w:w w:val="100"/>
          <w:position w:val="-2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-22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22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4" w:equalWidth="0">
            <w:col w:w="3276" w:space="159"/>
            <w:col w:w="1204" w:space="102"/>
            <w:col w:w="1472" w:space="134"/>
            <w:col w:w="2213"/>
          </w:cols>
        </w:sectPr>
      </w:pPr>
    </w:p>
    <w:p>
      <w:pPr>
        <w:tabs>
          <w:tab w:pos="280" w:val="left"/>
          <w:tab w:pos="760" w:val="left"/>
          <w:tab w:pos="1040" w:val="left"/>
        </w:tabs>
        <w:spacing w:before="0" w:after="0" w:line="296" w:lineRule="atLeas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65.140015pt;margin-top:8.975622pt;width:13.38pt;height:.1pt;mso-position-horizontal-relative:page;mso-position-vertical-relative:paragraph;z-index:-3694" coordorigin="5303,180" coordsize="268,2">
            <v:shape style="position:absolute;left:5303;top:180;width:268;height:2" coordorigin="5303,180" coordsize="268,0" path="m5303,180l5570,18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position w:val="2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position w:val="0"/>
          <w:sz w:val="14"/>
          <w:szCs w:val="14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" w:lineRule="exact"/>
        <w:ind w:left="2542" w:right="144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300" w:val="left"/>
        </w:tabs>
        <w:spacing w:before="0" w:after="0" w:line="316" w:lineRule="atLeast"/>
        <w:ind w:left="43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3</w:t>
      </w:r>
    </w:p>
    <w:p>
      <w:pPr>
        <w:spacing w:before="7" w:after="0" w:line="240" w:lineRule="auto"/>
        <w:ind w:left="1760" w:right="218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0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4134" w:space="304"/>
            <w:col w:w="4122"/>
          </w:cols>
        </w:sectPr>
      </w:pPr>
    </w:p>
    <w:p>
      <w:pPr>
        <w:spacing w:before="0" w:after="0" w:line="250" w:lineRule="exact"/>
        <w:ind w:left="190" w:right="-10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-20"/>
          <w:sz w:val="21"/>
          <w:szCs w:val="21"/>
        </w:rPr>
        <w:t>其中</w:t>
      </w:r>
      <w:r>
        <w:rPr>
          <w:rFonts w:ascii="宋体" w:hAnsi="宋体" w:cs="宋体" w:eastAsia="宋体"/>
          <w:spacing w:val="-73"/>
          <w:position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-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0"/>
          <w:w w:val="100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-2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6"/>
          <w:w w:val="100"/>
          <w:position w:val="-9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-119"/>
          <w:w w:val="49"/>
          <w:position w:val="-6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0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≥</w:t>
      </w:r>
      <w:r>
        <w:rPr>
          <w:rFonts w:ascii="Meiryo" w:hAnsi="Meiryo" w:cs="Meiryo" w:eastAsia="Meiryo"/>
          <w:spacing w:val="11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6"/>
          <w:sz w:val="14"/>
          <w:szCs w:val="14"/>
        </w:rPr>
        <w:t> </w:t>
      </w:r>
      <w:r>
        <w:rPr>
          <w:rFonts w:ascii="宋体" w:hAnsi="宋体" w:cs="宋体" w:eastAsia="宋体"/>
          <w:spacing w:val="-104"/>
          <w:w w:val="100"/>
          <w:position w:val="-2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0"/>
          <w:sz w:val="21"/>
          <w:szCs w:val="21"/>
        </w:rPr>
        <w:t>（</w:t>
      </w:r>
      <w:r>
        <w:rPr>
          <w:rFonts w:ascii="宋体" w:hAnsi="宋体" w:cs="宋体" w:eastAsia="宋体"/>
          <w:spacing w:val="-25"/>
          <w:w w:val="100"/>
          <w:position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3"/>
          <w:w w:val="100"/>
          <w:position w:val="-2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-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-2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46" w:after="0" w:line="20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7"/>
          <w:position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9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9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68"/>
          <w:position w:val="-19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3"/>
          <w:w w:val="100"/>
          <w:position w:val="-19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-19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-1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0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4404" w:space="258"/>
            <w:col w:w="3898"/>
          </w:cols>
        </w:sectPr>
      </w:pPr>
    </w:p>
    <w:p>
      <w:pPr>
        <w:tabs>
          <w:tab w:pos="1720" w:val="left"/>
        </w:tabs>
        <w:spacing w:before="0" w:after="0" w:line="232" w:lineRule="exact"/>
        <w:ind w:left="1213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1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58"/>
          <w:position w:val="-2"/>
          <w:sz w:val="14"/>
          <w:szCs w:val="14"/>
        </w:rPr>
        <w:t>+</w:t>
      </w:r>
      <w:r>
        <w:rPr>
          <w:rFonts w:ascii="Meiryo" w:hAnsi="Meiryo" w:cs="Meiryo" w:eastAsia="Meiryo"/>
          <w:spacing w:val="-16"/>
          <w:w w:val="58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100"/>
          <w:position w:val="-2"/>
          <w:sz w:val="14"/>
          <w:szCs w:val="14"/>
        </w:rPr>
        <w:tab/>
      </w:r>
      <w:r>
        <w:rPr>
          <w:rFonts w:ascii="Meiryo" w:hAnsi="Meiryo" w:cs="Meiryo" w:eastAsia="Meiryo"/>
          <w:spacing w:val="0"/>
          <w:w w:val="100"/>
          <w:position w:val="-2"/>
          <w:sz w:val="14"/>
          <w:szCs w:val="14"/>
        </w:rPr>
      </w:r>
      <w:r>
        <w:rPr>
          <w:rFonts w:ascii="Meiryo" w:hAnsi="Meiryo" w:cs="Meiryo" w:eastAsia="Meiryo"/>
          <w:spacing w:val="0"/>
          <w:w w:val="58"/>
          <w:position w:val="0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5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6"/>
          <w:sz w:val="24"/>
          <w:szCs w:val="24"/>
        </w:rPr>
        <w:t>⎪</w:t>
      </w:r>
      <w:r>
        <w:rPr>
          <w:rFonts w:ascii="Meiryo" w:hAnsi="Meiryo" w:cs="Meiryo" w:eastAsia="Meiryo"/>
          <w:spacing w:val="-2"/>
          <w:w w:val="49"/>
          <w:position w:val="0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4"/>
          <w:w w:val="100"/>
          <w:position w:val="8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3" w:lineRule="exact"/>
        <w:ind w:left="2095" w:right="3816"/>
        <w:jc w:val="center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80"/>
          <w:position w:val="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0" w:after="0" w:line="27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&lt;</w:t>
      </w:r>
      <w:r>
        <w:rPr>
          <w:rFonts w:ascii="Meiryo" w:hAnsi="Meiryo" w:cs="Meiryo" w:eastAsia="Meiryo"/>
          <w:spacing w:val="12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7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019" w:space="243"/>
            <w:col w:w="6298"/>
          </w:cols>
        </w:sectPr>
      </w:pPr>
    </w:p>
    <w:p>
      <w:pPr>
        <w:spacing w:before="17" w:after="0" w:line="272" w:lineRule="exact"/>
        <w:ind w:left="190" w:right="4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利用样条函数进行插值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即取插值函数为样条函数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称为样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段线性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是一次样条插值。下面我们介绍二次、三次样条插值。</w:t>
      </w:r>
    </w:p>
    <w:p>
      <w:pPr>
        <w:tabs>
          <w:tab w:pos="1240" w:val="left"/>
        </w:tabs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.5.2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二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样条函数插值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首先</w:t>
      </w:r>
      <w:r>
        <w:rPr>
          <w:rFonts w:ascii="宋体" w:hAnsi="宋体" w:cs="宋体" w:eastAsia="宋体"/>
          <w:spacing w:val="-5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我们注意到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∈</w:t>
      </w:r>
      <w:r>
        <w:rPr>
          <w:rFonts w:ascii="Meiryo" w:hAnsi="Meiryo" w:cs="Meiryo" w:eastAsia="Meiryo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4"/>
          <w:w w:val="95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4"/>
          <w:w w:val="95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95"/>
          <w:position w:val="3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spacing w:val="-19"/>
          <w:w w:val="95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中含有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2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个特定常数</w:t>
      </w:r>
      <w:r>
        <w:rPr>
          <w:rFonts w:ascii="宋体" w:hAnsi="宋体" w:cs="宋体" w:eastAsia="宋体"/>
          <w:spacing w:val="-5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故应需要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2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5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值条件，因此，二次样条插值问题可分为两类：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问题（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已知插值节点</w:t>
      </w:r>
      <w:r>
        <w:rPr>
          <w:rFonts w:ascii="宋体" w:hAnsi="宋体" w:cs="宋体" w:eastAsia="宋体"/>
          <w:spacing w:val="-5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和相应的函数值</w:t>
      </w:r>
      <w:r>
        <w:rPr>
          <w:rFonts w:ascii="宋体" w:hAnsi="宋体" w:cs="宋体" w:eastAsia="宋体"/>
          <w:spacing w:val="-4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以及端点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（或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）处的导数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值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5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（或</w:t>
      </w:r>
      <w:r>
        <w:rPr>
          <w:rFonts w:ascii="宋体" w:hAnsi="宋体" w:cs="宋体" w:eastAsia="宋体"/>
          <w:spacing w:val="-4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，求</w:t>
      </w:r>
      <w:r>
        <w:rPr>
          <w:rFonts w:ascii="宋体" w:hAnsi="宋体" w:cs="宋体" w:eastAsia="宋体"/>
          <w:spacing w:val="-6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99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∈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4"/>
          <w:w w:val="95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4"/>
          <w:w w:val="95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95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95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w w:val="95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使得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3" w:lineRule="exact"/>
        <w:ind w:left="1024" w:right="487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-6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i/>
          <w:spacing w:val="4"/>
          <w:w w:val="99"/>
          <w:position w:val="-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99"/>
          <w:position w:val="-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99"/>
          <w:position w:val="-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99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99"/>
          <w:position w:val="-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99"/>
          <w:position w:val="-4"/>
          <w:sz w:val="24"/>
          <w:szCs w:val="24"/>
        </w:rPr>
        <w:t>,</w:t>
      </w:r>
      <w:r>
        <w:rPr>
          <w:rFonts w:ascii="Arial" w:hAnsi="Arial" w:cs="Arial" w:eastAsia="Arial"/>
          <w:spacing w:val="8"/>
          <w:w w:val="179"/>
          <w:position w:val="-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99"/>
          <w:position w:val="-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73" w:lineRule="exact"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46" w:lineRule="exact"/>
        <w:ind w:left="1066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2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87" w:lineRule="exact"/>
        <w:ind w:left="1066" w:right="-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4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9"/>
          <w:w w:val="99"/>
          <w:position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w w:val="99"/>
          <w:position w:val="11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99"/>
          <w:position w:val="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7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1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11"/>
          <w:sz w:val="24"/>
          <w:szCs w:val="24"/>
        </w:rPr>
        <w:t>(</w:t>
      </w:r>
      <w:r>
        <w:rPr>
          <w:rFonts w:ascii="宋体" w:hAnsi="宋体" w:cs="宋体" w:eastAsia="宋体"/>
          <w:spacing w:val="1"/>
          <w:w w:val="100"/>
          <w:position w:val="11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w w:val="100"/>
          <w:position w:val="11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0" w:lineRule="exact"/>
        <w:ind w:left="573" w:right="2123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问题（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：</w:t>
      </w:r>
    </w:p>
    <w:p>
      <w:pPr>
        <w:spacing w:before="0" w:after="0" w:line="226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2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3841" w:space="3804"/>
            <w:col w:w="915"/>
          </w:cols>
        </w:sectPr>
      </w:pPr>
    </w:p>
    <w:p>
      <w:pPr>
        <w:spacing w:before="0" w:after="0" w:line="36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已知插值节点</w:t>
      </w:r>
      <w:r>
        <w:rPr>
          <w:rFonts w:ascii="宋体" w:hAnsi="宋体" w:cs="宋体" w:eastAsia="宋体"/>
          <w:spacing w:val="-5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和相应的导数值</w:t>
      </w:r>
      <w:r>
        <w:rPr>
          <w:rFonts w:ascii="宋体" w:hAnsi="宋体" w:cs="宋体" w:eastAsia="宋体"/>
          <w:spacing w:val="-4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8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以及端点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（或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）处的函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数值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5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（或</w:t>
      </w:r>
      <w:r>
        <w:rPr>
          <w:rFonts w:ascii="宋体" w:hAnsi="宋体" w:cs="宋体" w:eastAsia="宋体"/>
          <w:spacing w:val="-4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求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∈</w:t>
      </w:r>
      <w:r>
        <w:rPr>
          <w:rFonts w:ascii="Meiryo" w:hAnsi="Meiryo" w:cs="Meiryo" w:eastAsia="Meiryo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4"/>
          <w:w w:val="95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4"/>
          <w:w w:val="95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95"/>
          <w:position w:val="3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spacing w:val="-19"/>
          <w:w w:val="95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使得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3" w:lineRule="exact"/>
        <w:ind w:left="106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-6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i/>
          <w:spacing w:val="9"/>
          <w:w w:val="99"/>
          <w:position w:val="-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5"/>
          <w:w w:val="99"/>
          <w:position w:val="-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99"/>
          <w:position w:val="-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26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99"/>
          <w:position w:val="-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1"/>
          <w:w w:val="99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99"/>
          <w:position w:val="-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0"/>
          <w:w w:val="99"/>
          <w:position w:val="-4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79"/>
          <w:position w:val="-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7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73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44" w:lineRule="exact"/>
        <w:ind w:left="1066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2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89" w:lineRule="exact"/>
        <w:ind w:left="1066" w:right="-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5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5"/>
          <w:w w:val="99"/>
          <w:position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99"/>
          <w:position w:val="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6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8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24"/>
          <w:szCs w:val="24"/>
        </w:rPr>
        <w:t>=</w:t>
      </w:r>
      <w:r>
        <w:rPr>
          <w:rFonts w:ascii="Meiryo" w:hAnsi="Meiryo" w:cs="Meiryo" w:eastAsia="Meiryo"/>
          <w:spacing w:val="26"/>
          <w:w w:val="68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8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11"/>
          <w:sz w:val="24"/>
          <w:szCs w:val="24"/>
        </w:rPr>
        <w:t>(</w:t>
      </w:r>
      <w:r>
        <w:rPr>
          <w:rFonts w:ascii="宋体" w:hAnsi="宋体" w:cs="宋体" w:eastAsia="宋体"/>
          <w:spacing w:val="1"/>
          <w:w w:val="100"/>
          <w:position w:val="11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1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24"/>
          <w:szCs w:val="24"/>
        </w:rPr>
        <w:t>=</w:t>
      </w:r>
      <w:r>
        <w:rPr>
          <w:rFonts w:ascii="Meiryo" w:hAnsi="Meiryo" w:cs="Meiryo" w:eastAsia="Meiryo"/>
          <w:spacing w:val="26"/>
          <w:w w:val="68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6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8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2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3715" w:space="3935"/>
            <w:col w:w="910"/>
          </w:cols>
        </w:sectPr>
      </w:pPr>
    </w:p>
    <w:p>
      <w:pPr>
        <w:spacing w:before="66" w:after="0" w:line="272" w:lineRule="exact"/>
        <w:ind w:left="894" w:right="2752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254.160004pt;margin-top:47.780293pt;width:7.2pt;height:.1pt;mso-position-horizontal-relative:page;mso-position-vertical-relative:paragraph;z-index:-3687" coordorigin="5083,956" coordsize="144,2">
            <v:shape style="position:absolute;left:5083;top:956;width:144;height:2" coordorigin="5083,956" coordsize="144,0" path="m5083,956l5227,956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事实上，可以证明这两类插值问题都是唯一可解的。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对于问题（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，由条件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60" w:bottom="3320" w:left="1680" w:right="1680"/>
        </w:sectPr>
      </w:pPr>
    </w:p>
    <w:p>
      <w:pPr>
        <w:tabs>
          <w:tab w:pos="2260" w:val="left"/>
          <w:tab w:pos="2720" w:val="left"/>
        </w:tabs>
        <w:spacing w:before="0" w:after="0" w:line="208" w:lineRule="exact"/>
        <w:ind w:left="1350" w:right="-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-10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6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3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3"/>
          <w:sz w:val="24"/>
          <w:szCs w:val="24"/>
        </w:rPr>
      </w:r>
      <w:r>
        <w:rPr>
          <w:rFonts w:ascii="Meiryo" w:hAnsi="Meiryo" w:cs="Meiryo" w:eastAsia="Meiryo"/>
          <w:spacing w:val="0"/>
          <w:w w:val="100"/>
          <w:position w:val="-23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-23"/>
          <w:sz w:val="25"/>
          <w:szCs w:val="25"/>
        </w:rPr>
        <w:tab/>
      </w:r>
      <w:r>
        <w:rPr>
          <w:rFonts w:ascii="Meiryo" w:hAnsi="Meiryo" w:cs="Meiryo" w:eastAsia="Meiryo"/>
          <w:spacing w:val="0"/>
          <w:w w:val="100"/>
          <w:position w:val="-23"/>
          <w:sz w:val="25"/>
          <w:szCs w:val="25"/>
        </w:rPr>
        <w:t>α</w:t>
      </w:r>
      <w:r>
        <w:rPr>
          <w:rFonts w:ascii="Meiryo" w:hAnsi="Meiryo" w:cs="Meiryo" w:eastAsia="Meiryo"/>
          <w:spacing w:val="-1"/>
          <w:w w:val="100"/>
          <w:position w:val="-2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900" w:val="left"/>
        </w:tabs>
        <w:spacing w:before="30" w:after="0" w:line="17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4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2"/>
          <w:sz w:val="25"/>
          <w:szCs w:val="25"/>
        </w:rPr>
        <w:t>α</w:t>
      </w:r>
      <w:r>
        <w:rPr>
          <w:rFonts w:ascii="Meiryo" w:hAnsi="Meiryo" w:cs="Meiryo" w:eastAsia="Meiryo"/>
          <w:spacing w:val="25"/>
          <w:w w:val="100"/>
          <w:position w:val="-2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78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3083" w:space="331"/>
            <w:col w:w="5146"/>
          </w:cols>
        </w:sectPr>
      </w:pPr>
    </w:p>
    <w:p>
      <w:pPr>
        <w:tabs>
          <w:tab w:pos="1860" w:val="left"/>
        </w:tabs>
        <w:spacing w:before="0" w:after="0" w:line="365" w:lineRule="exact"/>
        <w:ind w:left="1350" w:right="-91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49"/>
          <w:sz w:val="24"/>
          <w:szCs w:val="24"/>
        </w:rPr>
        <w:t> </w:t>
      </w:r>
      <w:r>
        <w:rPr>
          <w:rFonts w:ascii="Meiryo" w:hAnsi="Meiryo" w:cs="Meiryo" w:eastAsia="Meiryo"/>
          <w:spacing w:val="23"/>
          <w:w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spacing w:val="22"/>
          <w:w w:val="10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1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28" w:lineRule="exact"/>
        <w:ind w:left="1312" w:right="707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5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46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 </w:t>
      </w:r>
      <w:r>
        <w:rPr>
          <w:rFonts w:ascii="Meiryo" w:hAnsi="Meiryo" w:cs="Meiryo" w:eastAsia="Meiryo"/>
          <w:spacing w:val="18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6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  </w:t>
      </w:r>
      <w:r>
        <w:rPr>
          <w:rFonts w:ascii="Meiryo" w:hAnsi="Meiryo" w:cs="Meiryo" w:eastAsia="Meiryo"/>
          <w:spacing w:val="23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0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234" w:space="205"/>
            <w:col w:w="1100" w:space="201"/>
            <w:col w:w="4820"/>
          </w:cols>
        </w:sectPr>
      </w:pPr>
    </w:p>
    <w:p>
      <w:pPr>
        <w:tabs>
          <w:tab w:pos="2240" w:val="left"/>
        </w:tabs>
        <w:spacing w:before="0" w:after="0" w:line="146" w:lineRule="exact"/>
        <w:ind w:left="1350" w:right="-89"/>
        <w:jc w:val="left"/>
        <w:rPr>
          <w:rFonts w:ascii="Meiryo" w:hAnsi="Meiryo" w:cs="Meiryo" w:eastAsia="Meiryo"/>
          <w:sz w:val="25"/>
          <w:szCs w:val="25"/>
        </w:rPr>
      </w:pPr>
      <w:r>
        <w:rPr>
          <w:rFonts w:ascii="Meiryo" w:hAnsi="Meiryo" w:cs="Meiryo" w:eastAsia="Meiryo"/>
          <w:spacing w:val="5"/>
          <w:w w:val="49"/>
          <w:position w:val="-13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2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2"/>
          <w:sz w:val="24"/>
          <w:szCs w:val="24"/>
        </w:rPr>
      </w:r>
      <w:r>
        <w:rPr>
          <w:rFonts w:ascii="Meiryo" w:hAnsi="Meiryo" w:cs="Meiryo" w:eastAsia="Meiryo"/>
          <w:spacing w:val="0"/>
          <w:w w:val="100"/>
          <w:position w:val="-22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tabs>
          <w:tab w:pos="640" w:val="left"/>
          <w:tab w:pos="1540" w:val="left"/>
        </w:tabs>
        <w:spacing w:before="0" w:after="0" w:line="14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100"/>
          <w:position w:val="-22"/>
          <w:sz w:val="25"/>
          <w:szCs w:val="25"/>
        </w:rPr>
        <w:t>α</w:t>
      </w:r>
      <w:r>
        <w:rPr>
          <w:rFonts w:ascii="Meiryo" w:hAnsi="Meiryo" w:cs="Meiryo" w:eastAsia="Meiryo"/>
          <w:spacing w:val="-1"/>
          <w:w w:val="100"/>
          <w:position w:val="-2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5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2"/>
          <w:sz w:val="25"/>
          <w:szCs w:val="25"/>
        </w:rPr>
        <w:t>α</w:t>
      </w:r>
      <w:r>
        <w:rPr>
          <w:rFonts w:ascii="Meiryo" w:hAnsi="Meiryo" w:cs="Meiryo" w:eastAsia="Meiryo"/>
          <w:spacing w:val="26"/>
          <w:w w:val="100"/>
          <w:position w:val="-2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2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46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399" w:space="315"/>
            <w:col w:w="5846"/>
          </w:cols>
        </w:sectPr>
      </w:pPr>
    </w:p>
    <w:p>
      <w:pPr>
        <w:tabs>
          <w:tab w:pos="1840" w:val="left"/>
        </w:tabs>
        <w:spacing w:before="0" w:after="0" w:line="306" w:lineRule="exact"/>
        <w:ind w:left="1350" w:right="-86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1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49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23"/>
          <w:w w:val="49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spacing w:val="11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05" w:lineRule="exact"/>
        <w:ind w:left="1312" w:right="683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3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09" w:lineRule="exact"/>
        <w:ind w:left="1312" w:right="683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6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  </w:t>
      </w:r>
      <w:r>
        <w:rPr>
          <w:rFonts w:ascii="Meiryo" w:hAnsi="Meiryo" w:cs="Meiryo" w:eastAsia="Meiryo"/>
          <w:spacing w:val="18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429" w:lineRule="exact"/>
        <w:ind w:left="-84" w:right="32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2"/>
          <w:w w:val="100"/>
          <w:position w:val="9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15"/>
          <w:sz w:val="24"/>
          <w:szCs w:val="24"/>
        </w:rPr>
        <w:t>+</w:t>
      </w:r>
      <w:r>
        <w:rPr>
          <w:rFonts w:ascii="Meiryo" w:hAnsi="Meiryo" w:cs="Meiryo" w:eastAsia="Meiryo"/>
          <w:spacing w:val="13"/>
          <w:w w:val="68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7" w:after="0" w:line="13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4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51.759995pt;margin-top:.534456pt;width:7.2pt;height:.1pt;mso-position-horizontal-relative:page;mso-position-vertical-relative:paragraph;z-index:-3686" coordorigin="5035,11" coordsize="144,2">
            <v:shape style="position:absolute;left:5035;top:11;width:144;height:2" coordorigin="5035,11" coordsize="144,0" path="m5035,11l5179,11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98.260010pt;margin-top:19.976904pt;width:7.2pt;height:.1pt;mso-position-horizontal-relative:page;mso-position-vertical-relative:paragraph;z-index:-3684" coordorigin="5965,400" coordsize="144,2">
            <v:shape style="position:absolute;left:5965;top:400;width:144;height:2" coordorigin="5965,400" coordsize="144,0" path="m5965,400l6109,400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364.559967pt;margin-top:20.343695pt;width:1.946278pt;height:7.001pt;mso-position-horizontal-relative:page;mso-position-vertical-relative:paragraph;z-index:-367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559875pt;margin-top:20.343695pt;width:1.946278pt;height:7.001pt;mso-position-horizontal-relative:page;mso-position-vertical-relative:paragraph;z-index:-367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7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20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5" w:equalWidth="0">
            <w:col w:w="2210" w:space="205"/>
            <w:col w:w="524" w:space="105"/>
            <w:col w:w="500" w:space="148"/>
            <w:col w:w="497" w:space="108"/>
            <w:col w:w="4263"/>
          </w:cols>
        </w:sectPr>
      </w:pPr>
    </w:p>
    <w:p>
      <w:pPr>
        <w:spacing w:before="0" w:after="0" w:line="350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5"/>
          <w:w w:val="49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5" w:lineRule="exact"/>
        <w:ind w:right="152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282.780579pt;margin-top:-8.157907pt;width:1.946278pt;height:7.001pt;mso-position-horizontal-relative:page;mso-position-vertical-relative:paragraph;z-index:-368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49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7"/>
          <w:w w:val="100"/>
          <w:position w:val="4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9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5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99"/>
          <w:position w:val="4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00" w:val="left"/>
        </w:tabs>
        <w:spacing w:before="0" w:after="0" w:line="291" w:lineRule="exact"/>
        <w:ind w:left="-42" w:right="-6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Meiryo" w:hAnsi="Meiryo" w:cs="Meiryo" w:eastAsia="Meiryo"/>
          <w:spacing w:val="19"/>
          <w:w w:val="99"/>
          <w:position w:val="0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87" w:lineRule="exact"/>
        <w:ind w:left="161" w:right="21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4.580002pt;margin-top:-5.571229pt;width:7.2pt;height:.1pt;mso-position-horizontal-relative:page;mso-position-vertical-relative:paragraph;z-index:-3685" coordorigin="5092,-111" coordsize="144,2">
            <v:shape style="position:absolute;left:5092;top:-111;width:144;height:2" coordorigin="5092,-111" coordsize="144,0" path="m5092,-111l5236,-111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5" w:lineRule="exact"/>
        <w:ind w:right="-8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3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06" w:lineRule="exact"/>
        <w:ind w:left="168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88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-86"/>
          <w:w w:val="100"/>
          <w:position w:val="3"/>
          <w:sz w:val="36"/>
          <w:szCs w:val="36"/>
        </w:rPr>
        <w:t> </w:t>
      </w:r>
      <w:r>
        <w:rPr>
          <w:rFonts w:ascii="Meiryo" w:hAnsi="Meiryo" w:cs="Meiryo" w:eastAsia="Meiryo"/>
          <w:spacing w:val="10"/>
          <w:w w:val="89"/>
          <w:position w:val="9"/>
          <w:sz w:val="25"/>
          <w:szCs w:val="25"/>
        </w:rPr>
        <w:t>β</w:t>
      </w:r>
      <w:r>
        <w:rPr>
          <w:rFonts w:ascii="Times New Roman" w:hAnsi="Times New Roman" w:cs="Times New Roman" w:eastAsia="Times New Roman"/>
          <w:i/>
          <w:spacing w:val="0"/>
          <w:w w:val="89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89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8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89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89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89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25" w:lineRule="exact"/>
        <w:ind w:left="20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99.040466pt;margin-top:-8.703928pt;width:6.00095pt;height:12.00190pt;mso-position-horizontal-relative:page;mso-position-vertical-relative:paragraph;z-index:-3677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8"/>
          <w:position w:val="4"/>
          <w:sz w:val="14"/>
          <w:szCs w:val="14"/>
        </w:rPr>
        <w:t>i</w:t>
      </w:r>
      <w:r>
        <w:rPr>
          <w:rFonts w:ascii="Meiryo" w:hAnsi="Meiryo" w:cs="Meiryo" w:eastAsia="Meiryo"/>
          <w:spacing w:val="-11"/>
          <w:w w:val="68"/>
          <w:position w:val="4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1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1"/>
          <w:w w:val="100"/>
          <w:position w:val="4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7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8" w:equalWidth="0">
            <w:col w:w="1641" w:space="27"/>
            <w:col w:w="847" w:space="67"/>
            <w:col w:w="571" w:space="75"/>
            <w:col w:w="591" w:space="23"/>
            <w:col w:w="391" w:space="67"/>
            <w:col w:w="944" w:space="75"/>
            <w:col w:w="991" w:space="262"/>
            <w:col w:w="1988"/>
          </w:cols>
        </w:sectPr>
      </w:pPr>
    </w:p>
    <w:p>
      <w:pPr>
        <w:spacing w:before="0" w:after="0" w:line="336" w:lineRule="exact"/>
        <w:ind w:left="135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119"/>
          <w:w w:val="49"/>
          <w:position w:val="7"/>
          <w:sz w:val="24"/>
          <w:szCs w:val="24"/>
        </w:rPr>
        <w:t>⎪</w:t>
      </w:r>
      <w:r>
        <w:rPr>
          <w:rFonts w:ascii="Meiryo" w:hAnsi="Meiryo" w:cs="Meiryo" w:eastAsia="Meiryo"/>
          <w:spacing w:val="5"/>
          <w:w w:val="49"/>
          <w:position w:val="-1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w w:val="100"/>
          <w:position w:val="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7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9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5"/>
          <w:w w:val="100"/>
          <w:position w:val="4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0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5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9"/>
          <w:w w:val="100"/>
          <w:position w:val="4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36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24" w:lineRule="exact"/>
        <w:ind w:left="894" w:right="-78"/>
        <w:jc w:val="left"/>
        <w:rPr>
          <w:rFonts w:ascii="Meiryo" w:hAnsi="Meiryo" w:cs="Meiryo" w:eastAsia="Meiryo"/>
          <w:sz w:val="25"/>
          <w:szCs w:val="25"/>
        </w:rPr>
      </w:pPr>
      <w:r>
        <w:rPr>
          <w:rFonts w:ascii="宋体" w:hAnsi="宋体" w:cs="宋体" w:eastAsia="宋体"/>
          <w:position w:val="-9"/>
          <w:sz w:val="21"/>
          <w:szCs w:val="21"/>
        </w:rPr>
        <w:t>引入记号</w:t>
      </w:r>
      <w:r>
        <w:rPr>
          <w:rFonts w:ascii="宋体" w:hAnsi="宋体" w:cs="宋体" w:eastAsia="宋体"/>
          <w:spacing w:val="-50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7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-9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224" w:lineRule="exact"/>
        <w:ind w:right="-78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4"/>
          <w:w w:val="100"/>
          <w:position w:val="-9"/>
          <w:sz w:val="24"/>
          <w:szCs w:val="24"/>
        </w:rPr>
        <w:t>,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α</w:t>
      </w:r>
      <w:r>
        <w:rPr>
          <w:rFonts w:ascii="Meiryo" w:hAnsi="Meiryo" w:cs="Meiryo" w:eastAsia="Meiryo"/>
          <w:spacing w:val="2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13"/>
          <w:w w:val="100"/>
          <w:position w:val="-9"/>
          <w:sz w:val="24"/>
          <w:szCs w:val="24"/>
        </w:rPr>
        <w:t>,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α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224" w:lineRule="exact"/>
        <w:ind w:right="-85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β</w:t>
      </w:r>
      <w:r>
        <w:rPr>
          <w:rFonts w:ascii="Meiryo" w:hAnsi="Meiryo" w:cs="Meiryo" w:eastAsia="Meiryo"/>
          <w:spacing w:val="-21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-9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79"/>
          <w:position w:val="-9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9"/>
          <w:sz w:val="25"/>
          <w:szCs w:val="25"/>
        </w:rPr>
        <w:t>β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224" w:lineRule="exact"/>
        <w:ind w:right="-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为未知向量</w:t>
      </w:r>
      <w:r>
        <w:rPr>
          <w:rFonts w:ascii="宋体" w:hAnsi="宋体" w:cs="宋体" w:eastAsia="宋体"/>
          <w:spacing w:val="-29"/>
          <w:w w:val="100"/>
          <w:position w:val="-9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2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36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w w:val="100"/>
          <w:position w:val="-9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-9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4" w:after="0" w:line="169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4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-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为已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2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6" w:equalWidth="0">
            <w:col w:w="2439" w:space="112"/>
            <w:col w:w="539" w:space="115"/>
            <w:col w:w="862" w:space="246"/>
            <w:col w:w="3001" w:space="101"/>
            <w:col w:w="272" w:space="124"/>
            <w:col w:w="749"/>
          </w:cols>
        </w:sectPr>
      </w:pPr>
    </w:p>
    <w:p>
      <w:pPr>
        <w:spacing w:before="5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知向量。</w:t>
      </w:r>
    </w:p>
    <w:p>
      <w:pPr>
        <w:spacing w:before="0" w:after="0" w:line="238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⎡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320" w:val="left"/>
          <w:tab w:pos="640" w:val="left"/>
          <w:tab w:pos="960" w:val="left"/>
        </w:tabs>
        <w:spacing w:before="0" w:after="0" w:line="145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181" w:lineRule="exact"/>
        <w:ind w:left="20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6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6"/>
          <w:position w:val="3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60" w:val="left"/>
          <w:tab w:pos="1000" w:val="left"/>
          <w:tab w:pos="1360" w:val="left"/>
        </w:tabs>
        <w:spacing w:before="0" w:after="0" w:line="145" w:lineRule="exact"/>
        <w:ind w:left="7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300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00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1855" w:space="602"/>
            <w:col w:w="1047" w:space="579"/>
            <w:col w:w="212" w:space="2022"/>
            <w:col w:w="2243"/>
          </w:cols>
        </w:sectPr>
      </w:pPr>
    </w:p>
    <w:p>
      <w:pPr>
        <w:tabs>
          <w:tab w:pos="2200" w:val="left"/>
          <w:tab w:pos="2660" w:val="left"/>
          <w:tab w:pos="3780" w:val="left"/>
          <w:tab w:pos="4600" w:val="left"/>
          <w:tab w:pos="5620" w:val="left"/>
          <w:tab w:pos="6300" w:val="left"/>
        </w:tabs>
        <w:spacing w:before="0" w:after="0" w:line="324" w:lineRule="exact"/>
        <w:ind w:left="1763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-1"/>
          <w:w w:val="38"/>
          <w:position w:val="-2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"/>
          <w:w w:val="100"/>
          <w:position w:val="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4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</w:r>
      <w:r>
        <w:rPr>
          <w:rFonts w:ascii="Arial" w:hAnsi="Arial" w:cs="Arial" w:eastAsia="Arial"/>
          <w:spacing w:val="0"/>
          <w:w w:val="179"/>
          <w:position w:val="7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7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7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660" w:val="left"/>
          <w:tab w:pos="6300" w:val="left"/>
        </w:tabs>
        <w:spacing w:before="0" w:after="0" w:line="288" w:lineRule="exact"/>
        <w:ind w:left="1763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226.559326pt;margin-top:11.65488pt;width:5.328844pt;height:12.00190pt;mso-position-horizontal-relative:page;mso-position-vertical-relative:paragraph;z-index:-3678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3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220" w:val="left"/>
          <w:tab w:pos="2940" w:val="left"/>
          <w:tab w:pos="3780" w:val="left"/>
          <w:tab w:pos="4600" w:val="left"/>
          <w:tab w:pos="5620" w:val="left"/>
          <w:tab w:pos="6300" w:val="left"/>
        </w:tabs>
        <w:spacing w:before="0" w:after="0" w:line="187" w:lineRule="exact"/>
        <w:ind w:left="1763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16.539993pt;margin-top:3.898203pt;width:7.26pt;height:.1pt;mso-position-horizontal-relative:page;mso-position-vertical-relative:paragraph;z-index:-3683" coordorigin="4331,78" coordsize="145,2">
            <v:shape style="position:absolute;left:4331;top:78;width:145;height:2" coordorigin="4331,78" coordsize="145,0" path="m4331,78l4476,78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-1"/>
          <w:w w:val="38"/>
          <w:position w:val="1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12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Arial" w:hAnsi="Arial" w:cs="Arial" w:eastAsia="Arial"/>
          <w:spacing w:val="0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660" w:val="left"/>
          <w:tab w:pos="6300" w:val="left"/>
        </w:tabs>
        <w:spacing w:before="0" w:after="0" w:line="164" w:lineRule="exact"/>
        <w:ind w:left="1763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9.119995pt;margin-top:22.37925pt;width:7.2pt;height:.1pt;mso-position-horizontal-relative:page;mso-position-vertical-relative:paragraph;z-index:-3681" coordorigin="4982,448" coordsize="144,2">
            <v:shape style="position:absolute;left:4982;top:448;width:144;height:2" coordorigin="4982,448" coordsize="144,0" path="m4982,448l5126,448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6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2200" w:val="left"/>
        </w:tabs>
        <w:spacing w:before="0" w:after="0" w:line="279" w:lineRule="exact"/>
        <w:ind w:left="1369" w:right="-9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24"/>
          <w:szCs w:val="24"/>
        </w:rPr>
        <w:t>=</w:t>
      </w:r>
      <w:r>
        <w:rPr>
          <w:rFonts w:ascii="Meiryo" w:hAnsi="Meiryo" w:cs="Meiryo" w:eastAsia="Meiryo"/>
          <w:spacing w:val="8"/>
          <w:w w:val="68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38"/>
          <w:position w:val="-1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79" w:lineRule="exact"/>
        <w:ind w:right="-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79" w:lineRule="exact"/>
        <w:ind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760" w:val="left"/>
          <w:tab w:pos="1780" w:val="left"/>
          <w:tab w:pos="2480" w:val="left"/>
        </w:tabs>
        <w:spacing w:before="0" w:after="0" w:line="279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2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  <w:r>
        <w:rPr>
          <w:rFonts w:ascii="Arial" w:hAnsi="Arial" w:cs="Arial" w:eastAsia="Arial"/>
          <w:spacing w:val="0"/>
          <w:w w:val="179"/>
          <w:position w:val="-1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-1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7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2320" w:space="343"/>
            <w:col w:w="381" w:space="270"/>
            <w:col w:w="377" w:space="145"/>
            <w:col w:w="4724"/>
          </w:cols>
        </w:sectPr>
      </w:pPr>
    </w:p>
    <w:p>
      <w:pPr>
        <w:tabs>
          <w:tab w:pos="2320" w:val="left"/>
          <w:tab w:pos="2660" w:val="left"/>
        </w:tabs>
        <w:spacing w:before="0" w:after="0" w:line="268" w:lineRule="exact"/>
        <w:ind w:left="1763" w:right="-7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16.539993pt;margin-top:.190155pt;width:7.26pt;height:.1pt;mso-position-horizontal-relative:page;mso-position-vertical-relative:paragraph;z-index:-3682" coordorigin="4331,4" coordsize="145,2">
            <v:shape style="position:absolute;left:4331;top:4;width:145;height:2" coordorigin="4331,4" coordsize="145,0" path="m4331,4l4476,4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2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3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2260" w:val="left"/>
          <w:tab w:pos="2800" w:val="left"/>
        </w:tabs>
        <w:spacing w:before="0" w:after="0" w:line="231" w:lineRule="exact"/>
        <w:ind w:left="1763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Meiryo" w:hAnsi="Meiryo" w:cs="Meiryo" w:eastAsia="Meiryo"/>
          <w:spacing w:val="8"/>
          <w:w w:val="39"/>
          <w:position w:val="3"/>
          <w:sz w:val="24"/>
          <w:szCs w:val="24"/>
        </w:rPr>
        <w:t>⎢</w:t>
      </w:r>
      <w:r>
        <w:rPr>
          <w:rFonts w:ascii="Arial" w:hAnsi="Arial" w:cs="Arial" w:eastAsia="Arial"/>
          <w:spacing w:val="0"/>
          <w:w w:val="39"/>
          <w:position w:val="-1"/>
          <w:sz w:val="24"/>
          <w:szCs w:val="24"/>
        </w:rPr>
        <w:t>M</w:t>
      </w:r>
      <w:r>
        <w:rPr>
          <w:rFonts w:ascii="Arial" w:hAnsi="Arial" w:cs="Arial" w:eastAsia="Arial"/>
          <w:spacing w:val="-16"/>
          <w:w w:val="39"/>
          <w:position w:val="-1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9"/>
          <w:position w:val="-1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9"/>
          <w:position w:val="-1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tabs>
          <w:tab w:pos="2660" w:val="left"/>
        </w:tabs>
        <w:spacing w:before="0" w:after="0" w:line="191" w:lineRule="exact"/>
        <w:ind w:left="1763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80" w:val="left"/>
          <w:tab w:pos="800" w:val="left"/>
          <w:tab w:pos="3000" w:val="left"/>
        </w:tabs>
        <w:spacing w:before="0" w:after="0" w:line="268" w:lineRule="exact"/>
        <w:ind w:left="5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320" w:val="left"/>
          <w:tab w:pos="3000" w:val="left"/>
        </w:tabs>
        <w:spacing w:before="0" w:after="0" w:line="231" w:lineRule="exact"/>
        <w:ind w:left="492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spacing w:val="0"/>
          <w:w w:val="38"/>
          <w:position w:val="-1"/>
          <w:sz w:val="24"/>
          <w:szCs w:val="24"/>
        </w:rPr>
        <w:t>M</w:t>
      </w:r>
      <w:r>
        <w:rPr>
          <w:rFonts w:ascii="Arial" w:hAnsi="Arial" w:cs="Arial" w:eastAsia="Arial"/>
          <w:spacing w:val="-23"/>
          <w:w w:val="38"/>
          <w:position w:val="-1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8"/>
          <w:position w:val="-1"/>
          <w:sz w:val="24"/>
          <w:szCs w:val="24"/>
        </w:rPr>
        <w:t>M</w:t>
      </w:r>
      <w:r>
        <w:rPr>
          <w:rFonts w:ascii="Arial" w:hAnsi="Arial" w:cs="Arial" w:eastAsia="Arial"/>
          <w:spacing w:val="-23"/>
          <w:w w:val="38"/>
          <w:position w:val="-1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980" w:val="left"/>
          <w:tab w:pos="2900" w:val="left"/>
        </w:tabs>
        <w:spacing w:before="0" w:after="0" w:line="191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337.44043pt;margin-top:2.838328pt;width:6.00095pt;height:12.00190pt;mso-position-horizontal-relative:page;mso-position-vertical-relative:paragraph;z-index:-3675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  <w:u w:val="single" w:color="0000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3"/>
          <w:w w:val="100"/>
          <w:position w:val="-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91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3044" w:space="269"/>
            <w:col w:w="5247"/>
          </w:cols>
        </w:sectPr>
      </w:pPr>
    </w:p>
    <w:p>
      <w:pPr>
        <w:tabs>
          <w:tab w:pos="440" w:val="left"/>
        </w:tabs>
        <w:spacing w:before="0" w:after="0" w:line="26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1"/>
          <w:w w:val="38"/>
          <w:position w:val="2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56" w:lineRule="exact"/>
        <w:ind w:right="517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3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23" w:lineRule="exact"/>
        <w:ind w:right="-10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4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1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57" w:lineRule="exact"/>
        <w:ind w:left="169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</w:p>
    <w:p>
      <w:pPr>
        <w:spacing w:before="0" w:after="0" w:line="16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</w:p>
    <w:p>
      <w:pPr>
        <w:tabs>
          <w:tab w:pos="620" w:val="left"/>
        </w:tabs>
        <w:spacing w:before="0" w:after="0" w:line="280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9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2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3"/>
          <w:sz w:val="14"/>
          <w:szCs w:val="14"/>
        </w:rPr>
        <w:t>n</w:t>
      </w:r>
      <w:r>
        <w:rPr>
          <w:rFonts w:ascii="Meiryo" w:hAnsi="Meiryo" w:cs="Meiryo" w:eastAsia="Meiryo"/>
          <w:spacing w:val="-10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43" w:lineRule="exact"/>
        <w:ind w:left="1677" w:right="2076"/>
        <w:jc w:val="center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337.68045pt;margin-top:-3.962059pt;width:6.00095pt;height:12.00190pt;mso-position-horizontal-relative:page;mso-position-vertical-relative:paragraph;z-index:-367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43" w:lineRule="exact" w:after="0"/>
        <w:jc w:val="center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2393" w:space="275"/>
            <w:col w:w="363" w:space="286"/>
            <w:col w:w="973" w:space="313"/>
            <w:col w:w="3957"/>
          </w:cols>
        </w:sectPr>
      </w:pPr>
    </w:p>
    <w:p>
      <w:pPr>
        <w:tabs>
          <w:tab w:pos="2240" w:val="left"/>
          <w:tab w:pos="2760" w:val="left"/>
        </w:tabs>
        <w:spacing w:before="0" w:after="0" w:line="299" w:lineRule="exact"/>
        <w:ind w:left="1763" w:right="-8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92"/>
          <w:w w:val="38"/>
          <w:position w:val="2"/>
          <w:sz w:val="24"/>
          <w:szCs w:val="24"/>
        </w:rPr>
        <w:t>⎢</w:t>
      </w:r>
      <w:r>
        <w:rPr>
          <w:rFonts w:ascii="Meiryo" w:hAnsi="Meiryo" w:cs="Meiryo" w:eastAsia="Meiryo"/>
          <w:spacing w:val="2"/>
          <w:w w:val="38"/>
          <w:position w:val="-1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800" w:val="left"/>
          <w:tab w:pos="1820" w:val="left"/>
          <w:tab w:pos="2520" w:val="left"/>
        </w:tabs>
        <w:spacing w:before="0" w:after="0" w:line="299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</w:r>
      <w:r>
        <w:rPr>
          <w:rFonts w:ascii="Arial" w:hAnsi="Arial" w:cs="Arial" w:eastAsia="Arial"/>
          <w:spacing w:val="0"/>
          <w:w w:val="179"/>
          <w:position w:val="5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</w:r>
      <w:r>
        <w:rPr>
          <w:rFonts w:ascii="Meiryo" w:hAnsi="Meiryo" w:cs="Meiryo" w:eastAsia="Meiryo"/>
          <w:spacing w:val="-92"/>
          <w:w w:val="38"/>
          <w:position w:val="2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9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940" w:space="847"/>
            <w:col w:w="4773"/>
          </w:cols>
        </w:sectPr>
      </w:pPr>
    </w:p>
    <w:p>
      <w:pPr>
        <w:spacing w:before="0" w:after="0" w:line="391" w:lineRule="exact"/>
        <w:ind w:left="894"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宋体" w:hAnsi="宋体" w:cs="宋体" w:eastAsia="宋体"/>
          <w:position w:val="3"/>
          <w:sz w:val="21"/>
          <w:szCs w:val="21"/>
        </w:rPr>
        <w:t>于是，问题转化为求方程组</w:t>
      </w:r>
      <w:r>
        <w:rPr>
          <w:rFonts w:ascii="宋体" w:hAnsi="宋体" w:cs="宋体" w:eastAsia="宋体"/>
          <w:spacing w:val="-5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AX</w:t>
      </w:r>
      <w:r>
        <w:rPr>
          <w:rFonts w:ascii="Times New Roman" w:hAnsi="Times New Roman" w:cs="Times New Roman" w:eastAsia="Times New Roman"/>
          <w:i/>
          <w:spacing w:val="3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的解</w:t>
      </w:r>
      <w:r>
        <w:rPr>
          <w:rFonts w:ascii="宋体" w:hAnsi="宋体" w:cs="宋体" w:eastAsia="宋体"/>
          <w:spacing w:val="-5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19"/>
          <w:w w:val="100"/>
          <w:position w:val="3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" w:after="0" w:line="310" w:lineRule="exact"/>
        <w:ind w:left="894" w:right="1214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即可得到二次样条函数</w:t>
      </w:r>
      <w:r>
        <w:rPr>
          <w:rFonts w:ascii="宋体" w:hAnsi="宋体" w:cs="宋体" w:eastAsia="宋体"/>
          <w:spacing w:val="-6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的表达式。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对于问题（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）的情况类似。</w:t>
      </w:r>
    </w:p>
    <w:p>
      <w:pPr>
        <w:tabs>
          <w:tab w:pos="1520" w:val="left"/>
        </w:tabs>
        <w:spacing w:before="0" w:after="0" w:line="251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.5.3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三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样条函数插值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1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4"/>
          <w:position w:val="3"/>
          <w:sz w:val="24"/>
          <w:szCs w:val="24"/>
        </w:rPr>
        <w:t>,</w:t>
      </w:r>
      <w:r>
        <w:rPr>
          <w:rFonts w:ascii="Meiryo" w:hAnsi="Meiryo" w:cs="Meiryo" w:eastAsia="Meiryo"/>
          <w:spacing w:val="5"/>
          <w:w w:val="99"/>
          <w:position w:val="3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3"/>
          <w:w w:val="100"/>
          <w:position w:val="3"/>
          <w:sz w:val="24"/>
          <w:szCs w:val="24"/>
        </w:rPr>
        <w:t>,</w:t>
      </w:r>
      <w:r>
        <w:rPr>
          <w:rFonts w:ascii="Meiryo" w:hAnsi="Meiryo" w:cs="Meiryo" w:eastAsia="Meiryo"/>
          <w:spacing w:val="20"/>
          <w:w w:val="100"/>
          <w:position w:val="3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91" w:lineRule="exact"/>
        <w:ind w:right="-85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2"/>
          <w:w w:val="86"/>
          <w:position w:val="3"/>
          <w:sz w:val="25"/>
          <w:szCs w:val="25"/>
        </w:rPr>
        <w:t>β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3"/>
          <w:sz w:val="25"/>
          <w:szCs w:val="25"/>
        </w:rPr>
        <w:t>β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的问题，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5" w:equalWidth="0">
            <w:col w:w="5468" w:space="23"/>
            <w:col w:w="630" w:space="24"/>
            <w:col w:w="862" w:space="17"/>
            <w:col w:w="212" w:space="17"/>
            <w:col w:w="1307"/>
          </w:cols>
        </w:sectPr>
      </w:pPr>
    </w:p>
    <w:p>
      <w:pPr>
        <w:spacing w:before="0" w:after="0" w:line="367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由于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24"/>
          <w:szCs w:val="24"/>
        </w:rPr>
        <w:t>∈</w:t>
      </w:r>
      <w:r>
        <w:rPr>
          <w:rFonts w:ascii="Meiryo" w:hAnsi="Meiryo" w:cs="Meiryo" w:eastAsia="Meiryo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95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3"/>
          <w:w w:val="95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-4"/>
          <w:w w:val="95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95"/>
          <w:position w:val="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95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95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95"/>
          <w:position w:val="3"/>
          <w:sz w:val="21"/>
          <w:szCs w:val="21"/>
        </w:rPr>
        <w:t>中含有</w:t>
      </w:r>
      <w:r>
        <w:rPr>
          <w:rFonts w:ascii="宋体" w:hAnsi="宋体" w:cs="宋体" w:eastAsia="宋体"/>
          <w:spacing w:val="-69"/>
          <w:w w:val="95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个待定系数，故应需要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个插值条件，已知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插值节点</w:t>
      </w:r>
      <w:r>
        <w:rPr>
          <w:rFonts w:ascii="宋体" w:hAnsi="宋体" w:cs="宋体" w:eastAsia="宋体"/>
          <w:spacing w:val="-5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和相应的函数值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8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，这里提供了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个条件，还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7" w:after="0" w:line="272" w:lineRule="exact"/>
        <w:ind w:left="894" w:right="3380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需要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界条件。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常用的三次样条函数的边界条件有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种类型：</w:t>
      </w:r>
    </w:p>
    <w:p>
      <w:pPr>
        <w:spacing w:before="0" w:after="0" w:line="35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i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38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由这种边界条件建立的样条插值函数称为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5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完备三次样条插值函数。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特别地，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2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时，样条曲线在端点处呈水平状态。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5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如果</w:t>
      </w:r>
      <w:r>
        <w:rPr>
          <w:rFonts w:ascii="宋体" w:hAnsi="宋体" w:cs="宋体" w:eastAsia="宋体"/>
          <w:spacing w:val="-2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不知道，我们可以要求</w:t>
      </w:r>
      <w:r>
        <w:rPr>
          <w:rFonts w:ascii="宋体" w:hAnsi="宋体" w:cs="宋体" w:eastAsia="宋体"/>
          <w:spacing w:val="-6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与</w:t>
      </w:r>
      <w:r>
        <w:rPr>
          <w:rFonts w:ascii="宋体" w:hAnsi="宋体" w:cs="宋体" w:eastAsia="宋体"/>
          <w:spacing w:val="-2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在端点处近似相等。这时以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8" w:after="0" w:line="215" w:lineRule="auto"/>
        <w:ind w:left="474" w:right="114" w:firstLine="4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3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为节点作一个三次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插值多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式</w:t>
      </w:r>
      <w:r>
        <w:rPr>
          <w:rFonts w:ascii="宋体" w:hAnsi="宋体" w:cs="宋体" w:eastAsia="宋体"/>
          <w:spacing w:val="-5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6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，以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6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5"/>
          <w:sz w:val="14"/>
          <w:szCs w:val="14"/>
        </w:rPr>
        <w:t>−</w:t>
      </w:r>
      <w:r>
        <w:rPr>
          <w:rFonts w:ascii="Meiryo" w:hAnsi="Meiryo" w:cs="Meiryo" w:eastAsia="Meiryo"/>
          <w:spacing w:val="-36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9"/>
          <w:w w:val="81"/>
          <w:position w:val="-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1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"/>
          <w:w w:val="81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作一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个三次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Newt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插值多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式</w:t>
      </w:r>
      <w:r>
        <w:rPr>
          <w:rFonts w:ascii="宋体" w:hAnsi="宋体" w:cs="宋体" w:eastAsia="宋体"/>
          <w:spacing w:val="-5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，要求</w:t>
      </w:r>
    </w:p>
    <w:p>
      <w:pPr>
        <w:spacing w:before="0" w:after="0" w:line="385" w:lineRule="exact"/>
        <w:ind w:left="14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9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4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2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8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由这种边界条件建立的三次样条称为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Lagrange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三次样条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值函数。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position w:val="3"/>
          <w:sz w:val="21"/>
          <w:szCs w:val="21"/>
        </w:rPr>
        <w:t>ii</w:t>
      </w:r>
      <w:r>
        <w:rPr>
          <w:rFonts w:ascii="宋体" w:hAnsi="宋体" w:cs="宋体" w:eastAsia="宋体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6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3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。特别地</w:t>
      </w:r>
      <w:r>
        <w:rPr>
          <w:rFonts w:ascii="宋体" w:hAnsi="宋体" w:cs="宋体" w:eastAsia="宋体"/>
          <w:spacing w:val="-4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时，称为自然边界条件。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9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400" w:lineRule="exact"/>
        <w:ind w:left="610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position w:val="3"/>
          <w:sz w:val="21"/>
          <w:szCs w:val="21"/>
        </w:rPr>
        <w:t>iii</w:t>
      </w:r>
      <w:r>
        <w:rPr>
          <w:rFonts w:ascii="宋体" w:hAnsi="宋体" w:cs="宋体" w:eastAsia="宋体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6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0),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(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这里要求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60" w:lineRule="exact"/>
        <w:ind w:left="229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此条件称为周期条件。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.5.4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三次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条插值在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中的实现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300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在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数据点称之为断点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如果三次样条插值没有边界条件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最常用的方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就是采用非扭结（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not-a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）条件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这个条件强迫第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多项式的三阶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导数相等。对最后一个和倒数第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个三次多项式也做同样地处理。</w:t>
      </w:r>
    </w:p>
    <w:p>
      <w:pPr>
        <w:spacing w:before="0" w:after="0" w:line="272" w:lineRule="exact"/>
        <w:ind w:left="610" w:right="4069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次样条插值也有现成的函数：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=inte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p1(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0,x,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spline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e(x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e(x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0,c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nds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,x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0" w:after="0" w:line="272" w:lineRule="exact"/>
        <w:ind w:left="610" w:right="425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已知数据点，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是插值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是插值点的函数值。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对于三次样条插值，我们提倡使用函数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csape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csape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的返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值是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形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，要求插</w:t>
      </w:r>
    </w:p>
    <w:p>
      <w:pPr>
        <w:spacing w:before="0" w:after="0" w:line="26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值点的函数值，必须调用函数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va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position w:val="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csa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e(x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：使用默认的边界条件，即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Lagrange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边界条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position w:val="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csa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e(x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0,c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nds</w:t>
      </w:r>
      <w:r>
        <w:rPr>
          <w:rFonts w:ascii="Times New Roman" w:hAnsi="Times New Roman" w:cs="Times New Roman" w:eastAsia="Times New Roman"/>
          <w:spacing w:val="-1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-1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指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插值的边界条件，其值可为：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6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plete'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边界为一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导数，即默认的边界条件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6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not-a-kn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非扭结条件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eriodic'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周期条件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'second'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边界为二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导数，二阶导数的值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80" w:val="left"/>
        </w:tabs>
        <w:spacing w:before="54" w:after="0" w:line="148" w:lineRule="auto"/>
        <w:ind w:left="610" w:right="38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ariati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nal'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设置边界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二阶导数值为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[0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对于一些特殊的边界条件</w:t>
      </w:r>
      <w:r>
        <w:rPr>
          <w:rFonts w:ascii="宋体" w:hAnsi="宋体" w:cs="宋体" w:eastAsia="宋体"/>
          <w:spacing w:val="-1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可以通过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13"/>
          <w:w w:val="100"/>
          <w:sz w:val="21"/>
          <w:szCs w:val="21"/>
        </w:rPr>
        <w:t>个</w:t>
      </w:r>
      <w:r>
        <w:rPr>
          <w:rFonts w:ascii="Times New Roman" w:hAnsi="Times New Roman" w:cs="Times New Roman" w:eastAsia="Times New Roman"/>
          <w:spacing w:val="13"/>
          <w:w w:val="100"/>
          <w:sz w:val="24"/>
          <w:szCs w:val="24"/>
        </w:rPr>
        <w:t>1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×</w:t>
      </w:r>
      <w:r>
        <w:rPr>
          <w:rFonts w:ascii="Meiryo" w:hAnsi="Meiryo" w:cs="Meiryo" w:eastAsia="Meiryo"/>
          <w:spacing w:val="-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矩阵来表示</w:t>
      </w:r>
      <w:r>
        <w:rPr>
          <w:rFonts w:ascii="宋体" w:hAnsi="宋体" w:cs="宋体" w:eastAsia="宋体"/>
          <w:spacing w:val="-18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素的</w:t>
      </w:r>
    </w:p>
    <w:p>
      <w:pPr>
        <w:spacing w:before="0" w:after="0" w:line="25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取值为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。此时，使用命令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61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e(x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0_e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ds)</w:t>
      </w:r>
    </w:p>
    <w:p>
      <w:pPr>
        <w:spacing w:before="0" w:after="0" w:line="257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0_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le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ri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，这里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left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表示左边界的取值，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right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表示右边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的取值。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conds(i)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j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含义是给定端点</w:t>
      </w:r>
      <w:r>
        <w:rPr>
          <w:rFonts w:ascii="宋体" w:hAnsi="宋体" w:cs="宋体" w:eastAsia="宋体"/>
          <w:spacing w:val="-7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8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阶导数</w:t>
      </w:r>
      <w:r>
        <w:rPr>
          <w:rFonts w:ascii="宋体" w:hAnsi="宋体" w:cs="宋体" w:eastAsia="宋体"/>
          <w:spacing w:val="-6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的第一个元素表示左边界的条</w:t>
      </w:r>
    </w:p>
    <w:p>
      <w:pPr>
        <w:spacing w:before="41" w:after="0" w:line="272" w:lineRule="exact"/>
        <w:ind w:left="190" w:right="406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件</w:t>
      </w:r>
      <w:r>
        <w:rPr>
          <w:rFonts w:ascii="宋体" w:hAnsi="宋体" w:cs="宋体" w:eastAsia="宋体"/>
          <w:spacing w:val="-2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第二个元素表示右边界的条件</w:t>
      </w:r>
      <w:r>
        <w:rPr>
          <w:rFonts w:ascii="宋体" w:hAnsi="宋体" w:cs="宋体" w:eastAsia="宋体"/>
          <w:spacing w:val="-20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=[2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表示左边界是二阶导数</w:t>
      </w:r>
      <w:r>
        <w:rPr>
          <w:rFonts w:ascii="宋体" w:hAnsi="宋体" w:cs="宋体" w:eastAsia="宋体"/>
          <w:spacing w:val="-2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右边界是一阶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导数，对应的值由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left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和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right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tabs>
          <w:tab w:pos="1180" w:val="left"/>
        </w:tabs>
        <w:spacing w:before="0" w:after="0" w:line="272" w:lineRule="exact"/>
        <w:ind w:left="610" w:right="483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详细情况请使用帮助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he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机床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工</w:t>
      </w:r>
    </w:p>
    <w:p>
      <w:pPr>
        <w:spacing w:before="0" w:after="0" w:line="28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待加工零件的外形根据工艺要求由一组数据</w:t>
      </w:r>
      <w:r>
        <w:rPr>
          <w:rFonts w:ascii="宋体" w:hAnsi="宋体" w:cs="宋体" w:eastAsia="宋体"/>
          <w:spacing w:val="-7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给出（在平面情况下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程控</w:t>
      </w:r>
    </w:p>
    <w:p>
      <w:pPr>
        <w:spacing w:before="1" w:after="0" w:line="322" w:lineRule="exact"/>
        <w:ind w:left="190" w:right="40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铣床加工时每一刀只能沿</w:t>
      </w:r>
      <w:r>
        <w:rPr>
          <w:rFonts w:ascii="宋体" w:hAnsi="宋体" w:cs="宋体" w:eastAsia="宋体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方向和</w:t>
      </w:r>
      <w:r>
        <w:rPr>
          <w:rFonts w:ascii="宋体" w:hAnsi="宋体" w:cs="宋体" w:eastAsia="宋体"/>
          <w:spacing w:val="-4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方向走非常小的一步</w:t>
      </w:r>
      <w:r>
        <w:rPr>
          <w:rFonts w:ascii="宋体" w:hAnsi="宋体" w:cs="宋体" w:eastAsia="宋体"/>
          <w:spacing w:val="-9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就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需要从已知数据得到加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工所要求的步长很小的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坐标。</w:t>
      </w:r>
    </w:p>
    <w:p>
      <w:pPr>
        <w:spacing w:before="0" w:after="0" w:line="29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表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中给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数据位于机翼断面的下轮廓线上，假设需要得到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坐标每改变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2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时的</w:t>
      </w:r>
      <w:r>
        <w:rPr>
          <w:rFonts w:ascii="宋体" w:hAnsi="宋体" w:cs="宋体" w:eastAsia="宋体"/>
          <w:spacing w:val="-4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坐标。试完成加工所需数据，画出曲线，并求出</w:t>
      </w:r>
      <w:r>
        <w:rPr>
          <w:rFonts w:ascii="宋体" w:hAnsi="宋体" w:cs="宋体" w:eastAsia="宋体"/>
          <w:spacing w:val="-5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处的曲线斜率和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19" w:lineRule="exact"/>
        <w:ind w:left="203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spacing w:val="-1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4"/>
          <w:sz w:val="24"/>
          <w:szCs w:val="24"/>
        </w:rPr>
        <w:t>≤</w:t>
      </w:r>
      <w:r>
        <w:rPr>
          <w:rFonts w:ascii="Meiryo" w:hAnsi="Meiryo" w:cs="Meiryo" w:eastAsia="Meiryo"/>
          <w:spacing w:val="19"/>
          <w:w w:val="67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4"/>
          <w:sz w:val="24"/>
          <w:szCs w:val="24"/>
        </w:rPr>
        <w:t>≤</w:t>
      </w:r>
      <w:r>
        <w:rPr>
          <w:rFonts w:ascii="Meiryo" w:hAnsi="Meiryo" w:cs="Meiryo" w:eastAsia="Meiryo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15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范围内</w:t>
      </w:r>
      <w:r>
        <w:rPr>
          <w:rFonts w:ascii="宋体" w:hAnsi="宋体" w:cs="宋体" w:eastAsia="宋体"/>
          <w:spacing w:val="-44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的最小值。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75" w:lineRule="exact"/>
        <w:ind w:left="2765" w:right="5376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09.260002pt;margin-top:14.887625pt;width:277.86pt;height:.1pt;mso-position-horizontal-relative:page;mso-position-vertical-relative:paragraph;z-index:-3673" coordorigin="2185,298" coordsize="5557,2">
            <v:shape style="position:absolute;left:2185;top:298;width:5557;height:2" coordorigin="2185,298" coordsize="5557,0" path="m2185,298l7742,298e" filled="f" stroked="t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109.260002pt;margin-top:26.82761pt;width:277.86pt;height:.1pt;mso-position-horizontal-relative:page;mso-position-vertical-relative:paragraph;z-index:-3672" coordorigin="2185,537" coordsize="5557,2">
            <v:shape style="position:absolute;left:2185;top:537;width:5557;height:2" coordorigin="2185,537" coordsize="5557,0" path="m2185,537l7742,537e" filled="f" stroked="t" strokeweight=".58001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</w: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1" w:hRule="exact"/>
        </w:trPr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41" w:lineRule="exact"/>
              <w:ind w:left="3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tabs>
                <w:tab w:pos="500" w:val="left"/>
                <w:tab w:pos="860" w:val="left"/>
                <w:tab w:pos="1320" w:val="left"/>
                <w:tab w:pos="1680" w:val="left"/>
                <w:tab w:pos="2040" w:val="left"/>
                <w:tab w:pos="2480" w:val="left"/>
                <w:tab w:pos="2920" w:val="left"/>
              </w:tabs>
              <w:spacing w:before="27" w:after="0" w:line="240" w:lineRule="auto"/>
              <w:ind w:left="15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0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</w:t>
              <w:tab/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12</w:t>
              <w:tab/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13</w:t>
            </w:r>
          </w:p>
        </w:tc>
        <w:tc>
          <w:tcPr>
            <w:tcW w:w="1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7" w:after="0" w:line="240" w:lineRule="auto"/>
              <w:ind w:left="14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</w:t>
            </w:r>
          </w:p>
        </w:tc>
      </w:tr>
      <w:tr>
        <w:trPr>
          <w:trHeight w:val="305" w:hRule="exact"/>
        </w:trPr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45" w:lineRule="exact"/>
              <w:ind w:left="3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1.2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2.0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1.8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171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2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1.6</w:t>
            </w:r>
          </w:p>
        </w:tc>
      </w:tr>
    </w:tbl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tabs>
          <w:tab w:pos="1020" w:val="left"/>
        </w:tabs>
        <w:spacing w:before="23" w:after="0" w:line="272" w:lineRule="exact"/>
        <w:ind w:left="610" w:right="2402" w:firstLine="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要求用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Lagra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ge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段线性和三次样条三种插值方法计算。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下程序：</w:t>
      </w:r>
    </w:p>
    <w:p>
      <w:pPr>
        <w:spacing w:before="13" w:after="0" w:line="240" w:lineRule="auto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clc,clear</w:t>
      </w:r>
    </w:p>
    <w:p>
      <w:pPr>
        <w:tabs>
          <w:tab w:pos="1120" w:val="left"/>
          <w:tab w:pos="1560" w:val="left"/>
          <w:tab w:pos="2000" w:val="left"/>
          <w:tab w:pos="2440" w:val="left"/>
          <w:tab w:pos="2880" w:val="left"/>
          <w:tab w:pos="3460" w:val="left"/>
          <w:tab w:pos="4020" w:val="left"/>
          <w:tab w:pos="4580" w:val="left"/>
          <w:tab w:pos="5040" w:val="left"/>
        </w:tabs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x0=[0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3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5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7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9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11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12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13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14</w:t>
        <w:tab/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15];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line="238" w:lineRule="exact"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11920" w:h="16840"/>
          <w:pgMar w:header="0" w:footer="3061" w:top="1080" w:bottom="3280" w:left="1680" w:right="1680"/>
        </w:sectPr>
      </w:pPr>
    </w:p>
    <w:p>
      <w:pPr>
        <w:tabs>
          <w:tab w:pos="1300" w:val="left"/>
          <w:tab w:pos="1900" w:val="left"/>
          <w:tab w:pos="2480" w:val="left"/>
          <w:tab w:pos="3060" w:val="left"/>
          <w:tab w:pos="3660" w:val="left"/>
          <w:tab w:pos="4240" w:val="left"/>
          <w:tab w:pos="4840" w:val="left"/>
          <w:tab w:pos="5520" w:val="left"/>
          <w:tab w:pos="6120" w:val="left"/>
        </w:tabs>
        <w:spacing w:before="79" w:after="0" w:line="240" w:lineRule="auto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y0=[0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1.7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2.0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2.1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2.0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1.8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1.0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6];</w:t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x=0:0.1:15;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tabs>
          <w:tab w:pos="3320" w:val="left"/>
        </w:tabs>
        <w:spacing w:before="0" w:after="0" w:line="27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y1=lagrange(x0,y0,x);</w:t>
        <w:tab/>
      </w:r>
      <w:r>
        <w:rPr>
          <w:rFonts w:ascii="Courier New" w:hAnsi="Courier New" w:cs="Courier New" w:eastAsia="Courier New"/>
          <w:spacing w:val="1"/>
          <w:w w:val="100"/>
          <w:position w:val="1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调</w:t>
      </w:r>
      <w:r>
        <w:rPr>
          <w:rFonts w:ascii="宋体" w:hAnsi="宋体" w:cs="宋体" w:eastAsia="宋体"/>
          <w:spacing w:val="1"/>
          <w:w w:val="100"/>
          <w:position w:val="1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前面编写的</w:t>
      </w: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Lagrange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插值函数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240" w:lineRule="auto"/>
        <w:ind w:left="474" w:right="2598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y2=interp1(x0,y0,x);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y3=interp1(x0,y0,x,'spline');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pp1=csape(x0,y0);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y4=ppval(pp1,x);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pp2=csape(x0,y0,'second');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y5=ppval(pp2,x);</w:t>
      </w:r>
    </w:p>
    <w:p>
      <w:pPr>
        <w:spacing w:before="0" w:after="0" w:line="270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fprintf('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比较一下不同插值方法和边界条件的结果</w:t>
      </w: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:\n')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tabs>
          <w:tab w:pos="2240" w:val="left"/>
          <w:tab w:pos="3140" w:val="left"/>
          <w:tab w:pos="4020" w:val="left"/>
          <w:tab w:pos="4900" w:val="left"/>
          <w:tab w:pos="5660" w:val="left"/>
        </w:tabs>
        <w:spacing w:before="4" w:after="0" w:line="240" w:lineRule="auto"/>
        <w:ind w:left="474" w:right="108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fprintf('x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y1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y3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y4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y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5\n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'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xianshi=[x',y1',y2',y3',y4',y5'];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fprintf('%f\t%f\t%f\t%f\t%f\t%f\n',xianshi')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subplot(2,2,1),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plot(x0,y0,'+',x,y1),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title('Lagrange')</w:t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subplot(2,2,2),</w:t>
      </w:r>
      <w:r>
        <w:rPr>
          <w:rFonts w:ascii="Courier New" w:hAnsi="Courier New" w:cs="Courier New" w:eastAsia="Courier New"/>
          <w:spacing w:val="-19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plot(x0,y0,'+',x,y2),</w:t>
      </w:r>
      <w:r>
        <w:rPr>
          <w:rFonts w:ascii="Courier New" w:hAnsi="Courier New" w:cs="Courier New" w:eastAsia="Courier New"/>
          <w:spacing w:val="-19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title('Piecewise</w:t>
      </w:r>
      <w:r>
        <w:rPr>
          <w:rFonts w:ascii="Courier New" w:hAnsi="Courier New" w:cs="Courier New" w:eastAsia="Courier New"/>
          <w:spacing w:val="-19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linear')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40" w:lineRule="auto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subplot(2,2,3),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plot(x0,y0,'+',x,y3),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title('Spline1')</w:t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subplot(2,2,4),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plot(x0,y0,'+',x,y4),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title('Spline2')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tabs>
          <w:tab w:pos="4200" w:val="left"/>
        </w:tabs>
        <w:spacing w:before="0" w:after="0" w:line="27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dyx0=ppval(fnder(pp1),x0(1))</w:t>
        <w:tab/>
      </w:r>
      <w:r>
        <w:rPr>
          <w:rFonts w:ascii="Courier New" w:hAnsi="Courier New" w:cs="Courier New" w:eastAsia="Courier New"/>
          <w:spacing w:val="1"/>
          <w:w w:val="100"/>
          <w:position w:val="1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求</w:t>
      </w: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x=</w:t>
      </w:r>
      <w:r>
        <w:rPr>
          <w:rFonts w:ascii="Courier New" w:hAnsi="Courier New" w:cs="Courier New" w:eastAsia="Courier New"/>
          <w:spacing w:val="1"/>
          <w:w w:val="100"/>
          <w:position w:val="1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处的导数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239" w:lineRule="auto"/>
        <w:ind w:left="474" w:right="3857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ytemp=y3(131:151);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index=find(ytemp==min(ytemp));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xymin=[x(130+index),ytemp(index)]</w:t>
      </w:r>
    </w:p>
    <w:p>
      <w:pPr>
        <w:spacing w:before="0" w:after="0" w:line="235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计算结果略。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61" w:after="0" w:line="155" w:lineRule="auto"/>
        <w:ind w:left="474" w:right="99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可以看出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拉格朗日插值的结果根本不能应用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段线性插值的光滑性较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别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是在</w:t>
      </w:r>
      <w:r>
        <w:rPr>
          <w:rFonts w:ascii="宋体" w:hAnsi="宋体" w:cs="宋体" w:eastAsia="宋体"/>
          <w:spacing w:val="-5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14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附近弯曲处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，建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选用三次样条插值的结果。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1360" w:val="left"/>
        </w:tabs>
        <w:spacing w:before="0" w:after="0" w:line="240" w:lineRule="auto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1.6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函数插值方法</w:t>
      </w:r>
    </w:p>
    <w:p>
      <w:pPr>
        <w:tabs>
          <w:tab w:pos="1520" w:val="left"/>
        </w:tabs>
        <w:spacing w:before="9" w:after="0" w:line="272" w:lineRule="exact"/>
        <w:ind w:left="894" w:right="12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.6.1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磨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实际中的许多问题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往往是既要求近似函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（曲线或曲面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有足够的光滑性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又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要</w:t>
      </w:r>
    </w:p>
    <w:p>
      <w:pPr>
        <w:spacing w:before="0" w:after="0" w:line="272" w:lineRule="exact"/>
        <w:ind w:left="474" w:right="12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求与实际函数有相同的凹凸性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一般插值函数和样条函数都不具有这种性质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如果对于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一个特殊函数进行磨光处理生成磨光函数（多项式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磨光函数构造出样条函数作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为插值函数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既有足够的光滑性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且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也具有较好的保凹凸性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因此磨光函数在一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维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值（曲线）和二维插值（曲面）问题中有着广泛的应用。</w:t>
      </w:r>
    </w:p>
    <w:p>
      <w:pPr>
        <w:spacing w:before="0" w:after="0" w:line="272" w:lineRule="exact"/>
        <w:ind w:left="474" w:right="124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由积分理论可知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对于可积函数通过积分会提高函数的光滑度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因此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我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们可以利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用积分方法对函数进行磨光处理。</w:t>
      </w:r>
    </w:p>
    <w:p>
      <w:pPr>
        <w:tabs>
          <w:tab w:pos="1520" w:val="left"/>
        </w:tabs>
        <w:spacing w:before="0" w:after="0" w:line="27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定义</w:t>
        <w:tab/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若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为可积函数，对于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&gt;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99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，则称积分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60" w:bottom="3320" w:left="1680" w:right="1680"/>
        </w:sectPr>
      </w:pPr>
    </w:p>
    <w:p>
      <w:pPr>
        <w:spacing w:before="9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170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5"/>
          <w:w w:val="100"/>
          <w:position w:val="-1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4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306" w:lineRule="exact"/>
        <w:ind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70" w:after="0" w:line="24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Meiryo" w:hAnsi="Meiryo" w:cs="Meiryo" w:eastAsia="Meiryo"/>
          <w:spacing w:val="-28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00" w:lineRule="exact"/>
        <w:ind w:left="18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4.520004pt;margin-top:4.709569pt;width:7.44pt;height:.1pt;mso-position-horizontal-relative:page;mso-position-vertical-relative:paragraph;z-index:-3671" coordorigin="3890,94" coordsize="149,2">
            <v:shape style="position:absolute;left:3890;top:94;width:149;height:2" coordorigin="3890,94" coordsize="149,0" path="m3890,94l4039,94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17.679993pt;margin-top:-3.090431pt;width:4.32pt;height:.1pt;mso-position-horizontal-relative:page;mso-position-vertical-relative:paragraph;z-index:-3669" coordorigin="4354,-62" coordsize="86,2">
            <v:shape style="position:absolute;left:4354;top:-62;width:86;height:2" coordorigin="4354,-62" coordsize="86,0" path="m4354,-62l4440,-62e" filled="f" stroked="t" strokeweight=".25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43"/>
          <w:position w:val="-15"/>
          <w:sz w:val="36"/>
          <w:szCs w:val="36"/>
        </w:rPr>
        <w:t>∫</w:t>
      </w:r>
      <w:r>
        <w:rPr>
          <w:rFonts w:ascii="Meiryo" w:hAnsi="Meiryo" w:cs="Meiryo" w:eastAsia="Meiryo"/>
          <w:spacing w:val="0"/>
          <w:w w:val="43"/>
          <w:position w:val="-15"/>
          <w:sz w:val="36"/>
          <w:szCs w:val="36"/>
        </w:rPr>
        <w:t>  </w:t>
      </w:r>
      <w:r>
        <w:rPr>
          <w:rFonts w:ascii="Meiryo" w:hAnsi="Meiryo" w:cs="Meiryo" w:eastAsia="Meiryo"/>
          <w:spacing w:val="22"/>
          <w:w w:val="43"/>
          <w:position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-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6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6"/>
          <w:w w:val="100"/>
          <w:position w:val="-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0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563" w:space="104"/>
            <w:col w:w="480" w:space="78"/>
            <w:col w:w="6335"/>
          </w:cols>
        </w:sectPr>
      </w:pPr>
    </w:p>
    <w:p>
      <w:pPr>
        <w:tabs>
          <w:tab w:pos="2480" w:val="left"/>
        </w:tabs>
        <w:spacing w:before="0" w:after="0" w:line="233" w:lineRule="exact"/>
        <w:ind w:left="15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15.759995pt;margin-top:8.334072pt;width:4.32pt;height:.1pt;mso-position-horizontal-relative:page;mso-position-vertical-relative:paragraph;z-index:-3670" coordorigin="4315,167" coordsize="86,2">
            <v:shape style="position:absolute;left:4315;top:167;width:86;height:2" coordorigin="4315,167" coordsize="86,0" path="m4315,167l4402,167e" filled="f" stroked="t" strokeweight=".25pt" strokecolor="#000000">
              <v:path arrowok="t"/>
            </v:shape>
            <w10:wrap type="none"/>
          </v:group>
        </w:pict>
      </w:r>
      <w:r>
        <w:rPr/>
        <w:pict>
          <v:shape style="position:absolute;margin-left:195.299637pt;margin-top:2.336432pt;width:6.00095pt;height:12.00190pt;mso-position-horizontal-relative:page;mso-position-vertical-relative:paragraph;z-index:-3665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h</w:t>
        <w:tab/>
      </w:r>
      <w:r>
        <w:rPr>
          <w:rFonts w:ascii="Times New Roman" w:hAnsi="Times New Roman" w:cs="Times New Roman" w:eastAsia="Times New Roman"/>
          <w:i/>
          <w:spacing w:val="6"/>
          <w:w w:val="100"/>
          <w:position w:val="-1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−</w:t>
      </w:r>
      <w:r>
        <w:rPr>
          <w:rFonts w:ascii="Meiryo" w:hAnsi="Meiryo" w:cs="Meiryo" w:eastAsia="Meiryo"/>
          <w:spacing w:val="-3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07" w:lineRule="exact"/>
        <w:ind w:left="264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86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的一次磨光函数，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称为磨光宽度。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1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同样的，可以定义</w:t>
      </w:r>
      <w:r>
        <w:rPr>
          <w:rFonts w:ascii="宋体" w:hAnsi="宋体" w:cs="宋体" w:eastAsia="宋体"/>
          <w:spacing w:val="-23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的</w:t>
      </w:r>
      <w:r>
        <w:rPr>
          <w:rFonts w:ascii="宋体" w:hAnsi="宋体" w:cs="宋体" w:eastAsia="宋体"/>
          <w:spacing w:val="-70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次磨光函数为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1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126" w:lineRule="atLeas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71" w:after="0" w:line="238" w:lineRule="exact"/>
        <w:ind w:left="257" w:right="-5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6"/>
          <w:position w:val="-2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-2"/>
          <w:sz w:val="14"/>
          <w:szCs w:val="14"/>
        </w:rPr>
        <w:t>+</w:t>
      </w:r>
      <w:r>
        <w:rPr>
          <w:rFonts w:ascii="Meiryo" w:hAnsi="Meiryo" w:cs="Meiryo" w:eastAsia="Meiryo"/>
          <w:spacing w:val="-2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" w:lineRule="atLeast"/>
        <w:ind w:left="135" w:right="-6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96.020004pt;margin-top:19.471611pt;width:7.44pt;height:.1pt;mso-position-horizontal-relative:page;mso-position-vertical-relative:paragraph;z-index:-3668" coordorigin="3920,389" coordsize="149,2">
            <v:shape style="position:absolute;left:3920;top:389;width:149;height:2" coordorigin="3920,389" coordsize="149,0" path="m3920,389l4069,389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17.259995pt;margin-top:28.11161pt;width:4.32pt;height:.1pt;mso-position-horizontal-relative:page;mso-position-vertical-relative:paragraph;z-index:-3667" coordorigin="4345,562" coordsize="86,2">
            <v:shape style="position:absolute;left:4345;top:562;width:86;height:2" coordorigin="4345,562" coordsize="86,0" path="m4345,562l4432,562e" filled="f" stroked="t" strokeweight=".25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179993pt;margin-top:11.67161pt;width:4.32pt;height:.1pt;mso-position-horizontal-relative:page;mso-position-vertical-relative:paragraph;z-index:-3666" coordorigin="4384,233" coordsize="86,2">
            <v:shape style="position:absolute;left:4384;top:233;width:86;height:2" coordorigin="4384,233" coordsize="86,0" path="m4384,233l4470,233e" filled="f" stroked="t" strokeweight=".25pt" strokecolor="#000000">
              <v:path arrowok="t"/>
            </v:shape>
            <w10:wrap type="none"/>
          </v:group>
        </w:pict>
      </w:r>
      <w:r>
        <w:rPr/>
        <w:pict>
          <v:shape style="position:absolute;margin-left:196.740372pt;margin-top:5.359971pt;width:6.00915pt;height:12.0183pt;mso-position-horizontal-relative:page;mso-position-vertical-relative:paragraph;z-index:-366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43"/>
          <w:position w:val="-15"/>
          <w:sz w:val="36"/>
          <w:szCs w:val="36"/>
        </w:rPr>
        <w:t>∫</w:t>
      </w:r>
      <w:r>
        <w:rPr>
          <w:rFonts w:ascii="Meiryo" w:hAnsi="Meiryo" w:cs="Meiryo" w:eastAsia="Meiryo"/>
          <w:spacing w:val="0"/>
          <w:w w:val="43"/>
          <w:position w:val="-15"/>
          <w:sz w:val="36"/>
          <w:szCs w:val="36"/>
        </w:rPr>
        <w:t>  </w:t>
      </w:r>
      <w:r>
        <w:rPr>
          <w:rFonts w:ascii="Meiryo" w:hAnsi="Meiryo" w:cs="Meiryo" w:eastAsia="Meiryo"/>
          <w:spacing w:val="21"/>
          <w:w w:val="43"/>
          <w:position w:val="-1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126" w:lineRule="atLeas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16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22"/>
          <w:sz w:val="21"/>
          <w:szCs w:val="21"/>
        </w:rPr>
        <w:t>（</w:t>
      </w:r>
      <w:r>
        <w:rPr>
          <w:rFonts w:ascii="宋体" w:hAnsi="宋体" w:cs="宋体" w:eastAsia="宋体"/>
          <w:spacing w:val="-69"/>
          <w:position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&gt;</w:t>
      </w:r>
      <w:r>
        <w:rPr>
          <w:rFonts w:ascii="Meiryo" w:hAnsi="Meiryo" w:cs="Meiryo" w:eastAsia="Meiryo"/>
          <w:spacing w:val="-52"/>
          <w:w w:val="100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2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7"/>
          <w:w w:val="100"/>
          <w:position w:val="-2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22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6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4" w:equalWidth="0">
            <w:col w:w="1667" w:space="588"/>
            <w:col w:w="530" w:space="138"/>
            <w:col w:w="318" w:space="513"/>
            <w:col w:w="4806"/>
          </w:cols>
        </w:sectPr>
      </w:pPr>
    </w:p>
    <w:p>
      <w:pPr>
        <w:tabs>
          <w:tab w:pos="1680" w:val="left"/>
        </w:tabs>
        <w:spacing w:before="0" w:after="0" w:line="200" w:lineRule="atLeast"/>
        <w:ind w:left="1396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0" w:after="0" w:line="132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70" w:lineRule="atLeast"/>
        <w:ind w:left="-48" w:right="-68"/>
        <w:jc w:val="center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7"/>
          <w:position w:val="-8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-8"/>
          <w:sz w:val="14"/>
          <w:szCs w:val="14"/>
        </w:rPr>
        <w:t>−</w:t>
      </w:r>
      <w:r>
        <w:rPr>
          <w:rFonts w:ascii="Meiryo" w:hAnsi="Meiryo" w:cs="Meiryo" w:eastAsia="Meiryo"/>
          <w:spacing w:val="-32"/>
          <w:w w:val="100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6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34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75" w:lineRule="exact"/>
        <w:ind w:left="133" w:right="281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7" w:lineRule="atLeas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5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6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197" w:lineRule="atLeas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378" w:space="135"/>
            <w:col w:w="566" w:space="193"/>
            <w:col w:w="5288"/>
          </w:cols>
        </w:sectPr>
      </w:pPr>
    </w:p>
    <w:p>
      <w:pPr>
        <w:spacing w:before="0" w:after="0" w:line="344" w:lineRule="exact"/>
        <w:ind w:left="89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事实上</w:t>
      </w:r>
      <w:r>
        <w:rPr>
          <w:rFonts w:ascii="宋体" w:hAnsi="宋体" w:cs="宋体" w:eastAsia="宋体"/>
          <w:spacing w:val="-9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磨光函数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-3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比</w:t>
      </w:r>
      <w:r>
        <w:rPr>
          <w:rFonts w:ascii="宋体" w:hAnsi="宋体" w:cs="宋体" w:eastAsia="宋体"/>
          <w:spacing w:val="-23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的光滑程度要高</w:t>
      </w:r>
      <w:r>
        <w:rPr>
          <w:rFonts w:ascii="宋体" w:hAnsi="宋体" w:cs="宋体" w:eastAsia="宋体"/>
          <w:spacing w:val="-9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且当磨光宽度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很少时</w:t>
      </w:r>
      <w:r>
        <w:rPr>
          <w:rFonts w:ascii="宋体" w:hAnsi="宋体" w:cs="宋体" w:eastAsia="宋体"/>
          <w:spacing w:val="-22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-3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3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很接近于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0" w:after="0" w:line="30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.6.2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等距</w:t>
      </w:r>
      <w:r>
        <w:rPr>
          <w:rFonts w:ascii="宋体" w:hAnsi="宋体" w:cs="宋体" w:eastAsia="宋体"/>
          <w:spacing w:val="-53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样条函数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7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对于任意的函数</w:t>
      </w:r>
      <w:r>
        <w:rPr>
          <w:rFonts w:ascii="宋体" w:hAnsi="宋体" w:cs="宋体" w:eastAsia="宋体"/>
          <w:spacing w:val="-23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，定义其步长为</w:t>
      </w:r>
      <w:r>
        <w:rPr>
          <w:rFonts w:ascii="宋体" w:hAnsi="宋体" w:cs="宋体" w:eastAsia="宋体"/>
          <w:spacing w:val="-52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的中心差分算</w:t>
      </w:r>
      <w:r>
        <w:rPr>
          <w:rFonts w:ascii="宋体" w:hAnsi="宋体" w:cs="宋体" w:eastAsia="宋体"/>
          <w:spacing w:val="22"/>
          <w:w w:val="100"/>
          <w:position w:val="4"/>
          <w:sz w:val="21"/>
          <w:szCs w:val="21"/>
        </w:rPr>
        <w:t>子</w:t>
      </w:r>
      <w:r>
        <w:rPr>
          <w:rFonts w:ascii="Meiryo" w:hAnsi="Meiryo" w:cs="Meiryo" w:eastAsia="Meiryo"/>
          <w:spacing w:val="0"/>
          <w:w w:val="79"/>
          <w:position w:val="4"/>
          <w:sz w:val="25"/>
          <w:szCs w:val="25"/>
        </w:rPr>
        <w:t>δ</w:t>
      </w:r>
      <w:r>
        <w:rPr>
          <w:rFonts w:ascii="Meiryo" w:hAnsi="Meiryo" w:cs="Meiryo" w:eastAsia="Meiryo"/>
          <w:spacing w:val="-5"/>
          <w:w w:val="100"/>
          <w:position w:val="4"/>
          <w:sz w:val="25"/>
          <w:szCs w:val="25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59" w:after="0" w:line="367" w:lineRule="exact"/>
        <w:ind w:left="1051" w:right="-78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-2"/>
          <w:w w:val="85"/>
          <w:position w:val="-7"/>
          <w:sz w:val="25"/>
          <w:szCs w:val="25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85"/>
          <w:position w:val="-7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7"/>
          <w:w w:val="85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85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85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60" w:after="0" w:line="36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+</w:t>
      </w:r>
      <w:r>
        <w:rPr>
          <w:rFonts w:ascii="Meiryo" w:hAnsi="Meiryo" w:cs="Meiryo" w:eastAsia="Meiryo"/>
          <w:spacing w:val="12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8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7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header="0" w:footer="3061" w:top="1080" w:bottom="3280" w:left="1680" w:right="1680"/>
          <w:cols w:num="2" w:equalWidth="0">
            <w:col w:w="1771" w:space="104"/>
            <w:col w:w="6685"/>
          </w:cols>
        </w:sectPr>
      </w:pPr>
    </w:p>
    <w:p>
      <w:pPr>
        <w:tabs>
          <w:tab w:pos="3520" w:val="left"/>
        </w:tabs>
        <w:spacing w:before="0" w:after="0" w:line="245" w:lineRule="exact"/>
        <w:ind w:left="245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6.039993pt;margin-top:-2.62865pt;width:7.26pt;height:.1pt;mso-position-horizontal-relative:page;mso-position-vertical-relative:paragraph;z-index:-3663" coordorigin="4121,-53" coordsize="145,2">
            <v:shape style="position:absolute;left:4121;top:-53;width:145;height:2" coordorigin="4121,-53" coordsize="145,0" path="m4121,-53l4266,-53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5pt;margin-top:-2.62865pt;width:7.26pt;height:.1pt;mso-position-horizontal-relative:page;mso-position-vertical-relative:paragraph;z-index:-3662" coordorigin="5190,-53" coordsize="145,2">
            <v:shape style="position:absolute;left:5190;top:-53;width:145;height:2" coordorigin="5190,-53" coordsize="145,0" path="m5190,-53l5335,-53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</w:p>
    <w:p>
      <w:pPr>
        <w:spacing w:before="0" w:after="0" w:line="36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68.300003pt;margin-top:10.379187pt;width:3.836548pt;height:7.001pt;mso-position-horizontal-relative:page;mso-position-vertical-relative:paragraph;z-index:-3648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Meiryo" w:hAnsi="Meiryo" w:cs="Meiryo" w:eastAsia="Meiryo"/>
                      <w:sz w:val="14"/>
                      <w:szCs w:val="1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68"/>
                      <w:sz w:val="14"/>
                      <w:szCs w:val="14"/>
                    </w:rPr>
                    <w:t>+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在此取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2"/>
          <w:w w:val="100"/>
          <w:position w:val="1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500" w:val="left"/>
        </w:tabs>
        <w:spacing w:before="29" w:after="0" w:line="83" w:lineRule="exact"/>
        <w:ind w:left="243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680" w:val="left"/>
          <w:tab w:pos="2160" w:val="left"/>
          <w:tab w:pos="2760" w:val="left"/>
          <w:tab w:pos="3240" w:val="left"/>
        </w:tabs>
        <w:spacing w:before="0" w:after="0" w:line="134" w:lineRule="exact"/>
        <w:ind w:left="1345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3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80" w:lineRule="exact"/>
        <w:ind w:left="1051" w:right="-84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79"/>
          <w:position w:val="2"/>
          <w:sz w:val="25"/>
          <w:szCs w:val="25"/>
        </w:rPr>
        <w:t>δ</w:t>
      </w:r>
      <w:r>
        <w:rPr>
          <w:rFonts w:ascii="Meiryo" w:hAnsi="Meiryo" w:cs="Meiryo" w:eastAsia="Meiryo"/>
          <w:spacing w:val="-12"/>
          <w:w w:val="79"/>
          <w:position w:val="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Meiryo" w:hAnsi="Meiryo" w:cs="Meiryo" w:eastAsia="Meiryo"/>
          <w:spacing w:val="0"/>
          <w:w w:val="68"/>
          <w:position w:val="-3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6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⎜</w:t>
      </w:r>
      <w:r>
        <w:rPr>
          <w:rFonts w:ascii="Meiryo" w:hAnsi="Meiryo" w:cs="Meiryo" w:eastAsia="Meiryo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98" w:lineRule="exact"/>
        <w:ind w:right="308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68" w:lineRule="exact"/>
        <w:ind w:left="122" w:right="30"/>
        <w:jc w:val="center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10" w:lineRule="exact"/>
        <w:ind w:left="-41" w:right="-61"/>
        <w:jc w:val="center"/>
        <w:rPr>
          <w:rFonts w:ascii="Meiryo" w:hAnsi="Meiryo" w:cs="Meiryo" w:eastAsia="Meiryo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1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280" w:lineRule="exact"/>
        <w:ind w:left="-40" w:right="-60"/>
        <w:jc w:val="center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-4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⎜</w:t>
      </w:r>
      <w:r>
        <w:rPr>
          <w:rFonts w:ascii="Meiryo" w:hAnsi="Meiryo" w:cs="Meiryo" w:eastAsia="Meiryo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98" w:lineRule="exact"/>
        <w:ind w:left="135" w:right="270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2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68" w:lineRule="exact"/>
        <w:ind w:left="120" w:right="4985"/>
        <w:jc w:val="center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10" w:lineRule="exact"/>
        <w:ind w:left="-41" w:right="4893"/>
        <w:jc w:val="center"/>
        <w:rPr>
          <w:rFonts w:ascii="Meiryo" w:hAnsi="Meiryo" w:cs="Meiryo" w:eastAsia="Meiryo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3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line="210" w:lineRule="exact" w:after="0"/>
        <w:jc w:val="center"/>
        <w:rPr>
          <w:rFonts w:ascii="Meiryo" w:hAnsi="Meiryo" w:cs="Meiryo" w:eastAsia="Meiryo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4" w:equalWidth="0">
            <w:col w:w="2104" w:space="71"/>
            <w:col w:w="340" w:space="76"/>
            <w:col w:w="593" w:space="67"/>
            <w:col w:w="5309"/>
          </w:cols>
        </w:sectPr>
      </w:pPr>
    </w:p>
    <w:p>
      <w:pPr>
        <w:spacing w:before="0" w:after="0" w:line="396" w:lineRule="exact"/>
        <w:ind w:left="190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07.140015pt;margin-top:11.78390pt;width:3.833863pt;height:6.9961pt;mso-position-horizontal-relative:page;mso-position-vertical-relative:paragraph;z-index:-364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Meiryo" w:hAnsi="Meiryo" w:cs="Meiryo" w:eastAsia="Meiryo"/>
                      <w:sz w:val="14"/>
                      <w:szCs w:val="1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68"/>
                      <w:sz w:val="14"/>
                      <w:szCs w:val="14"/>
                    </w:rPr>
                    <w:t>+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99994pt;margin-top:11.895641pt;width:3.49805pt;height:6.9961pt;mso-position-horizontal-relative:page;mso-position-vertical-relative:paragraph;z-index:-364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3"/>
          <w:sz w:val="21"/>
          <w:szCs w:val="21"/>
        </w:rPr>
        <w:t>是一个单位方波函</w:t>
      </w:r>
      <w:r>
        <w:rPr>
          <w:rFonts w:ascii="宋体" w:hAnsi="宋体" w:cs="宋体" w:eastAsia="宋体"/>
          <w:spacing w:val="-2"/>
          <w:position w:val="3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（如图</w:t>
      </w:r>
      <w:r>
        <w:rPr>
          <w:rFonts w:ascii="宋体" w:hAnsi="宋体" w:cs="宋体" w:eastAsia="宋体"/>
          <w:spacing w:val="-52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position w:val="3"/>
          <w:sz w:val="21"/>
          <w:szCs w:val="21"/>
        </w:rPr>
        <w:t>1</w:t>
      </w:r>
      <w:r>
        <w:rPr>
          <w:rFonts w:ascii="宋体" w:hAnsi="宋体" w:cs="宋体" w:eastAsia="宋体"/>
          <w:spacing w:val="-106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2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记</w:t>
      </w:r>
      <w:r>
        <w:rPr>
          <w:rFonts w:ascii="宋体" w:hAnsi="宋体" w:cs="宋体" w:eastAsia="宋体"/>
          <w:spacing w:val="-74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11"/>
          <w:w w:val="100"/>
          <w:position w:val="3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5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400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2"/>
          <w:w w:val="90"/>
          <w:position w:val="3"/>
          <w:sz w:val="25"/>
          <w:szCs w:val="25"/>
        </w:rPr>
        <w:t>δ</w:t>
      </w:r>
      <w:r>
        <w:rPr>
          <w:rFonts w:ascii="Times New Roman" w:hAnsi="Times New Roman" w:cs="Times New Roman" w:eastAsia="Times New Roman"/>
          <w:i/>
          <w:spacing w:val="13"/>
          <w:w w:val="9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0"/>
          <w:position w:val="1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3"/>
          <w:w w:val="90"/>
          <w:position w:val="14"/>
          <w:sz w:val="14"/>
          <w:szCs w:val="14"/>
        </w:rPr>
        <w:t> </w:t>
      </w:r>
      <w:r>
        <w:rPr>
          <w:rFonts w:ascii="宋体" w:hAnsi="宋体" w:cs="宋体" w:eastAsia="宋体"/>
          <w:spacing w:val="-2"/>
          <w:w w:val="9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90"/>
          <w:position w:val="3"/>
          <w:sz w:val="21"/>
          <w:szCs w:val="21"/>
        </w:rPr>
        <w:t>并取</w:t>
      </w:r>
      <w:r>
        <w:rPr>
          <w:rFonts w:ascii="宋体" w:hAnsi="宋体" w:cs="宋体" w:eastAsia="宋体"/>
          <w:spacing w:val="-69"/>
          <w:w w:val="9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2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对</w:t>
      </w:r>
      <w:r>
        <w:rPr>
          <w:rFonts w:ascii="宋体" w:hAnsi="宋体" w:cs="宋体" w:eastAsia="宋体"/>
          <w:spacing w:val="-74"/>
          <w:w w:val="100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100"/>
          <w:position w:val="3"/>
          <w:sz w:val="24"/>
          <w:szCs w:val="24"/>
        </w:rPr>
        <w:t>Ω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1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进行一次磨光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3685" w:space="28"/>
            <w:col w:w="2736" w:space="28"/>
            <w:col w:w="2083"/>
          </w:cols>
        </w:sectPr>
      </w:pPr>
    </w:p>
    <w:p>
      <w:pPr>
        <w:spacing w:before="3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151" w:lineRule="exact"/>
        <w:ind w:left="1062"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100"/>
          <w:position w:val="-23"/>
          <w:sz w:val="24"/>
          <w:szCs w:val="24"/>
        </w:rPr>
        <w:t>Ω</w:t>
      </w:r>
      <w:r>
        <w:rPr>
          <w:rFonts w:ascii="Meiryo" w:hAnsi="Meiryo" w:cs="Meiryo" w:eastAsia="Meiryo"/>
          <w:spacing w:val="-4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2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91.160004pt;margin-top:9.295432pt;width:4.140pt;height:.1pt;mso-position-horizontal-relative:page;mso-position-vertical-relative:paragraph;z-index:-3661" coordorigin="3823,186" coordsize="83,2">
            <v:shape style="position:absolute;left:3823;top:186;width:83;height:2" coordorigin="3823,186" coordsize="83,0" path="m3823,186l3906,186e" filled="f" stroked="t" strokeweight=".2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7"/>
          <w:position w:val="-2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-2"/>
          <w:sz w:val="14"/>
          <w:szCs w:val="14"/>
        </w:rPr>
        <w:t>+</w:t>
      </w:r>
      <w:r>
        <w:rPr>
          <w:rFonts w:ascii="Meiryo" w:hAnsi="Meiryo" w:cs="Meiryo" w:eastAsia="Meiryo"/>
          <w:spacing w:val="-3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51" w:lineRule="atLeast"/>
        <w:ind w:left="164" w:right="-76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7"/>
          <w:w w:val="100"/>
          <w:sz w:val="14"/>
          <w:szCs w:val="14"/>
        </w:rPr>
        <w:t>2</w:t>
      </w:r>
      <w:r>
        <w:rPr>
          <w:rFonts w:ascii="Meiryo" w:hAnsi="Meiryo" w:cs="Meiryo" w:eastAsia="Meiryo"/>
          <w:spacing w:val="0"/>
          <w:w w:val="100"/>
          <w:position w:val="-6"/>
          <w:sz w:val="24"/>
          <w:szCs w:val="24"/>
        </w:rPr>
        <w:t>Ω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151" w:lineRule="exact"/>
        <w:ind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position w:val="-2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position w:val="-2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-2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2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760" w:val="left"/>
        </w:tabs>
        <w:spacing w:before="0" w:after="0" w:line="402" w:lineRule="exact"/>
        <w:ind w:right="-8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7"/>
          <w:position w:val="0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position w:val="0"/>
          <w:sz w:val="14"/>
          <w:szCs w:val="14"/>
        </w:rPr>
        <w:t>+</w:t>
      </w:r>
      <w:r>
        <w:rPr>
          <w:rFonts w:ascii="Meiryo" w:hAnsi="Meiryo" w:cs="Meiryo" w:eastAsia="Meiryo"/>
          <w:spacing w:val="-32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8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37"/>
          <w:position w:val="1"/>
          <w:sz w:val="24"/>
          <w:szCs w:val="24"/>
        </w:rPr>
        <w:t>⎡</w:t>
      </w:r>
      <w:r>
        <w:rPr>
          <w:rFonts w:ascii="Meiryo" w:hAnsi="Meiryo" w:cs="Meiryo" w:eastAsia="Meiryo"/>
          <w:spacing w:val="0"/>
          <w:w w:val="37"/>
          <w:position w:val="-5"/>
          <w:sz w:val="24"/>
          <w:szCs w:val="24"/>
        </w:rPr>
        <w:t>⎛</w:t>
      </w:r>
      <w:r>
        <w:rPr>
          <w:rFonts w:ascii="Meiryo" w:hAnsi="Meiryo" w:cs="Meiryo" w:eastAsia="Meiryo"/>
          <w:spacing w:val="-27"/>
          <w:w w:val="37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5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5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10"/>
          <w:w w:val="38"/>
          <w:position w:val="-5"/>
          <w:sz w:val="24"/>
          <w:szCs w:val="24"/>
        </w:rPr>
        <w:t>⎞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40" w:val="left"/>
        </w:tabs>
        <w:spacing w:before="0" w:after="0" w:line="98" w:lineRule="atLeast"/>
        <w:ind w:left="164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88.959991pt;margin-top:14.994419pt;width:7.2pt;height:.1pt;mso-position-horizontal-relative:page;mso-position-vertical-relative:paragraph;z-index:-3660" coordorigin="5779,300" coordsize="144,2">
            <v:shape style="position:absolute;left:5779;top:300;width:144;height:2" coordorigin="5779,300" coordsize="144,0" path="m5779,300l5923,300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58.480011pt;margin-top:7.194419pt;width:4.2pt;height:.1pt;mso-position-horizontal-relative:page;mso-position-vertical-relative:paragraph;z-index:-3658" coordorigin="5170,144" coordsize="84,2">
            <v:shape style="position:absolute;left:5170;top:144;width:84;height:2" coordorigin="5170,144" coordsize="84,0" path="m5170,144l5254,144e" filled="f" stroked="t" strokeweight=".2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0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-26"/>
          <w:sz w:val="24"/>
          <w:szCs w:val="24"/>
        </w:rPr>
        <w:t>−</w:t>
      </w:r>
      <w:r>
        <w:rPr>
          <w:rFonts w:ascii="Meiryo" w:hAnsi="Meiryo" w:cs="Meiryo" w:eastAsia="Meiryo"/>
          <w:spacing w:val="-42"/>
          <w:w w:val="100"/>
          <w:position w:val="-2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⎛</w:t>
      </w:r>
      <w:r>
        <w:rPr>
          <w:rFonts w:ascii="Meiryo" w:hAnsi="Meiryo" w:cs="Meiryo" w:eastAsia="Meiryo"/>
          <w:spacing w:val="-61"/>
          <w:w w:val="100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6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6"/>
          <w:sz w:val="24"/>
          <w:szCs w:val="24"/>
        </w:rPr>
        <w:t>−</w:t>
      </w:r>
      <w:r>
        <w:rPr>
          <w:rFonts w:ascii="Meiryo" w:hAnsi="Meiryo" w:cs="Meiryo" w:eastAsia="Meiryo"/>
          <w:spacing w:val="8"/>
          <w:w w:val="68"/>
          <w:position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   </w:t>
      </w:r>
      <w:r>
        <w:rPr>
          <w:rFonts w:ascii="Meiryo" w:hAnsi="Meiryo" w:cs="Meiryo" w:eastAsia="Meiryo"/>
          <w:spacing w:val="1"/>
          <w:w w:val="38"/>
          <w:position w:val="-13"/>
          <w:sz w:val="24"/>
          <w:szCs w:val="24"/>
        </w:rPr>
        <w:t> </w:t>
      </w:r>
      <w:r>
        <w:rPr>
          <w:rFonts w:ascii="Meiryo" w:hAnsi="Meiryo" w:cs="Meiryo" w:eastAsia="Meiryo"/>
          <w:spacing w:val="12"/>
          <w:w w:val="38"/>
          <w:position w:val="-6"/>
          <w:sz w:val="24"/>
          <w:szCs w:val="24"/>
        </w:rPr>
        <w:t>⎤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6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0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5" w:equalWidth="0">
            <w:col w:w="1813" w:space="174"/>
            <w:col w:w="426" w:space="109"/>
            <w:col w:w="638" w:space="174"/>
            <w:col w:w="1111" w:space="86"/>
            <w:col w:w="4029"/>
          </w:cols>
        </w:sectPr>
      </w:pPr>
    </w:p>
    <w:p>
      <w:pPr>
        <w:tabs>
          <w:tab w:pos="1860" w:val="left"/>
          <w:tab w:pos="2420" w:val="left"/>
        </w:tabs>
        <w:spacing w:before="0" w:after="0" w:line="88" w:lineRule="atLeast"/>
        <w:ind w:left="1244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  <w:r>
        <w:rPr>
          <w:rFonts w:ascii="Meiryo" w:hAnsi="Meiryo" w:cs="Meiryo" w:eastAsia="Meiryo"/>
          <w:spacing w:val="25"/>
          <w:w w:val="43"/>
          <w:position w:val="-2"/>
          <w:sz w:val="36"/>
          <w:szCs w:val="36"/>
        </w:rPr>
        <w:t>∫</w:t>
      </w:r>
      <w:r>
        <w:rPr>
          <w:rFonts w:ascii="Meiryo" w:hAnsi="Meiryo" w:cs="Meiryo" w:eastAsia="Meiryo"/>
          <w:spacing w:val="25"/>
          <w:w w:val="68"/>
          <w:position w:val="-2"/>
          <w:sz w:val="36"/>
          <w:szCs w:val="36"/>
        </w:rPr>
      </w:r>
      <w:r>
        <w:rPr>
          <w:rFonts w:ascii="Meiryo" w:hAnsi="Meiryo" w:cs="Meiryo" w:eastAsia="Meiryo"/>
          <w:spacing w:val="-296"/>
          <w:w w:val="68"/>
          <w:position w:val="-2"/>
          <w:sz w:val="36"/>
          <w:szCs w:val="36"/>
          <w:u w:val="single" w:color="000000"/>
        </w:rPr>
        <w:t>=</w:t>
      </w:r>
      <w:r>
        <w:rPr>
          <w:rFonts w:ascii="Meiryo" w:hAnsi="Meiryo" w:cs="Meiryo" w:eastAsia="Meiryo"/>
          <w:spacing w:val="-296"/>
          <w:w w:val="68"/>
          <w:position w:val="-2"/>
          <w:sz w:val="36"/>
          <w:szCs w:val="36"/>
          <w:u w:val="single" w:color="000000"/>
        </w:rPr>
      </w:r>
      <w:r>
        <w:rPr>
          <w:rFonts w:ascii="Meiryo" w:hAnsi="Meiryo" w:cs="Meiryo" w:eastAsia="Meiryo"/>
          <w:spacing w:val="-296"/>
          <w:w w:val="68"/>
          <w:position w:val="-2"/>
          <w:sz w:val="36"/>
          <w:szCs w:val="36"/>
        </w:rPr>
      </w:r>
      <w:r>
        <w:rPr>
          <w:rFonts w:ascii="Meiryo" w:hAnsi="Meiryo" w:cs="Meiryo" w:eastAsia="Meiryo"/>
          <w:spacing w:val="-296"/>
          <w:w w:val="68"/>
          <w:position w:val="-2"/>
          <w:sz w:val="36"/>
          <w:szCs w:val="36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0</w:t>
      </w:r>
    </w:p>
    <w:p>
      <w:pPr>
        <w:spacing w:before="0" w:after="0" w:line="88" w:lineRule="atLeast"/>
        <w:ind w:right="-94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22"/>
          <w:w w:val="43"/>
          <w:sz w:val="36"/>
          <w:szCs w:val="36"/>
        </w:rPr>
        <w:t>∫</w:t>
      </w:r>
      <w:r>
        <w:rPr>
          <w:rFonts w:ascii="Meiryo" w:hAnsi="Meiryo" w:cs="Meiryo" w:eastAsia="Meiryo"/>
          <w:spacing w:val="22"/>
          <w:w w:val="68"/>
          <w:sz w:val="36"/>
          <w:szCs w:val="36"/>
        </w:rPr>
      </w:r>
      <w:r>
        <w:rPr>
          <w:rFonts w:ascii="Meiryo" w:hAnsi="Meiryo" w:cs="Meiryo" w:eastAsia="Meiryo"/>
          <w:spacing w:val="-300"/>
          <w:w w:val="68"/>
          <w:sz w:val="36"/>
          <w:szCs w:val="36"/>
          <w:u w:val="single" w:color="000000"/>
        </w:rPr>
        <w:t>=</w:t>
      </w:r>
      <w:r>
        <w:rPr>
          <w:rFonts w:ascii="Meiryo" w:hAnsi="Meiryo" w:cs="Meiryo" w:eastAsia="Meiryo"/>
          <w:spacing w:val="-300"/>
          <w:w w:val="68"/>
          <w:sz w:val="36"/>
          <w:szCs w:val="36"/>
          <w:u w:val="single" w:color="000000"/>
        </w:rPr>
      </w:r>
      <w:r>
        <w:rPr>
          <w:rFonts w:ascii="Meiryo" w:hAnsi="Meiryo" w:cs="Meiryo" w:eastAsia="Meiryo"/>
          <w:spacing w:val="-300"/>
          <w:w w:val="68"/>
          <w:sz w:val="36"/>
          <w:szCs w:val="36"/>
        </w:rPr>
      </w:r>
      <w:r>
        <w:rPr>
          <w:rFonts w:ascii="Meiryo" w:hAnsi="Meiryo" w:cs="Meiryo" w:eastAsia="Meiryo"/>
          <w:spacing w:val="-300"/>
          <w:w w:val="68"/>
          <w:sz w:val="36"/>
          <w:szCs w:val="36"/>
        </w:rPr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5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3"/>
          <w:w w:val="38"/>
          <w:position w:val="6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38"/>
          <w:position w:val="6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580" w:val="left"/>
          <w:tab w:pos="1180" w:val="left"/>
        </w:tabs>
        <w:spacing w:before="0" w:after="0" w:line="42" w:lineRule="atLeast"/>
        <w:ind w:left="158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   </w:t>
      </w:r>
      <w:r>
        <w:rPr>
          <w:rFonts w:ascii="Meiryo" w:hAnsi="Meiryo" w:cs="Meiryo" w:eastAsia="Meiryo"/>
          <w:spacing w:val="1"/>
          <w:w w:val="3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1020" w:val="left"/>
        </w:tabs>
        <w:spacing w:before="0" w:after="0" w:line="118" w:lineRule="atLeas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40.26001pt;margin-top:-1.096462pt;width:7.26pt;height:.1pt;mso-position-horizontal-relative:page;mso-position-vertical-relative:paragraph;z-index:-3659" coordorigin="6805,-22" coordsize="145,2">
            <v:shape style="position:absolute;left:6805;top:-22;width:145;height:2" coordorigin="6805,-22" coordsize="145,0" path="m6805,-22l6950,-22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354.058685pt;margin-top:-18.425985pt;width:3.49805pt;height:6.9961pt;mso-position-horizontal-relative:page;mso-position-vertical-relative:paragraph;z-index:-3645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</w:p>
    <w:p>
      <w:pPr>
        <w:spacing w:line="118" w:lineRule="atLeas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494" w:space="729"/>
            <w:col w:w="541" w:space="350"/>
            <w:col w:w="4446"/>
          </w:cols>
        </w:sectPr>
      </w:pPr>
    </w:p>
    <w:p>
      <w:pPr>
        <w:tabs>
          <w:tab w:pos="3300" w:val="left"/>
        </w:tabs>
        <w:spacing w:before="0" w:after="0" w:line="70" w:lineRule="atLeast"/>
        <w:ind w:left="1952" w:right="-61"/>
        <w:jc w:val="left"/>
        <w:rPr>
          <w:rFonts w:ascii="Meiryo" w:hAnsi="Meiryo" w:cs="Meiryo" w:eastAsia="Meiryo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80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80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100"/>
          <w:sz w:val="14"/>
          <w:szCs w:val="14"/>
        </w:rPr>
        <w:tab/>
      </w:r>
      <w:r>
        <w:rPr>
          <w:rFonts w:ascii="Meiryo" w:hAnsi="Meiryo" w:cs="Meiryo" w:eastAsia="Meiryo"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6"/>
          <w:w w:val="100"/>
          <w:sz w:val="14"/>
          <w:szCs w:val="14"/>
        </w:rPr>
        <w:t>x</w:t>
      </w:r>
      <w:r>
        <w:rPr>
          <w:rFonts w:ascii="Meiryo" w:hAnsi="Meiryo" w:cs="Meiryo" w:eastAsia="Meiryo"/>
          <w:spacing w:val="0"/>
          <w:w w:val="68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100"/>
          <w:sz w:val="14"/>
          <w:szCs w:val="14"/>
        </w:rPr>
      </w:r>
    </w:p>
    <w:p>
      <w:pPr>
        <w:spacing w:before="0" w:after="0" w:line="80" w:lineRule="exact"/>
        <w:ind w:left="2084" w:right="121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77" w:lineRule="exact"/>
        <w:ind w:right="-86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7"/>
          <w:w w:val="100"/>
          <w:position w:val="5"/>
          <w:sz w:val="14"/>
          <w:szCs w:val="14"/>
        </w:rPr>
        <w:t> </w:t>
      </w:r>
      <w:r>
        <w:rPr>
          <w:rFonts w:ascii="Meiryo" w:hAnsi="Meiryo" w:cs="Meiryo" w:eastAsia="Meiryo"/>
          <w:spacing w:val="-92"/>
          <w:w w:val="38"/>
          <w:position w:val="7"/>
          <w:sz w:val="24"/>
          <w:szCs w:val="24"/>
        </w:rPr>
        <w:t>⎢</w:t>
      </w:r>
      <w:r>
        <w:rPr>
          <w:rFonts w:ascii="Meiryo" w:hAnsi="Meiryo" w:cs="Meiryo" w:eastAsia="Meiryo"/>
          <w:spacing w:val="-3"/>
          <w:w w:val="38"/>
          <w:position w:val="3"/>
          <w:sz w:val="24"/>
          <w:szCs w:val="24"/>
        </w:rPr>
        <w:t>⎣</w:t>
      </w:r>
      <w:r>
        <w:rPr>
          <w:rFonts w:ascii="Meiryo" w:hAnsi="Meiryo" w:cs="Meiryo" w:eastAsia="Meiryo"/>
          <w:spacing w:val="0"/>
          <w:w w:val="38"/>
          <w:position w:val="9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420" w:val="left"/>
        </w:tabs>
        <w:spacing w:before="0" w:after="0" w:line="72" w:lineRule="exact"/>
        <w:ind w:right="-78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12"/>
          <w:w w:val="38"/>
          <w:position w:val="9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68"/>
          <w:position w:val="6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6"/>
          <w:sz w:val="14"/>
          <w:szCs w:val="14"/>
        </w:rPr>
        <w:tab/>
      </w:r>
      <w:r>
        <w:rPr>
          <w:rFonts w:ascii="Meiryo" w:hAnsi="Meiryo" w:cs="Meiryo" w:eastAsia="Meiryo"/>
          <w:spacing w:val="0"/>
          <w:w w:val="100"/>
          <w:position w:val="6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9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7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12"/>
          <w:w w:val="38"/>
          <w:position w:val="9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68"/>
          <w:position w:val="6"/>
          <w:sz w:val="14"/>
          <w:szCs w:val="14"/>
        </w:rPr>
        <w:t>+</w:t>
      </w:r>
      <w:r>
        <w:rPr>
          <w:rFonts w:ascii="Meiryo" w:hAnsi="Meiryo" w:cs="Meiryo" w:eastAsia="Meiryo"/>
          <w:spacing w:val="-11"/>
          <w:w w:val="100"/>
          <w:position w:val="6"/>
          <w:sz w:val="14"/>
          <w:szCs w:val="14"/>
        </w:rPr>
        <w:t> </w:t>
      </w:r>
      <w:r>
        <w:rPr>
          <w:rFonts w:ascii="Meiryo" w:hAnsi="Meiryo" w:cs="Meiryo" w:eastAsia="Meiryo"/>
          <w:spacing w:val="-92"/>
          <w:w w:val="38"/>
          <w:position w:val="7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7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4" w:equalWidth="0">
            <w:col w:w="3446" w:space="15"/>
            <w:col w:w="304" w:space="509"/>
            <w:col w:w="522" w:space="505"/>
            <w:col w:w="3259"/>
          </w:cols>
        </w:sectPr>
      </w:pPr>
    </w:p>
    <w:p>
      <w:pPr>
        <w:tabs>
          <w:tab w:pos="2940" w:val="left"/>
          <w:tab w:pos="3220" w:val="left"/>
        </w:tabs>
        <w:spacing w:before="0" w:after="0" w:line="165" w:lineRule="exact"/>
        <w:ind w:left="200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6"/>
          <w:w w:val="99"/>
          <w:position w:val="-5"/>
          <w:sz w:val="14"/>
          <w:szCs w:val="14"/>
        </w:rPr>
        <w:t>x</w:t>
      </w:r>
      <w:r>
        <w:rPr>
          <w:rFonts w:ascii="Meiryo" w:hAnsi="Meiryo" w:cs="Meiryo" w:eastAsia="Meiryo"/>
          <w:spacing w:val="-7"/>
          <w:w w:val="67"/>
          <w:position w:val="-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6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6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10"/>
          <w:w w:val="67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-22"/>
          <w:w w:val="43"/>
          <w:position w:val="0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4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7" w:lineRule="exact"/>
        <w:ind w:right="-20"/>
        <w:jc w:val="left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9"/>
          <w:w w:val="99"/>
          <w:position w:val="9"/>
          <w:sz w:val="24"/>
          <w:szCs w:val="24"/>
        </w:rPr>
        <w:t>t</w:t>
      </w:r>
      <w:r>
        <w:rPr>
          <w:rFonts w:ascii="Meiryo" w:hAnsi="Meiryo" w:cs="Meiryo" w:eastAsia="Meiryo"/>
          <w:spacing w:val="0"/>
          <w:w w:val="67"/>
          <w:position w:val="3"/>
          <w:sz w:val="14"/>
          <w:szCs w:val="14"/>
        </w:rPr>
        <w:t>+</w:t>
      </w:r>
      <w:r>
        <w:rPr>
          <w:rFonts w:ascii="Meiryo" w:hAnsi="Meiryo" w:cs="Meiryo" w:eastAsia="Meiryo"/>
          <w:spacing w:val="-27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2"/>
          <w:w w:val="67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-22"/>
          <w:w w:val="43"/>
          <w:position w:val="0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8"/>
          <w:w w:val="99"/>
          <w:position w:val="-4"/>
          <w:sz w:val="14"/>
          <w:szCs w:val="14"/>
        </w:rPr>
        <w:t>x</w:t>
      </w:r>
      <w:r>
        <w:rPr>
          <w:rFonts w:ascii="Meiryo" w:hAnsi="Meiryo" w:cs="Meiryo" w:eastAsia="Meiryo"/>
          <w:spacing w:val="-10"/>
          <w:w w:val="67"/>
          <w:position w:val="-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99"/>
          <w:position w:val="9"/>
          <w:sz w:val="24"/>
          <w:szCs w:val="24"/>
        </w:rPr>
        <w:t>t</w:t>
      </w:r>
      <w:r>
        <w:rPr>
          <w:rFonts w:ascii="Meiryo" w:hAnsi="Meiryo" w:cs="Meiryo" w:eastAsia="Meiryo"/>
          <w:spacing w:val="0"/>
          <w:w w:val="67"/>
          <w:position w:val="3"/>
          <w:sz w:val="14"/>
          <w:szCs w:val="14"/>
        </w:rPr>
        <w:t>+</w:t>
      </w:r>
      <w:r>
        <w:rPr>
          <w:rFonts w:ascii="Meiryo" w:hAnsi="Meiryo" w:cs="Meiryo" w:eastAsia="Meiryo"/>
          <w:spacing w:val="-26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7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1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6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8"/>
          <w:w w:val="99"/>
          <w:position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3"/>
          <w:w w:val="99"/>
          <w:position w:val="9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67"/>
          <w:position w:val="3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18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5"/>
          <w:w w:val="99"/>
          <w:position w:val="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3"/>
          <w:w w:val="99"/>
          <w:position w:val="9"/>
          <w:sz w:val="24"/>
          <w:szCs w:val="24"/>
        </w:rPr>
        <w:t>x</w:t>
      </w:r>
      <w:r>
        <w:rPr>
          <w:rFonts w:ascii="Meiryo" w:hAnsi="Meiryo" w:cs="Meiryo" w:eastAsia="Meiryo"/>
          <w:spacing w:val="0"/>
          <w:w w:val="67"/>
          <w:position w:val="3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17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3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59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9"/>
          <w:w w:val="99"/>
          <w:position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4"/>
          <w:w w:val="99"/>
          <w:position w:val="9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67"/>
          <w:position w:val="3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line="367" w:lineRule="exact" w:after="0"/>
        <w:jc w:val="left"/>
        <w:rPr>
          <w:rFonts w:ascii="Meiryo" w:hAnsi="Meiryo" w:cs="Meiryo" w:eastAsia="Meiryo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028" w:space="200"/>
            <w:col w:w="6332"/>
          </w:cols>
        </w:sectPr>
      </w:pPr>
    </w:p>
    <w:p>
      <w:pPr>
        <w:spacing w:before="0" w:after="0" w:line="349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显然</w:t>
      </w:r>
      <w:r>
        <w:rPr>
          <w:rFonts w:ascii="宋体" w:hAnsi="宋体" w:cs="宋体" w:eastAsia="宋体"/>
          <w:spacing w:val="-73"/>
          <w:position w:val="2"/>
          <w:sz w:val="21"/>
          <w:szCs w:val="21"/>
        </w:rPr>
        <w:t> </w:t>
      </w:r>
      <w:r>
        <w:rPr>
          <w:rFonts w:ascii="Meiryo" w:hAnsi="Meiryo" w:cs="Meiryo" w:eastAsia="Meiryo"/>
          <w:spacing w:val="-1"/>
          <w:w w:val="96"/>
          <w:position w:val="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是连续的（如图</w:t>
      </w:r>
      <w:r>
        <w:rPr>
          <w:rFonts w:ascii="宋体" w:hAnsi="宋体" w:cs="宋体" w:eastAsia="宋体"/>
          <w:spacing w:val="-52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1"/>
          <w:szCs w:val="21"/>
        </w:rPr>
        <w:t>1</w:t>
      </w:r>
      <w:r>
        <w:rPr>
          <w:rFonts w:ascii="宋体" w:hAnsi="宋体" w:cs="宋体" w:eastAsia="宋体"/>
          <w:spacing w:val="-106"/>
          <w:w w:val="100"/>
          <w:position w:val="2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6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5.228336pt;height:65.82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700" w:val="left"/>
        </w:tabs>
        <w:spacing w:before="0" w:after="0" w:line="328" w:lineRule="exact"/>
        <w:ind w:left="1180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position w:val="2"/>
          <w:sz w:val="18"/>
          <w:szCs w:val="18"/>
        </w:rPr>
        <w:t>图</w:t>
      </w:r>
      <w:r>
        <w:rPr>
          <w:rFonts w:ascii="宋体" w:hAnsi="宋体" w:cs="宋体" w:eastAsia="宋体"/>
          <w:spacing w:val="-46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8"/>
          <w:szCs w:val="18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8"/>
          <w:szCs w:val="18"/>
        </w:rPr>
      </w:r>
      <w:r>
        <w:rPr>
          <w:rFonts w:ascii="Meiryo" w:hAnsi="Meiryo" w:cs="Meiryo" w:eastAsia="Meiryo"/>
          <w:spacing w:val="10"/>
          <w:w w:val="96"/>
          <w:position w:val="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6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96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和</w:t>
      </w:r>
      <w:r>
        <w:rPr>
          <w:rFonts w:ascii="宋体" w:hAnsi="宋体" w:cs="宋体" w:eastAsia="宋体"/>
          <w:spacing w:val="-58"/>
          <w:w w:val="100"/>
          <w:position w:val="2"/>
          <w:sz w:val="18"/>
          <w:szCs w:val="18"/>
        </w:rPr>
        <w:t> </w:t>
      </w:r>
      <w:r>
        <w:rPr>
          <w:rFonts w:ascii="Meiryo" w:hAnsi="Meiryo" w:cs="Meiryo" w:eastAsia="Meiryo"/>
          <w:spacing w:val="-1"/>
          <w:w w:val="96"/>
          <w:position w:val="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的图形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99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311.820099pt;margin-top:18.444986pt;width:3.098365pt;height:6.9783pt;mso-position-horizontal-relative:page;mso-position-vertical-relative:paragraph;z-index:-3644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0"/>
          <w:sz w:val="21"/>
          <w:szCs w:val="21"/>
        </w:rPr>
        <w:t>类似地可得到</w:t>
      </w:r>
      <w:r>
        <w:rPr>
          <w:rFonts w:ascii="宋体" w:hAnsi="宋体" w:cs="宋体" w:eastAsia="宋体"/>
          <w:spacing w:val="-69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次磨光函数为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9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23" w:after="0" w:line="111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-1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11"/>
          <w:sz w:val="14"/>
          <w:szCs w:val="14"/>
        </w:rPr>
        <w:t> </w:t>
      </w:r>
      <w:r>
        <w:rPr>
          <w:rFonts w:ascii="Meiryo" w:hAnsi="Meiryo" w:cs="Meiryo" w:eastAsia="Meiryo"/>
          <w:spacing w:val="-8"/>
          <w:w w:val="68"/>
          <w:position w:val="-1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99"/>
          <w:position w:val="-1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34" w:lineRule="exact"/>
        <w:ind w:right="-82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1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   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23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800" w:val="left"/>
        </w:tabs>
        <w:spacing w:before="0" w:after="0" w:line="13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7"/>
          <w:position w:val="-21"/>
          <w:sz w:val="24"/>
          <w:szCs w:val="24"/>
        </w:rPr>
      </w:r>
      <w:r>
        <w:rPr>
          <w:rFonts w:ascii="Meiryo" w:hAnsi="Meiryo" w:cs="Meiryo" w:eastAsia="Meiryo"/>
          <w:w w:val="67"/>
          <w:position w:val="-21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-28"/>
          <w:w w:val="100"/>
          <w:position w:val="-21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-28"/>
          <w:w w:val="100"/>
          <w:position w:val="-21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0"/>
          <w:w w:val="67"/>
          <w:position w:val="-21"/>
          <w:sz w:val="24"/>
          <w:szCs w:val="24"/>
          <w:u w:val="single" w:color="000000"/>
        </w:rPr>
        <w:t>+</w:t>
      </w:r>
      <w:r>
        <w:rPr>
          <w:rFonts w:ascii="Meiryo" w:hAnsi="Meiryo" w:cs="Meiryo" w:eastAsia="Meiryo"/>
          <w:spacing w:val="0"/>
          <w:w w:val="67"/>
          <w:position w:val="-21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0"/>
          <w:w w:val="67"/>
          <w:position w:val="-21"/>
          <w:sz w:val="24"/>
          <w:szCs w:val="24"/>
        </w:rPr>
      </w:r>
      <w:r>
        <w:rPr>
          <w:rFonts w:ascii="Meiryo" w:hAnsi="Meiryo" w:cs="Meiryo" w:eastAsia="Meiryo"/>
          <w:spacing w:val="-59"/>
          <w:w w:val="100"/>
          <w:position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9"/>
          <w:w w:val="99"/>
          <w:position w:val="-2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21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59"/>
          <w:w w:val="100"/>
          <w:position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1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-21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23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3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133" w:space="593"/>
            <w:col w:w="531" w:space="376"/>
            <w:col w:w="4927"/>
          </w:cols>
        </w:sectPr>
      </w:pPr>
    </w:p>
    <w:p>
      <w:pPr>
        <w:spacing w:before="0" w:after="0" w:line="335" w:lineRule="exact"/>
        <w:ind w:left="1062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19.899994pt;margin-top:14.126217pt;width:20.7pt;height:.1pt;mso-position-horizontal-relative:page;mso-position-vertical-relative:paragraph;z-index:-3657" coordorigin="4398,283" coordsize="414,2">
            <v:shape style="position:absolute;left:4398;top:283;width:414;height:2" coordorigin="4398,283" coordsize="414,0" path="m4398,283l4812,283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146.941025pt;margin-top:14.449149pt;width:3.098365pt;height:6.9783pt;mso-position-horizontal-relative:page;mso-position-vertical-relative:paragraph;z-index:-3643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100"/>
          <w:position w:val="-6"/>
          <w:sz w:val="24"/>
          <w:szCs w:val="24"/>
        </w:rPr>
        <w:t>Ω</w:t>
      </w:r>
      <w:r>
        <w:rPr>
          <w:rFonts w:ascii="Meiryo" w:hAnsi="Meiryo" w:cs="Meiryo" w:eastAsia="Meiryo"/>
          <w:spacing w:val="25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-6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7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30"/>
          <w:w w:val="88"/>
          <w:position w:val="-12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7"/>
          <w:w w:val="99"/>
          <w:position w:val="-6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67"/>
          <w:position w:val="-6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19"/>
          <w:w w:val="99"/>
          <w:position w:val="-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99"/>
          <w:position w:val="-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5" w:lineRule="exact"/>
        <w:ind w:right="-1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position w:val="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-8"/>
          <w:w w:val="68"/>
          <w:position w:val="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1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⎜</w:t>
      </w:r>
      <w:r>
        <w:rPr>
          <w:rFonts w:ascii="Meiryo" w:hAnsi="Meiryo" w:cs="Meiryo" w:eastAsia="Meiryo"/>
          <w:spacing w:val="-42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-6"/>
          <w:sz w:val="24"/>
          <w:szCs w:val="24"/>
        </w:rPr>
        <w:t>+</w:t>
      </w:r>
      <w:r>
        <w:rPr>
          <w:rFonts w:ascii="Meiryo" w:hAnsi="Meiryo" w:cs="Meiryo" w:eastAsia="Meiryo"/>
          <w:spacing w:val="15"/>
          <w:w w:val="67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35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7"/>
          <w:position w:val="-6"/>
          <w:sz w:val="24"/>
          <w:szCs w:val="24"/>
        </w:rPr>
        <w:t>−</w:t>
      </w:r>
      <w:r>
        <w:rPr>
          <w:rFonts w:ascii="Meiryo" w:hAnsi="Meiryo" w:cs="Meiryo" w:eastAsia="Meiryo"/>
          <w:spacing w:val="35"/>
          <w:w w:val="67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6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35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651" w:space="241"/>
            <w:col w:w="865" w:space="378"/>
            <w:col w:w="4425"/>
          </w:cols>
        </w:sectPr>
      </w:pPr>
    </w:p>
    <w:p>
      <w:pPr>
        <w:spacing w:before="25" w:after="0" w:line="251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3"/>
          <w:w w:val="68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76" w:lineRule="exact"/>
        <w:ind w:right="-8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640" w:val="left"/>
        </w:tabs>
        <w:spacing w:before="0" w:after="0" w:line="276" w:lineRule="exact"/>
        <w:ind w:right="-20"/>
        <w:jc w:val="left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</w:r>
      <w:r>
        <w:rPr>
          <w:rFonts w:ascii="Meiryo" w:hAnsi="Meiryo" w:cs="Meiryo" w:eastAsia="Meiryo"/>
          <w:spacing w:val="12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68"/>
          <w:position w:val="-2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line="276" w:lineRule="exact" w:after="0"/>
        <w:jc w:val="left"/>
        <w:rPr>
          <w:rFonts w:ascii="Meiryo" w:hAnsi="Meiryo" w:cs="Meiryo" w:eastAsia="Meiryo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131" w:space="716"/>
            <w:col w:w="411" w:space="544"/>
            <w:col w:w="4758"/>
          </w:cols>
        </w:sectPr>
      </w:pPr>
    </w:p>
    <w:p>
      <w:pPr>
        <w:spacing w:before="0" w:after="0" w:line="35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position w:val="2"/>
          <w:sz w:val="21"/>
          <w:szCs w:val="21"/>
        </w:rPr>
        <w:t>实际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上</w:t>
      </w:r>
      <w:r>
        <w:rPr>
          <w:rFonts w:ascii="宋体" w:hAnsi="宋体" w:cs="宋体" w:eastAsia="宋体"/>
          <w:spacing w:val="1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可</w:t>
      </w:r>
      <w:r>
        <w:rPr>
          <w:rFonts w:ascii="宋体" w:hAnsi="宋体" w:cs="宋体" w:eastAsia="宋体"/>
          <w:spacing w:val="1"/>
          <w:position w:val="2"/>
          <w:sz w:val="21"/>
          <w:szCs w:val="21"/>
        </w:rPr>
        <w:t>以证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明：</w:t>
      </w:r>
      <w:r>
        <w:rPr>
          <w:rFonts w:ascii="宋体" w:hAnsi="宋体" w:cs="宋体" w:eastAsia="宋体"/>
          <w:spacing w:val="-73"/>
          <w:position w:val="2"/>
          <w:sz w:val="21"/>
          <w:szCs w:val="21"/>
        </w:rPr>
        <w:t> </w:t>
      </w:r>
      <w:r>
        <w:rPr>
          <w:rFonts w:ascii="Meiryo" w:hAnsi="Meiryo" w:cs="Meiryo" w:eastAsia="Meiryo"/>
          <w:spacing w:val="14"/>
          <w:w w:val="100"/>
          <w:position w:val="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是分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段</w:t>
      </w:r>
      <w:r>
        <w:rPr>
          <w:rFonts w:ascii="宋体" w:hAnsi="宋体" w:cs="宋体" w:eastAsia="宋体"/>
          <w:spacing w:val="-70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次多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项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式，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且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具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有</w:t>
      </w:r>
      <w:r>
        <w:rPr>
          <w:rFonts w:ascii="宋体" w:hAnsi="宋体" w:cs="宋体" w:eastAsia="宋体"/>
          <w:spacing w:val="-69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-5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1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阶连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续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导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数</w:t>
      </w:r>
      <w:r>
        <w:rPr>
          <w:rFonts w:ascii="宋体" w:hAnsi="宋体" w:cs="宋体" w:eastAsia="宋体"/>
          <w:spacing w:val="1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其</w:t>
      </w:r>
      <w:r>
        <w:rPr>
          <w:rFonts w:ascii="宋体" w:hAnsi="宋体" w:cs="宋体" w:eastAsia="宋体"/>
          <w:spacing w:val="-69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54" w:after="0" w:line="240" w:lineRule="auto"/>
        <w:ind w:left="190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sz w:val="21"/>
          <w:szCs w:val="21"/>
        </w:rPr>
        <w:t>导数有</w:t>
      </w:r>
      <w:r>
        <w:rPr>
          <w:rFonts w:ascii="宋体" w:hAnsi="宋体" w:cs="宋体" w:eastAsia="宋体"/>
          <w:spacing w:val="-6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sz w:val="24"/>
          <w:szCs w:val="24"/>
        </w:rPr>
        <w:t>+</w:t>
      </w:r>
      <w:r>
        <w:rPr>
          <w:rFonts w:ascii="Meiryo" w:hAnsi="Meiryo" w:cs="Meiryo" w:eastAsia="Meiryo"/>
          <w:spacing w:val="-2"/>
          <w:w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3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个间断点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记为</w:t>
      </w:r>
      <w:r>
        <w:rPr>
          <w:rFonts w:ascii="宋体" w:hAnsi="宋体" w:cs="宋体" w:eastAsia="宋体"/>
          <w:spacing w:val="-5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140" w:val="left"/>
        </w:tabs>
        <w:spacing w:before="0" w:after="0" w:line="440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5"/>
          <w:w w:val="100"/>
          <w:position w:val="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5"/>
          <w:sz w:val="21"/>
          <w:szCs w:val="21"/>
        </w:rPr>
        <w:t>（</w:t>
      </w:r>
      <w:r>
        <w:rPr>
          <w:rFonts w:ascii="宋体" w:hAnsi="宋体" w:cs="宋体" w:eastAsia="宋体"/>
          <w:spacing w:val="-22"/>
          <w:w w:val="100"/>
          <w:position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-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-5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4"/>
          <w:w w:val="100"/>
          <w:position w:val="-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-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5"/>
          <w:sz w:val="24"/>
          <w:szCs w:val="24"/>
        </w:rPr>
        <w:t>+</w:t>
      </w:r>
      <w:r>
        <w:rPr>
          <w:rFonts w:ascii="Meiryo" w:hAnsi="Meiryo" w:cs="Meiryo" w:eastAsia="Meiryo"/>
          <w:spacing w:val="-57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-5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-5"/>
          <w:sz w:val="21"/>
          <w:szCs w:val="21"/>
        </w:rPr>
        <w:t>）</w:t>
      </w:r>
      <w:r>
        <w:rPr>
          <w:rFonts w:ascii="宋体" w:hAnsi="宋体" w:cs="宋体" w:eastAsia="宋体"/>
          <w:spacing w:val="-24"/>
          <w:w w:val="100"/>
          <w:position w:val="-5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-5"/>
          <w:sz w:val="21"/>
          <w:szCs w:val="21"/>
        </w:rPr>
        <w:t>从而可知</w:t>
      </w:r>
      <w:r>
        <w:rPr>
          <w:rFonts w:ascii="宋体" w:hAnsi="宋体" w:cs="宋体" w:eastAsia="宋体"/>
          <w:spacing w:val="-74"/>
          <w:w w:val="100"/>
          <w:position w:val="-5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100"/>
          <w:position w:val="-5"/>
          <w:sz w:val="24"/>
          <w:szCs w:val="24"/>
        </w:rPr>
        <w:t>Ω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4060" w:val="left"/>
        </w:tabs>
        <w:spacing w:before="0" w:after="0" w:line="207" w:lineRule="exact"/>
        <w:ind w:left="478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67.059998pt;margin-top:-4.361717pt;width:22.74pt;height:.1pt;mso-position-horizontal-relative:page;mso-position-vertical-relative:paragraph;z-index:-3656" coordorigin="5341,-87" coordsize="455,2">
            <v:shape style="position:absolute;left:5341;top:-87;width:455;height:2" coordorigin="5341,-87" coordsize="455,0" path="m5341,-87l5796,-87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346.800873pt;margin-top:-8.740688pt;width:12.00190pt;height:12.00190pt;mso-position-horizontal-relative:page;mso-position-vertical-relative:paragraph;z-index:-3642" type="#_x0000_t202" filled="f" stroked="f">
            <v:textbox inset="0,0,0,0">
              <w:txbxContent>
                <w:p>
                  <w:pPr>
                    <w:spacing w:before="0" w:after="0" w:line="198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 w:cs="Arial" w:eastAsia="Arial"/>
                      <w:spacing w:val="0"/>
                      <w:w w:val="179"/>
                      <w:position w:val="1"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3251" w:space="104"/>
            <w:col w:w="4139" w:space="41"/>
            <w:col w:w="1025"/>
          </w:cols>
        </w:sectPr>
      </w:pPr>
    </w:p>
    <w:p>
      <w:pPr>
        <w:spacing w:before="0" w:after="0" w:line="33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4"/>
          <w:position w:val="2"/>
          <w:sz w:val="21"/>
          <w:szCs w:val="21"/>
        </w:rPr>
        <w:t>对应</w:t>
      </w:r>
      <w:r>
        <w:rPr>
          <w:rFonts w:ascii="宋体" w:hAnsi="宋体" w:cs="宋体" w:eastAsia="宋体"/>
          <w:spacing w:val="5"/>
          <w:position w:val="2"/>
          <w:sz w:val="21"/>
          <w:szCs w:val="21"/>
        </w:rPr>
        <w:t>于</w:t>
      </w:r>
      <w:r>
        <w:rPr>
          <w:rFonts w:ascii="宋体" w:hAnsi="宋体" w:cs="宋体" w:eastAsia="宋体"/>
          <w:spacing w:val="4"/>
          <w:position w:val="2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划</w:t>
      </w:r>
      <w:r>
        <w:rPr>
          <w:rFonts w:ascii="宋体" w:hAnsi="宋体" w:cs="宋体" w:eastAsia="宋体"/>
          <w:spacing w:val="-64"/>
          <w:position w:val="2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position w:val="2"/>
          <w:sz w:val="24"/>
          <w:szCs w:val="24"/>
        </w:rPr>
        <w:t>Δ</w:t>
      </w:r>
      <w:r>
        <w:rPr>
          <w:rFonts w:ascii="Meiryo" w:hAnsi="Meiryo" w:cs="Meiryo" w:eastAsia="Meiryo"/>
          <w:spacing w:val="-3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9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−∞</w:t>
      </w:r>
      <w:r>
        <w:rPr>
          <w:rFonts w:ascii="Meiryo" w:hAnsi="Meiryo" w:cs="Meiryo" w:eastAsia="Meiryo"/>
          <w:spacing w:val="6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6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-45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3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16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-8"/>
          <w:w w:val="68"/>
          <w:position w:val="-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&lt;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∞</w:t>
      </w:r>
      <w:r>
        <w:rPr>
          <w:rFonts w:ascii="Meiryo" w:hAnsi="Meiryo" w:cs="Meiryo" w:eastAsia="Meiryo"/>
          <w:spacing w:val="5"/>
          <w:w w:val="68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</w:t>
      </w:r>
      <w:r>
        <w:rPr>
          <w:rFonts w:ascii="宋体" w:hAnsi="宋体" w:cs="宋体" w:eastAsia="宋体"/>
          <w:spacing w:val="-6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次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多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项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式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样条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函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数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称之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为</w:t>
      </w:r>
      <w:r>
        <w:rPr>
          <w:rFonts w:ascii="宋体" w:hAnsi="宋体" w:cs="宋体" w:eastAsia="宋体"/>
          <w:spacing w:val="4"/>
          <w:w w:val="100"/>
          <w:position w:val="2"/>
          <w:sz w:val="21"/>
          <w:szCs w:val="21"/>
        </w:rPr>
        <w:t>基</w:t>
      </w:r>
      <w:r>
        <w:rPr>
          <w:rFonts w:ascii="宋体" w:hAnsi="宋体" w:cs="宋体" w:eastAsia="宋体"/>
          <w:spacing w:val="5"/>
          <w:w w:val="100"/>
          <w:position w:val="2"/>
          <w:sz w:val="21"/>
          <w:szCs w:val="21"/>
        </w:rPr>
        <w:t>本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3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48" w:after="0" w:line="240" w:lineRule="auto"/>
        <w:ind w:left="190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sz w:val="21"/>
          <w:szCs w:val="21"/>
        </w:rPr>
        <w:t>条函数</w:t>
      </w:r>
      <w:r>
        <w:rPr>
          <w:rFonts w:ascii="宋体" w:hAnsi="宋体" w:cs="宋体" w:eastAsia="宋体"/>
          <w:spacing w:val="-1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简称为</w:t>
      </w:r>
      <w:r>
        <w:rPr>
          <w:rFonts w:ascii="宋体" w:hAnsi="宋体" w:cs="宋体" w:eastAsia="宋体"/>
          <w:spacing w:val="-6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次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条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由于样条节点为</w:t>
      </w:r>
      <w:r>
        <w:rPr>
          <w:rFonts w:ascii="宋体" w:hAnsi="宋体" w:cs="宋体" w:eastAsia="宋体"/>
          <w:spacing w:val="-5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5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24"/>
          <w:szCs w:val="24"/>
        </w:rPr>
        <w:t>+</w:t>
      </w:r>
      <w:r>
        <w:rPr>
          <w:rFonts w:ascii="Meiryo" w:hAnsi="Meiryo" w:cs="Meiryo" w:eastAsia="Meiryo"/>
          <w:spacing w:val="-57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3"/>
          <w:w w:val="100"/>
          <w:position w:val="1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3"/>
          <w:sz w:val="21"/>
          <w:szCs w:val="21"/>
        </w:rPr>
        <w:t>（</w:t>
      </w:r>
      <w:r>
        <w:rPr>
          <w:rFonts w:ascii="宋体" w:hAnsi="宋体" w:cs="宋体" w:eastAsia="宋体"/>
          <w:spacing w:val="-23"/>
          <w:w w:val="100"/>
          <w:position w:val="-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-3"/>
          <w:sz w:val="24"/>
          <w:szCs w:val="24"/>
        </w:rPr>
        <w:t>,</w:t>
      </w:r>
      <w:r>
        <w:rPr>
          <w:rFonts w:ascii="Arial" w:hAnsi="Arial" w:cs="Arial" w:eastAsia="Arial"/>
          <w:spacing w:val="8"/>
          <w:w w:val="180"/>
          <w:position w:val="-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7"/>
          <w:w w:val="100"/>
          <w:position w:val="-3"/>
          <w:sz w:val="24"/>
          <w:szCs w:val="24"/>
        </w:rPr>
        <w:t> </w:t>
      </w:r>
      <w:r>
        <w:rPr>
          <w:rFonts w:ascii="宋体" w:hAnsi="宋体" w:cs="宋体" w:eastAsia="宋体"/>
          <w:spacing w:val="-13"/>
          <w:w w:val="100"/>
          <w:position w:val="-3"/>
          <w:sz w:val="21"/>
          <w:szCs w:val="21"/>
        </w:rPr>
        <w:t>）是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84" w:lineRule="exact"/>
        <w:ind w:left="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46.140015pt;margin-top:-5.45395pt;width:22.74pt;height:.1pt;mso-position-horizontal-relative:page;mso-position-vertical-relative:paragraph;z-index:-3655" coordorigin="6923,-109" coordsize="455,2">
            <v:shape style="position:absolute;left:6923;top:-109;width:455;height:2" coordorigin="6923,-109" coordsize="455,0" path="m6923,-109l7378,-10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8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4834" w:space="103"/>
            <w:col w:w="3623"/>
          </w:cols>
        </w:sectPr>
      </w:pPr>
    </w:p>
    <w:p>
      <w:pPr>
        <w:spacing w:before="0" w:after="0" w:line="35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等距的，故</w:t>
      </w:r>
      <w:r>
        <w:rPr>
          <w:rFonts w:ascii="宋体" w:hAnsi="宋体" w:cs="宋体" w:eastAsia="宋体"/>
          <w:spacing w:val="-73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14"/>
          <w:w w:val="100"/>
          <w:position w:val="3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又称为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次等距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样条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函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对于任意函数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6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次磨光函数，由归纳法可以得到：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300" w:val="left"/>
        </w:tabs>
        <w:spacing w:before="0" w:after="0" w:line="15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-20"/>
          <w:sz w:val="24"/>
          <w:szCs w:val="24"/>
        </w:rPr>
        <w:t>f</w:t>
        <w:tab/>
      </w:r>
      <w:r>
        <w:rPr>
          <w:rFonts w:ascii="Times New Roman" w:hAnsi="Times New Roman" w:cs="Times New Roman" w:eastAsia="Times New Roman"/>
          <w:i/>
          <w:position w:val="-20"/>
          <w:sz w:val="24"/>
          <w:szCs w:val="24"/>
        </w:rPr>
      </w:r>
      <w:r>
        <w:rPr>
          <w:rFonts w:ascii="Times New Roman" w:hAnsi="Times New Roman" w:cs="Times New Roman" w:eastAsia="Times New Roman"/>
          <w:position w:val="-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62" w:after="0" w:line="182" w:lineRule="exact"/>
        <w:ind w:right="-20"/>
        <w:jc w:val="left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2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2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4"/>
          <w:sz w:val="24"/>
          <w:szCs w:val="24"/>
        </w:rPr>
        <w:t>=</w:t>
      </w:r>
      <w:r>
        <w:rPr>
          <w:rFonts w:ascii="Meiryo" w:hAnsi="Meiryo" w:cs="Meiryo" w:eastAsia="Meiryo"/>
          <w:spacing w:val="22"/>
          <w:w w:val="68"/>
          <w:position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8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5"/>
          <w:w w:val="68"/>
          <w:position w:val="-5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71"/>
          <w:position w:val="-5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34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⎛</w:t>
      </w:r>
      <w:r>
        <w:rPr>
          <w:rFonts w:ascii="Meiryo" w:hAnsi="Meiryo" w:cs="Meiryo" w:eastAsia="Meiryo"/>
          <w:spacing w:val="29"/>
          <w:w w:val="3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-42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600" w:val="left"/>
        </w:tabs>
        <w:spacing w:before="0" w:after="0" w:line="99" w:lineRule="atLeast"/>
        <w:ind w:right="-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3.339996pt;margin-top:13.914533pt;width:22.38pt;height:.1pt;mso-position-horizontal-relative:page;mso-position-vertical-relative:paragraph;z-index:-3653" coordorigin="4667,278" coordsize="448,2">
            <v:shape style="position:absolute;left:4667;top:278;width:448;height:2" coordorigin="4667,278" coordsize="448,0" path="m4667,278l5114,278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05.860275pt;margin-top:7.064654pt;width:9.217459pt;height:12.00190pt;mso-position-horizontal-relative:page;mso-position-vertical-relative:paragraph;z-index:-3641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  <w:t>Ω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619614pt;margin-top:16.616901pt;width:6.00095pt;height:12.00190pt;mso-position-horizontal-relative:page;mso-position-vertical-relative:paragraph;z-index:-3640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38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sz w:val="24"/>
          <w:szCs w:val="24"/>
        </w:rPr>
        <w:t>⎟</w:t>
      </w:r>
      <w:r>
        <w:rPr>
          <w:rFonts w:ascii="Meiryo" w:hAnsi="Meiryo" w:cs="Meiryo" w:eastAsia="Meiryo"/>
          <w:spacing w:val="19"/>
          <w:w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5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position w:val="-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position w:val="-2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-2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9" w:after="0" w:line="165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position w:val="-23"/>
          <w:sz w:val="21"/>
          <w:szCs w:val="21"/>
        </w:rPr>
        <w:t>（</w:t>
      </w:r>
      <w:r>
        <w:rPr>
          <w:rFonts w:ascii="宋体" w:hAnsi="宋体" w:cs="宋体" w:eastAsia="宋体"/>
          <w:spacing w:val="-57"/>
          <w:position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2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≤</w:t>
      </w:r>
      <w:r>
        <w:rPr>
          <w:rFonts w:ascii="Meiryo" w:hAnsi="Meiryo" w:cs="Meiryo" w:eastAsia="Meiryo"/>
          <w:spacing w:val="-4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≤</w:t>
      </w:r>
      <w:r>
        <w:rPr>
          <w:rFonts w:ascii="Meiryo" w:hAnsi="Meiryo" w:cs="Meiryo" w:eastAsia="Meiryo"/>
          <w:spacing w:val="16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2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+</w:t>
      </w:r>
      <w:r>
        <w:rPr>
          <w:rFonts w:ascii="Meiryo" w:hAnsi="Meiryo" w:cs="Meiryo" w:eastAsia="Meiryo"/>
          <w:spacing w:val="16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8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2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6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5" w:equalWidth="0">
            <w:col w:w="1618" w:space="5"/>
            <w:col w:w="1000" w:space="241"/>
            <w:col w:w="810" w:space="58"/>
            <w:col w:w="415" w:space="64"/>
            <w:col w:w="4349"/>
          </w:cols>
        </w:sectPr>
      </w:pPr>
    </w:p>
    <w:p>
      <w:pPr>
        <w:spacing w:before="0" w:after="0" w:line="37" w:lineRule="atLeas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81.800003pt;margin-top:.535443pt;width:7.44pt;height:.1pt;mso-position-horizontal-relative:page;mso-position-vertical-relative:paragraph;z-index:-3654" coordorigin="3636,11" coordsize="149,2">
            <v:shape style="position:absolute;left:3636;top:11;width:149;height:2" coordorigin="3636,11" coordsize="149,0" path="m3636,11l3785,11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24.359985pt;margin-top:.535443pt;width:7.44pt;height:.1pt;mso-position-horizontal-relative:page;mso-position-vertical-relative:paragraph;z-index:-3652" coordorigin="6487,11" coordsize="149,2">
            <v:shape style="position:absolute;left:6487;top:11;width:149;height:2" coordorigin="6487,11" coordsize="149,0" path="m6487,11l6636,11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23999pt;margin-top:.535443pt;width:7.38pt;height:.1pt;mso-position-horizontal-relative:page;mso-position-vertical-relative:paragraph;z-index:-3651" coordorigin="7565,11" coordsize="148,2">
            <v:shape style="position:absolute;left:7565;top:11;width:148;height:2" coordorigin="7565,11" coordsize="148,0" path="m7565,11l7712,11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99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17" w:lineRule="exact"/>
        <w:ind w:right="-106"/>
        <w:jc w:val="left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29"/>
          <w:w w:val="43"/>
          <w:position w:val="13"/>
          <w:sz w:val="36"/>
          <w:szCs w:val="36"/>
        </w:rPr>
        <w:t>∫</w:t>
      </w:r>
      <w:r>
        <w:rPr>
          <w:rFonts w:ascii="Meiryo" w:hAnsi="Meiryo" w:cs="Meiryo" w:eastAsia="Meiryo"/>
          <w:spacing w:val="3"/>
          <w:w w:val="68"/>
          <w:position w:val="9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71"/>
          <w:position w:val="9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57" w:lineRule="atLeas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tabs>
          <w:tab w:pos="820" w:val="left"/>
        </w:tabs>
        <w:spacing w:before="0" w:after="0" w:line="199" w:lineRule="exact"/>
        <w:ind w:left="227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7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7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7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7" w:lineRule="exact"/>
        <w:ind w:right="-20"/>
        <w:jc w:val="right"/>
        <w:rPr>
          <w:rFonts w:ascii="Meiryo" w:hAnsi="Meiryo" w:cs="Meiryo" w:eastAsia="Meiryo"/>
          <w:sz w:val="14"/>
          <w:szCs w:val="14"/>
        </w:rPr>
      </w:pPr>
      <w:r>
        <w:rPr>
          <w:rFonts w:ascii="Meiryo" w:hAnsi="Meiryo" w:cs="Meiryo" w:eastAsia="Meiryo"/>
          <w:spacing w:val="5"/>
          <w:w w:val="68"/>
          <w:position w:val="-15"/>
          <w:sz w:val="14"/>
          <w:szCs w:val="14"/>
        </w:rPr>
        <w:t>+</w:t>
      </w:r>
      <w:r>
        <w:rPr>
          <w:rFonts w:ascii="Meiryo" w:hAnsi="Meiryo" w:cs="Meiryo" w:eastAsia="Meiryo"/>
          <w:spacing w:val="0"/>
          <w:w w:val="71"/>
          <w:position w:val="-15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tabs>
          <w:tab w:pos="1800" w:val="left"/>
        </w:tabs>
        <w:spacing w:before="0" w:after="0" w:line="111" w:lineRule="exact"/>
        <w:ind w:left="7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2000" w:val="left"/>
        </w:tabs>
        <w:spacing w:before="0" w:after="0" w:line="99" w:lineRule="exact"/>
        <w:ind w:right="-20"/>
        <w:jc w:val="left"/>
        <w:rPr>
          <w:rFonts w:ascii="Meiryo" w:hAnsi="Meiryo" w:cs="Meiryo" w:eastAsia="Meiryo"/>
          <w:sz w:val="14"/>
          <w:szCs w:val="14"/>
        </w:rPr>
      </w:pPr>
      <w:r>
        <w:rPr>
          <w:rFonts w:ascii="Meiryo" w:hAnsi="Meiryo" w:cs="Meiryo" w:eastAsia="Meiryo"/>
          <w:spacing w:val="0"/>
          <w:w w:val="38"/>
          <w:position w:val="-22"/>
          <w:sz w:val="24"/>
          <w:szCs w:val="24"/>
        </w:rPr>
        <w:t>⎛</w:t>
      </w:r>
      <w:r>
        <w:rPr>
          <w:rFonts w:ascii="Meiryo" w:hAnsi="Meiryo" w:cs="Meiryo" w:eastAsia="Meiryo"/>
          <w:spacing w:val="29"/>
          <w:w w:val="38"/>
          <w:position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0"/>
          <w:sz w:val="24"/>
          <w:szCs w:val="24"/>
        </w:rPr>
        <w:t>−</w:t>
      </w:r>
      <w:r>
        <w:rPr>
          <w:rFonts w:ascii="Meiryo" w:hAnsi="Meiryo" w:cs="Meiryo" w:eastAsia="Meiryo"/>
          <w:spacing w:val="-42"/>
          <w:w w:val="100"/>
          <w:position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22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-22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22"/>
          <w:sz w:val="24"/>
          <w:szCs w:val="24"/>
        </w:rPr>
      </w:r>
      <w:r>
        <w:rPr>
          <w:rFonts w:ascii="Meiryo" w:hAnsi="Meiryo" w:cs="Meiryo" w:eastAsia="Meiryo"/>
          <w:spacing w:val="0"/>
          <w:w w:val="69"/>
          <w:position w:val="-17"/>
          <w:sz w:val="14"/>
          <w:szCs w:val="14"/>
        </w:rPr>
        <w:t>+∞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line="99" w:lineRule="exact" w:after="0"/>
        <w:jc w:val="left"/>
        <w:rPr>
          <w:rFonts w:ascii="Meiryo" w:hAnsi="Meiryo" w:cs="Meiryo" w:eastAsia="Meiryo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4" w:equalWidth="0">
            <w:col w:w="1382" w:space="591"/>
            <w:col w:w="429" w:space="235"/>
            <w:col w:w="1026" w:space="423"/>
            <w:col w:w="4474"/>
          </w:cols>
        </w:sectPr>
      </w:pPr>
    </w:p>
    <w:p>
      <w:pPr>
        <w:spacing w:before="0" w:after="0" w:line="393" w:lineRule="exact"/>
        <w:ind w:right="-18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2.940002pt;margin-top:14.170529pt;width:7.44pt;height:.1pt;mso-position-horizontal-relative:page;mso-position-vertical-relative:paragraph;z-index:-3650" coordorigin="4859,283" coordsize="149,2">
            <v:shape style="position:absolute;left:4859;top:283;width:149;height:2" coordorigin="4859,283" coordsize="149,0" path="m4859,283l5008,283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特别地</w:t>
      </w:r>
      <w:r>
        <w:rPr>
          <w:rFonts w:ascii="宋体" w:hAnsi="宋体" w:cs="宋体" w:eastAsia="宋体"/>
          <w:spacing w:val="-5"/>
          <w:w w:val="100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当</w:t>
      </w:r>
      <w:r>
        <w:rPr>
          <w:rFonts w:ascii="宋体" w:hAnsi="宋体" w:cs="宋体" w:eastAsia="宋体"/>
          <w:spacing w:val="-23"/>
          <w:w w:val="100"/>
          <w:position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=</w:t>
      </w:r>
      <w:r>
        <w:rPr>
          <w:rFonts w:ascii="Meiryo" w:hAnsi="Meiryo" w:cs="Meiryo" w:eastAsia="Meiryo"/>
          <w:spacing w:val="-49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9"/>
          <w:w w:val="100"/>
          <w:position w:val="-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时</w:t>
      </w:r>
      <w:r>
        <w:rPr>
          <w:rFonts w:ascii="宋体" w:hAnsi="宋体" w:cs="宋体" w:eastAsia="宋体"/>
          <w:spacing w:val="-5"/>
          <w:w w:val="100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有</w:t>
      </w:r>
      <w:r>
        <w:rPr>
          <w:rFonts w:ascii="宋体" w:hAnsi="宋体" w:cs="宋体" w:eastAsia="宋体"/>
          <w:spacing w:val="-51"/>
          <w:w w:val="100"/>
          <w:position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583" w:lineRule="exact"/>
        <w:ind w:right="-95"/>
        <w:jc w:val="left"/>
        <w:rPr>
          <w:rFonts w:ascii="Meiryo" w:hAnsi="Meiryo" w:cs="Meiryo" w:eastAsia="Meiryo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-29"/>
          <w:w w:val="43"/>
          <w:position w:val="4"/>
          <w:sz w:val="36"/>
          <w:szCs w:val="36"/>
        </w:rPr>
        <w:t>∫</w:t>
      </w:r>
      <w:r>
        <w:rPr>
          <w:rFonts w:ascii="Meiryo" w:hAnsi="Meiryo" w:cs="Meiryo" w:eastAsia="Meiryo"/>
          <w:spacing w:val="3"/>
          <w:w w:val="68"/>
          <w:position w:val="0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71"/>
          <w:position w:val="0"/>
          <w:sz w:val="14"/>
          <w:szCs w:val="14"/>
        </w:rPr>
        <w:t>∞</w:t>
      </w:r>
      <w:r>
        <w:rPr>
          <w:rFonts w:ascii="Meiryo" w:hAnsi="Meiryo" w:cs="Meiryo" w:eastAsia="Meiryo"/>
          <w:spacing w:val="0"/>
          <w:w w:val="100"/>
          <w:position w:val="0"/>
          <w:sz w:val="14"/>
          <w:szCs w:val="14"/>
        </w:rPr>
      </w:r>
    </w:p>
    <w:p>
      <w:pPr>
        <w:spacing w:before="0" w:after="0" w:line="415" w:lineRule="exact"/>
        <w:ind w:left="-63"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15"/>
          <w:w w:val="96"/>
          <w:position w:val="0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6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-6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6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6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03" w:lineRule="exact"/>
        <w:ind w:left="312" w:right="-11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Meiryo" w:hAnsi="Meiryo" w:cs="Meiryo" w:eastAsia="Meiryo"/>
          <w:spacing w:val="-14"/>
          <w:w w:val="38"/>
          <w:position w:val="-3"/>
          <w:sz w:val="24"/>
          <w:szCs w:val="24"/>
        </w:rPr>
        <w:t>⎟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1"/>
          <w:sz w:val="24"/>
          <w:szCs w:val="24"/>
        </w:rPr>
        <w:t>1</w:t>
      </w:r>
      <w:r>
        <w:rPr>
          <w:rFonts w:ascii="宋体" w:hAnsi="宋体" w:cs="宋体" w:eastAsia="宋体"/>
          <w:spacing w:val="-5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从而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9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94.480011pt;margin-top:-5.960679pt;width:22.38pt;height:.1pt;mso-position-horizontal-relative:page;mso-position-vertical-relative:paragraph;z-index:-3649" coordorigin="5890,-119" coordsize="448,2">
            <v:shape style="position:absolute;left:5890;top:-119;width:448;height:2" coordorigin="5890,-119" coordsize="448,0" path="m5890,-119l6337,-11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583" w:lineRule="exact"/>
        <w:ind w:right="-9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-27"/>
          <w:w w:val="43"/>
          <w:position w:val="4"/>
          <w:sz w:val="36"/>
          <w:szCs w:val="36"/>
        </w:rPr>
        <w:t>∫</w:t>
      </w:r>
      <w:r>
        <w:rPr>
          <w:rFonts w:ascii="Meiryo" w:hAnsi="Meiryo" w:cs="Meiryo" w:eastAsia="Meiryo"/>
          <w:spacing w:val="3"/>
          <w:w w:val="68"/>
          <w:position w:val="0"/>
          <w:sz w:val="14"/>
          <w:szCs w:val="14"/>
        </w:rPr>
        <w:t>−</w:t>
      </w:r>
      <w:r>
        <w:rPr>
          <w:rFonts w:ascii="Meiryo" w:hAnsi="Meiryo" w:cs="Meiryo" w:eastAsia="Meiryo"/>
          <w:spacing w:val="0"/>
          <w:w w:val="71"/>
          <w:position w:val="0"/>
          <w:sz w:val="14"/>
          <w:szCs w:val="14"/>
        </w:rPr>
        <w:t>∞</w:t>
      </w:r>
      <w:r>
        <w:rPr>
          <w:rFonts w:ascii="Meiryo" w:hAnsi="Meiryo" w:cs="Meiryo" w:eastAsia="Meiryo"/>
          <w:spacing w:val="-11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14"/>
          <w:w w:val="100"/>
          <w:position w:val="1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44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-11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4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-5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且当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44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6" w:equalWidth="0">
            <w:col w:w="3316" w:space="59"/>
            <w:col w:w="249" w:space="36"/>
            <w:col w:w="518" w:space="197"/>
            <w:col w:w="1570" w:space="39"/>
            <w:col w:w="546" w:space="39"/>
            <w:col w:w="1991"/>
          </w:cols>
        </w:sectPr>
      </w:pPr>
    </w:p>
    <w:p>
      <w:pPr>
        <w:spacing w:before="0" w:after="0" w:line="347" w:lineRule="exact"/>
        <w:ind w:left="226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4"/>
          <w:sz w:val="24"/>
          <w:szCs w:val="24"/>
        </w:rPr>
        <w:t>≥</w:t>
      </w:r>
      <w:r>
        <w:rPr>
          <w:rFonts w:ascii="Meiryo" w:hAnsi="Meiryo" w:cs="Meiryo" w:eastAsia="Meiryo"/>
          <w:spacing w:val="-4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时有递推关系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57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-3"/>
          <w:w w:val="38"/>
          <w:position w:val="-9"/>
          <w:sz w:val="24"/>
          <w:szCs w:val="24"/>
        </w:rPr>
        <w:t>⎡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57" w:lineRule="exact"/>
        <w:ind w:right="-79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56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1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480" w:val="left"/>
        </w:tabs>
        <w:spacing w:before="0" w:after="0" w:line="257" w:lineRule="exact"/>
        <w:ind w:right="-78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940" w:val="left"/>
        </w:tabs>
        <w:spacing w:before="0" w:after="0" w:line="257" w:lineRule="exact"/>
        <w:ind w:right="-79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-33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−</w:t>
      </w:r>
      <w:r>
        <w:rPr>
          <w:rFonts w:ascii="Meiryo" w:hAnsi="Meiryo" w:cs="Meiryo" w:eastAsia="Meiryo"/>
          <w:spacing w:val="-60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480" w:val="left"/>
        </w:tabs>
        <w:spacing w:before="0" w:after="0" w:line="25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1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38"/>
          <w:position w:val="-11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5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pgSz w:w="11920" w:h="16840"/>
          <w:pgMar w:header="0" w:footer="3088" w:top="1100" w:bottom="3300" w:left="1680" w:right="1660"/>
          <w:cols w:num="5" w:equalWidth="0">
            <w:col w:w="2572" w:space="400"/>
            <w:col w:w="560" w:space="427"/>
            <w:col w:w="743" w:space="216"/>
            <w:col w:w="1045" w:space="427"/>
            <w:col w:w="2190"/>
          </w:cols>
        </w:sectPr>
      </w:pPr>
    </w:p>
    <w:p>
      <w:pPr>
        <w:tabs>
          <w:tab w:pos="2380" w:val="left"/>
        </w:tabs>
        <w:spacing w:before="0" w:after="0" w:line="215" w:lineRule="exact"/>
        <w:ind w:left="1345" w:right="-88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93.5pt;margin-top:6.847824pt;width:7.62pt;height:.1pt;mso-position-horizontal-relative:page;mso-position-vertical-relative:paragraph;z-index:-3639" coordorigin="3870,137" coordsize="152,2">
            <v:shape style="position:absolute;left:3870;top:137;width:152;height:2" coordorigin="3870,137" coordsize="152,0" path="m3870,137l4022,137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427.079987pt;margin-top:6.847824pt;width:7.26pt;height:.1pt;mso-position-horizontal-relative:page;mso-position-vertical-relative:paragraph;z-index:-3635" coordorigin="8542,137" coordsize="145,2">
            <v:shape style="position:absolute;left:8542;top:137;width:145;height:2" coordorigin="8542,137" coordsize="145,0" path="m8542,137l8687,137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194.338257pt;margin-top:9.490183pt;width:5.328844pt;height:12.00190pt;mso-position-horizontal-relative:page;mso-position-vertical-relative:paragraph;z-index:-3619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4"/>
          <w:w w:val="100"/>
          <w:position w:val="-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-2"/>
          <w:sz w:val="24"/>
          <w:szCs w:val="24"/>
        </w:rPr>
        <w:tab/>
      </w:r>
      <w:r>
        <w:rPr>
          <w:rFonts w:ascii="Meiryo" w:hAnsi="Meiryo" w:cs="Meiryo" w:eastAsia="Meiryo"/>
          <w:spacing w:val="-3"/>
          <w:w w:val="38"/>
          <w:position w:val="-9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-42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080" w:val="left"/>
        </w:tabs>
        <w:spacing w:before="0" w:after="0" w:line="215" w:lineRule="exact"/>
        <w:ind w:right="-10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13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2"/>
          <w:w w:val="38"/>
          <w:position w:val="-4"/>
          <w:sz w:val="24"/>
          <w:szCs w:val="24"/>
        </w:rPr>
        <w:t>⎟</w:t>
      </w:r>
      <w:r>
        <w:rPr>
          <w:rFonts w:ascii="Meiryo" w:hAnsi="Meiryo" w:cs="Meiryo" w:eastAsia="Meiryo"/>
          <w:spacing w:val="14"/>
          <w:w w:val="96"/>
          <w:position w:val="-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-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+</w:t>
      </w:r>
      <w:r>
        <w:rPr>
          <w:rFonts w:ascii="Meiryo" w:hAnsi="Meiryo" w:cs="Meiryo" w:eastAsia="Meiryo"/>
          <w:spacing w:val="16"/>
          <w:w w:val="6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1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⎟</w:t>
      </w:r>
      <w:r>
        <w:rPr>
          <w:rFonts w:ascii="Meiryo" w:hAnsi="Meiryo" w:cs="Meiryo" w:eastAsia="Meiryo"/>
          <w:spacing w:val="-37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-42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15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6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2"/>
          <w:w w:val="38"/>
          <w:position w:val="-4"/>
          <w:sz w:val="24"/>
          <w:szCs w:val="24"/>
        </w:rPr>
        <w:t>⎟</w:t>
      </w:r>
      <w:r>
        <w:rPr>
          <w:rFonts w:ascii="Meiryo" w:hAnsi="Meiryo" w:cs="Meiryo" w:eastAsia="Meiryo"/>
          <w:spacing w:val="14"/>
          <w:w w:val="96"/>
          <w:position w:val="-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-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1"/>
          <w:w w:val="100"/>
          <w:position w:val="-20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38"/>
          <w:position w:val="-4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15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899" w:space="227"/>
            <w:col w:w="2206" w:space="217"/>
            <w:col w:w="3031"/>
          </w:cols>
        </w:sectPr>
      </w:pPr>
    </w:p>
    <w:p>
      <w:pPr>
        <w:tabs>
          <w:tab w:pos="3420" w:val="left"/>
          <w:tab w:pos="3940" w:val="left"/>
          <w:tab w:pos="4600" w:val="left"/>
          <w:tab w:pos="4900" w:val="left"/>
        </w:tabs>
        <w:spacing w:before="0" w:after="0" w:line="259" w:lineRule="exact"/>
        <w:ind w:left="2390" w:right="-79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31.720001pt;margin-top:-3.892676pt;width:22.74pt;height:.1pt;mso-position-horizontal-relative:page;mso-position-vertical-relative:paragraph;z-index:-3638" coordorigin="4634,-78" coordsize="455,2">
            <v:shape style="position:absolute;left:4634;top:-78;width:455;height:2" coordorigin="4634,-78" coordsize="455,0" path="m4634,-78l5089,-78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700012pt;margin-top:-3.892676pt;width:7.26pt;height:.1pt;mso-position-horizontal-relative:page;mso-position-vertical-relative:paragraph;z-index:-3637" coordorigin="6114,-78" coordsize="145,2">
            <v:shape style="position:absolute;left:6114;top:-78;width:145;height:2" coordorigin="6114,-78" coordsize="145,0" path="m6114,-78l6259,-78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36.119995pt;margin-top:-3.892676pt;width:22.56pt;height:.1pt;mso-position-horizontal-relative:page;mso-position-vertical-relative:paragraph;z-index:-3636" coordorigin="6722,-78" coordsize="451,2">
            <v:shape style="position:absolute;left:6722;top:-78;width:451;height:2" coordorigin="6722,-78" coordsize="451,0" path="m6722,-78l7174,-78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-1"/>
          <w:w w:val="38"/>
          <w:position w:val="0"/>
          <w:sz w:val="24"/>
          <w:szCs w:val="24"/>
        </w:rPr>
        <w:t>⎣</w:t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500" w:val="left"/>
          <w:tab w:pos="1160" w:val="left"/>
        </w:tabs>
        <w:spacing w:before="0" w:after="0" w:line="259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4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5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5010" w:space="860"/>
            <w:col w:w="2710"/>
          </w:cols>
        </w:sectPr>
      </w:pPr>
    </w:p>
    <w:p>
      <w:pPr>
        <w:tabs>
          <w:tab w:pos="1520" w:val="left"/>
        </w:tabs>
        <w:spacing w:before="0" w:after="0" w:line="27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.6.3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维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等距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函数插值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等距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函数与通常的样条有如下的关系：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38" w:after="0" w:line="240" w:lineRule="auto"/>
        <w:ind w:left="894" w:right="-11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定理</w:t>
        <w:tab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设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区</w:t>
      </w:r>
      <w:r>
        <w:rPr>
          <w:rFonts w:ascii="宋体" w:hAnsi="宋体" w:cs="宋体" w:eastAsia="宋体"/>
          <w:spacing w:val="18"/>
          <w:w w:val="100"/>
          <w:sz w:val="21"/>
          <w:szCs w:val="21"/>
        </w:rPr>
        <w:t>间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的均匀分划</w:t>
      </w:r>
      <w:r>
        <w:rPr>
          <w:rFonts w:ascii="宋体" w:hAnsi="宋体" w:cs="宋体" w:eastAsia="宋体"/>
          <w:spacing w:val="-70"/>
          <w:w w:val="100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7"/>
          <w:sz w:val="24"/>
          <w:szCs w:val="24"/>
        </w:rPr>
        <w:t>Δ</w:t>
      </w:r>
      <w:r>
        <w:rPr>
          <w:rFonts w:ascii="Meiryo" w:hAnsi="Meiryo" w:cs="Meiryo" w:eastAsia="Meiryo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14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42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0"/>
          <w:sz w:val="24"/>
          <w:szCs w:val="24"/>
        </w:rPr>
        <w:t>h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8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-19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13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则对任意</w:t>
      </w:r>
      <w:r>
        <w:rPr>
          <w:rFonts w:ascii="宋体" w:hAnsi="宋体" w:cs="宋体" w:eastAsia="宋体"/>
          <w:spacing w:val="-7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次样条函数</w:t>
      </w:r>
      <w:r>
        <w:rPr>
          <w:rFonts w:ascii="宋体" w:hAnsi="宋体" w:cs="宋体" w:eastAsia="宋体"/>
          <w:spacing w:val="-6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0"/>
          <w:sz w:val="24"/>
          <w:szCs w:val="24"/>
        </w:rPr>
        <w:t>∈</w:t>
      </w:r>
      <w:r>
        <w:rPr>
          <w:rFonts w:ascii="Meiryo" w:hAnsi="Meiryo" w:cs="Meiryo" w:eastAsia="Meiryo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0"/>
          <w:sz w:val="24"/>
          <w:szCs w:val="24"/>
        </w:rPr>
        <w:t>(</w:t>
      </w:r>
      <w:r>
        <w:rPr>
          <w:rFonts w:ascii="Meiryo" w:hAnsi="Meiryo" w:cs="Meiryo" w:eastAsia="Meiryo"/>
          <w:spacing w:val="3"/>
          <w:w w:val="87"/>
          <w:position w:val="0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都可以表示为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样条函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族</w:t>
      </w:r>
    </w:p>
    <w:p>
      <w:pPr>
        <w:spacing w:before="0" w:after="0" w:line="144" w:lineRule="exact"/>
        <w:ind w:left="3765" w:right="344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4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-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5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-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397" w:lineRule="exact"/>
        <w:ind w:left="-38" w:right="32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24" w:lineRule="exact"/>
        <w:ind w:left="540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469.140015pt;margin-top:2.622514pt;width:24.6pt;height:.1pt;mso-position-horizontal-relative:page;mso-position-vertical-relative:paragraph;z-index:-3634" coordorigin="9383,52" coordsize="492,2">
            <v:shape style="position:absolute;left:9383;top:52;width:492;height:2" coordorigin="9383,52" coordsize="492,0" path="m9383,52l9875,52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27" w:lineRule="exact"/>
        <w:ind w:left="142" w:right="4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27" w:lineRule="exact"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7639" w:space="72"/>
            <w:col w:w="869"/>
          </w:cols>
        </w:sectPr>
      </w:pPr>
    </w:p>
    <w:p>
      <w:pPr>
        <w:tabs>
          <w:tab w:pos="1760" w:val="left"/>
        </w:tabs>
        <w:spacing w:before="0" w:after="0" w:line="154" w:lineRule="exact"/>
        <w:ind w:left="1350" w:right="-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2"/>
          <w:position w:val="-6"/>
          <w:sz w:val="24"/>
          <w:szCs w:val="24"/>
        </w:rPr>
        <w:t>⎧</w:t>
      </w:r>
      <w:r>
        <w:rPr>
          <w:rFonts w:ascii="Meiryo" w:hAnsi="Meiryo" w:cs="Meiryo" w:eastAsia="Meiryo"/>
          <w:spacing w:val="-17"/>
          <w:w w:val="42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6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42"/>
          <w:position w:val="-8"/>
          <w:sz w:val="24"/>
          <w:szCs w:val="24"/>
        </w:rPr>
        <w:t>⎛</w:t>
      </w:r>
      <w:r>
        <w:rPr>
          <w:rFonts w:ascii="Meiryo" w:hAnsi="Meiryo" w:cs="Meiryo" w:eastAsia="Meiryo"/>
          <w:spacing w:val="16"/>
          <w:w w:val="42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5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  <w:u w:val="single" w:color="000000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7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  <w:u w:val="single" w:color="000000"/>
        </w:rPr>
        <w:t>+</w:t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0"/>
          <w:w w:val="68"/>
          <w:position w:val="-7"/>
          <w:sz w:val="24"/>
          <w:szCs w:val="24"/>
        </w:rPr>
      </w:r>
      <w:r>
        <w:rPr>
          <w:rFonts w:ascii="Meiryo" w:hAnsi="Meiryo" w:cs="Meiryo" w:eastAsia="Meiryo"/>
          <w:spacing w:val="-56"/>
          <w:w w:val="100"/>
          <w:position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6"/>
          <w:w w:val="100"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-40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38"/>
          <w:position w:val="-8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49"/>
          <w:position w:val="-6"/>
          <w:sz w:val="24"/>
          <w:szCs w:val="24"/>
        </w:rPr>
        <w:t>⎫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5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439" w:space="639"/>
            <w:col w:w="5502"/>
          </w:cols>
        </w:sectPr>
      </w:pPr>
    </w:p>
    <w:p>
      <w:pPr>
        <w:spacing w:before="0" w:after="0" w:line="190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78.380005pt;margin-top:6.842192pt;width:29.4pt;height:.1pt;mso-position-horizontal-relative:page;mso-position-vertical-relative:paragraph;z-index:-3633" coordorigin="3568,137" coordsize="588,2">
            <v:shape style="position:absolute;left:3568;top:137;width:588;height:2" coordorigin="3568,137" coordsize="588,0" path="m3568,137l4156,137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-2"/>
          <w:w w:val="49"/>
          <w:position w:val="-8"/>
          <w:sz w:val="24"/>
          <w:szCs w:val="24"/>
        </w:rPr>
        <w:t>⎨</w:t>
      </w:r>
      <w:r>
        <w:rPr>
          <w:rFonts w:ascii="Meiryo" w:hAnsi="Meiryo" w:cs="Meiryo" w:eastAsia="Meiryo"/>
          <w:spacing w:val="14"/>
          <w:w w:val="96"/>
          <w:position w:val="-4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5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1000" w:val="left"/>
        </w:tabs>
        <w:spacing w:before="0" w:after="0" w:line="190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4"/>
          <w:w w:val="38"/>
          <w:position w:val="-5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49"/>
          <w:position w:val="-8"/>
          <w:sz w:val="24"/>
          <w:szCs w:val="24"/>
        </w:rPr>
        <w:t>⎬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90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1855" w:space="676"/>
            <w:col w:w="6049"/>
          </w:cols>
        </w:sectPr>
      </w:pPr>
    </w:p>
    <w:p>
      <w:pPr>
        <w:tabs>
          <w:tab w:pos="1760" w:val="left"/>
          <w:tab w:pos="2120" w:val="left"/>
        </w:tabs>
        <w:spacing w:before="0" w:after="0" w:line="349" w:lineRule="exact"/>
        <w:ind w:left="1350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0"/>
          <w:w w:val="43"/>
          <w:position w:val="4"/>
          <w:sz w:val="24"/>
          <w:szCs w:val="24"/>
        </w:rPr>
        <w:t>⎩</w:t>
      </w:r>
      <w:r>
        <w:rPr>
          <w:rFonts w:ascii="Meiryo" w:hAnsi="Meiryo" w:cs="Meiryo" w:eastAsia="Meiryo"/>
          <w:spacing w:val="-21"/>
          <w:w w:val="43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43"/>
          <w:position w:val="6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6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的线性组合。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9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14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4"/>
          <w:w w:val="38"/>
          <w:position w:val="6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49"/>
          <w:position w:val="4"/>
          <w:sz w:val="24"/>
          <w:szCs w:val="24"/>
        </w:rPr>
        <w:t>⎭</w:t>
      </w:r>
      <w:r>
        <w:rPr>
          <w:rFonts w:ascii="Meiryo" w:hAnsi="Meiryo" w:cs="Meiryo" w:eastAsia="Meiryo"/>
          <w:spacing w:val="-4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1"/>
          <w:sz w:val="14"/>
          <w:szCs w:val="14"/>
        </w:rPr>
        <w:t>=</w:t>
      </w:r>
      <w:r>
        <w:rPr>
          <w:rFonts w:ascii="Meiryo" w:hAnsi="Meiryo" w:cs="Meiryo" w:eastAsia="Meiryo"/>
          <w:spacing w:val="0"/>
          <w:w w:val="68"/>
          <w:position w:val="1"/>
          <w:sz w:val="14"/>
          <w:szCs w:val="14"/>
        </w:rPr>
        <w:t>−</w:t>
      </w:r>
      <w:r>
        <w:rPr>
          <w:rFonts w:ascii="Meiryo" w:hAnsi="Meiryo" w:cs="Meiryo" w:eastAsia="Meiryo"/>
          <w:spacing w:val="-35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49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243" w:space="990"/>
            <w:col w:w="5347"/>
          </w:cols>
        </w:sectPr>
      </w:pPr>
    </w:p>
    <w:p>
      <w:pPr>
        <w:spacing w:before="0" w:after="0" w:line="362" w:lineRule="exact"/>
        <w:ind w:left="894" w:right="-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89"/>
          <w:w w:val="100"/>
          <w:position w:val="2"/>
          <w:sz w:val="21"/>
          <w:szCs w:val="21"/>
        </w:rPr>
        <w:t>根据定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理</w:t>
      </w:r>
      <w:r>
        <w:rPr>
          <w:rFonts w:ascii="宋体" w:hAnsi="宋体" w:cs="宋体" w:eastAsia="宋体"/>
          <w:spacing w:val="-17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89"/>
          <w:w w:val="100"/>
          <w:position w:val="2"/>
          <w:sz w:val="21"/>
          <w:szCs w:val="21"/>
        </w:rPr>
        <w:t>，如果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已</w:t>
      </w:r>
      <w:r>
        <w:rPr>
          <w:rFonts w:ascii="宋体" w:hAnsi="宋体" w:cs="宋体" w:eastAsia="宋体"/>
          <w:spacing w:val="-17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89"/>
          <w:w w:val="100"/>
          <w:position w:val="2"/>
          <w:sz w:val="21"/>
          <w:szCs w:val="21"/>
        </w:rPr>
        <w:t>知曲线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上</w:t>
      </w:r>
      <w:r>
        <w:rPr>
          <w:rFonts w:ascii="宋体" w:hAnsi="宋体" w:cs="宋体" w:eastAsia="宋体"/>
          <w:spacing w:val="-17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89"/>
          <w:w w:val="100"/>
          <w:position w:val="2"/>
          <w:sz w:val="21"/>
          <w:szCs w:val="21"/>
        </w:rPr>
        <w:t>一组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点</w:t>
      </w:r>
      <w:r>
        <w:rPr>
          <w:rFonts w:ascii="宋体" w:hAnsi="宋体" w:cs="宋体" w:eastAsia="宋体"/>
          <w:spacing w:val="1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6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spacing w:val="89"/>
          <w:w w:val="100"/>
          <w:position w:val="2"/>
          <w:sz w:val="21"/>
          <w:szCs w:val="21"/>
        </w:rPr>
        <w:t>，其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中</w:t>
      </w:r>
      <w:r>
        <w:rPr>
          <w:rFonts w:ascii="宋体" w:hAnsi="宋体" w:cs="宋体" w:eastAsia="宋体"/>
          <w:spacing w:val="32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1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41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jh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2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6115" w:space="125"/>
            <w:col w:w="2340"/>
          </w:cols>
        </w:sectPr>
      </w:pPr>
    </w:p>
    <w:p>
      <w:pPr>
        <w:spacing w:before="0" w:after="0" w:line="37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69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&gt;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，则可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以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构造出一条样条磨光曲线（即为</w:t>
      </w:r>
      <w:r>
        <w:rPr>
          <w:rFonts w:ascii="宋体" w:hAnsi="宋体" w:cs="宋体" w:eastAsia="宋体"/>
          <w:spacing w:val="-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46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样条函数族的线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性组合）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3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222" w:lineRule="exact"/>
        <w:ind w:right="477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7"/>
          <w:position w:val="0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3" w:lineRule="exact"/>
        <w:ind w:left="1354"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100"/>
          <w:position w:val="-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37"/>
          <w:w w:val="68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9"/>
          <w:sz w:val="36"/>
          <w:szCs w:val="36"/>
        </w:rPr>
        <w:t>∑</w:t>
      </w:r>
      <w:r>
        <w:rPr>
          <w:rFonts w:ascii="Meiryo" w:hAnsi="Meiryo" w:cs="Meiryo" w:eastAsia="Meiryo"/>
          <w:spacing w:val="-91"/>
          <w:w w:val="100"/>
          <w:position w:val="-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14"/>
          <w:w w:val="100"/>
          <w:position w:val="-4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30" w:lineRule="exact"/>
        <w:ind w:right="-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⎛</w:t>
      </w:r>
      <w:r>
        <w:rPr>
          <w:rFonts w:ascii="Meiryo" w:hAnsi="Meiryo" w:cs="Meiryo" w:eastAsia="Meiryo"/>
          <w:spacing w:val="29"/>
          <w:w w:val="38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95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35.259995pt;margin-top:2.102025pt;width:29.46pt;height:.1pt;mso-position-horizontal-relative:page;mso-position-vertical-relative:paragraph;z-index:-3632" coordorigin="4705,42" coordsize="589,2">
            <v:shape style="position:absolute;left:4705;top:42;width:589;height:2" coordorigin="4705,42" coordsize="589,0" path="m4705,42l5294,42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25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2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4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425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866" w:space="36"/>
            <w:col w:w="606" w:space="0"/>
            <w:col w:w="5072"/>
          </w:cols>
        </w:sectPr>
      </w:pPr>
    </w:p>
    <w:p>
      <w:pPr>
        <w:tabs>
          <w:tab w:pos="2900" w:val="left"/>
          <w:tab w:pos="3260" w:val="left"/>
          <w:tab w:pos="3980" w:val="left"/>
        </w:tabs>
        <w:spacing w:before="0" w:after="0" w:line="266" w:lineRule="exact"/>
        <w:ind w:left="2122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shape style="position:absolute;margin-left:283.559998pt;margin-top:-8.471694pt;width:4.593740pt;height:11.9941pt;mso-position-horizontal-relative:page;mso-position-vertical-relative:paragraph;z-index:-3618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38"/>
                      <w:sz w:val="24"/>
                      <w:szCs w:val="24"/>
                    </w:rPr>
                    <w:t>⎟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3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-1"/>
          <w:sz w:val="14"/>
          <w:szCs w:val="14"/>
        </w:rPr>
        <w:t>=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−</w:t>
      </w:r>
      <w:r>
        <w:rPr>
          <w:rFonts w:ascii="Meiryo" w:hAnsi="Meiryo" w:cs="Meiryo" w:eastAsia="Meiryo"/>
          <w:spacing w:val="-3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h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其中</w:t>
      </w:r>
      <w:r>
        <w:rPr>
          <w:rFonts w:ascii="宋体" w:hAnsi="宋体" w:cs="宋体" w:eastAsia="宋体"/>
          <w:spacing w:val="-74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6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Meiryo" w:hAnsi="Meiryo" w:cs="Meiryo" w:eastAsia="Meiryo"/>
          <w:spacing w:val="6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6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）为待定常数。用它来逼近曲线，既有较好的精度，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又有良好的保凸性。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9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实际中，最常用的是</w:t>
      </w:r>
      <w:r>
        <w:rPr>
          <w:rFonts w:ascii="宋体" w:hAnsi="宋体" w:cs="宋体" w:eastAsia="宋体"/>
          <w:spacing w:val="-7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3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的情况，即一般形式为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9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6"/>
          <w:position w:val="-2"/>
          <w:sz w:val="14"/>
          <w:szCs w:val="14"/>
        </w:rPr>
        <w:t>n</w:t>
      </w:r>
      <w:r>
        <w:rPr>
          <w:rFonts w:ascii="Meiryo" w:hAnsi="Meiryo" w:cs="Meiryo" w:eastAsia="Meiryo"/>
          <w:spacing w:val="-8"/>
          <w:w w:val="68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1080" w:val="left"/>
        </w:tabs>
        <w:spacing w:before="0" w:after="0" w:line="176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⎛</w:t>
      </w:r>
      <w:r>
        <w:rPr>
          <w:rFonts w:ascii="Meiryo" w:hAnsi="Meiryo" w:cs="Meiryo" w:eastAsia="Meiryo"/>
          <w:spacing w:val="29"/>
          <w:w w:val="38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1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1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76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342" w:space="520"/>
            <w:col w:w="5718"/>
          </w:cols>
        </w:sectPr>
      </w:pPr>
    </w:p>
    <w:p>
      <w:pPr>
        <w:spacing w:before="0" w:after="0" w:line="186" w:lineRule="exact"/>
        <w:ind w:left="1354" w:right="-94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5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24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91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8"/>
          <w:sz w:val="24"/>
          <w:szCs w:val="24"/>
        </w:rPr>
        <w:t>Ω</w:t>
      </w:r>
      <w:r>
        <w:rPr>
          <w:rFonts w:ascii="Meiryo" w:hAnsi="Meiryo" w:cs="Meiryo" w:eastAsia="Meiryo"/>
          <w:spacing w:val="9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6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2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−</w:t>
      </w:r>
      <w:r>
        <w:rPr>
          <w:rFonts w:ascii="Meiryo" w:hAnsi="Meiryo" w:cs="Meiryo" w:eastAsia="Meiryo"/>
          <w:spacing w:val="37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86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2954" w:space="514"/>
            <w:col w:w="5112"/>
          </w:cols>
        </w:sectPr>
      </w:pPr>
    </w:p>
    <w:p>
      <w:pPr>
        <w:tabs>
          <w:tab w:pos="2520" w:val="left"/>
          <w:tab w:pos="2760" w:val="left"/>
        </w:tabs>
        <w:spacing w:before="0" w:after="0" w:line="107" w:lineRule="exact"/>
        <w:ind w:left="144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45.09996pt;margin-top:2.279182pt;width:5.99705pt;height:11.9941pt;mso-position-horizontal-relative:page;mso-position-vertical-relative:paragraph;z-index:-3616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2860" w:val="left"/>
          <w:tab w:pos="3940" w:val="left"/>
        </w:tabs>
        <w:spacing w:before="0" w:after="0" w:line="204" w:lineRule="exact"/>
        <w:ind w:left="2110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33.279999pt;margin-top:-5.735131pt;width:29.46pt;height:.1pt;mso-position-horizontal-relative:page;mso-position-vertical-relative:paragraph;z-index:-3631" coordorigin="4666,-115" coordsize="589,2">
            <v:shape style="position:absolute;left:4666;top:-115;width:589;height:2" coordorigin="4666,-115" coordsize="589,0" path="m4666,-115l5255,-115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0"/>
          <w:sz w:val="14"/>
          <w:szCs w:val="14"/>
        </w:rPr>
        <w:t>=</w:t>
      </w:r>
      <w:r>
        <w:rPr>
          <w:rFonts w:ascii="Meiryo" w:hAnsi="Meiryo" w:cs="Meiryo" w:eastAsia="Meiryo"/>
          <w:spacing w:val="-1"/>
          <w:w w:val="68"/>
          <w:position w:val="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其中</w:t>
      </w:r>
      <w:r>
        <w:rPr>
          <w:rFonts w:ascii="宋体" w:hAnsi="宋体" w:cs="宋体" w:eastAsia="宋体"/>
          <w:spacing w:val="-69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个待定系数</w:t>
      </w:r>
      <w:r>
        <w:rPr>
          <w:rFonts w:ascii="宋体" w:hAnsi="宋体" w:cs="宋体" w:eastAsia="宋体"/>
          <w:spacing w:val="-7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1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）可以由插值条件确定。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对于插值条件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7" w:lineRule="exact"/>
        <w:ind w:left="13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-3"/>
          <w:sz w:val="24"/>
          <w:szCs w:val="24"/>
        </w:rPr>
        <w:t>⎪</w:t>
      </w:r>
      <w:r>
        <w:rPr>
          <w:rFonts w:ascii="Meiryo" w:hAnsi="Meiryo" w:cs="Meiryo" w:eastAsia="Meiryo"/>
          <w:spacing w:val="5"/>
          <w:w w:val="49"/>
          <w:position w:val="2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4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63" w:lineRule="exact"/>
        <w:ind w:left="1350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51" w:lineRule="exact"/>
        <w:ind w:left="13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6"/>
          <w:sz w:val="24"/>
          <w:szCs w:val="24"/>
        </w:rPr>
        <w:t>⎪</w:t>
      </w:r>
      <w:r>
        <w:rPr>
          <w:rFonts w:ascii="Meiryo" w:hAnsi="Meiryo" w:cs="Meiryo" w:eastAsia="Meiryo"/>
          <w:spacing w:val="5"/>
          <w:w w:val="49"/>
          <w:position w:val="0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position w:val="8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8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0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8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8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8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8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1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360" w:val="left"/>
        </w:tabs>
        <w:spacing w:before="0" w:after="0" w:line="241" w:lineRule="exact"/>
        <w:ind w:left="135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10"/>
          <w:sz w:val="24"/>
          <w:szCs w:val="24"/>
        </w:rPr>
        <w:t>⎧</w:t>
      </w:r>
      <w:r>
        <w:rPr>
          <w:rFonts w:ascii="Meiryo" w:hAnsi="Meiryo" w:cs="Meiryo" w:eastAsia="Meiryo"/>
          <w:spacing w:val="0"/>
          <w:w w:val="100"/>
          <w:position w:val="-1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1"/>
          <w:w w:val="100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4"/>
          <w:sz w:val="14"/>
          <w:szCs w:val="14"/>
        </w:rPr>
        <w:t>n</w:t>
      </w:r>
      <w:r>
        <w:rPr>
          <w:rFonts w:ascii="Meiryo" w:hAnsi="Meiryo" w:cs="Meiryo" w:eastAsia="Meiryo"/>
          <w:spacing w:val="-10"/>
          <w:w w:val="68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25" w:lineRule="exact"/>
        <w:ind w:left="135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02.080002pt;margin-top:9.02347pt;width:7.44pt;height:.1pt;mso-position-horizontal-relative:page;mso-position-vertical-relative:paragraph;z-index:-3630" coordorigin="4042,180" coordsize="149,2">
            <v:shape style="position:absolute;left:4042;top:180;width:149;height:2" coordorigin="4042,180" coordsize="149,0" path="m4042,180l4190,180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5"/>
          <w:w w:val="49"/>
          <w:position w:val="-2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8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20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6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6"/>
          <w:sz w:val="24"/>
          <w:szCs w:val="24"/>
        </w:rPr>
        <w:t> </w:t>
      </w:r>
      <w:r>
        <w:rPr>
          <w:rFonts w:ascii="Meiryo" w:hAnsi="Meiryo" w:cs="Meiryo" w:eastAsia="Meiryo"/>
          <w:spacing w:val="28"/>
          <w:w w:val="88"/>
          <w:position w:val="-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3"/>
          <w:sz w:val="14"/>
          <w:szCs w:val="14"/>
        </w:rPr>
        <w:t> </w:t>
      </w:r>
      <w:r>
        <w:rPr>
          <w:rFonts w:ascii="Meiryo" w:hAnsi="Meiryo" w:cs="Meiryo" w:eastAsia="Meiryo"/>
          <w:spacing w:val="3"/>
          <w:w w:val="100"/>
          <w:position w:val="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1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6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100"/>
          <w:position w:val="2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−</w:t>
      </w:r>
      <w:r>
        <w:rPr>
          <w:rFonts w:ascii="Meiryo" w:hAnsi="Meiryo" w:cs="Meiryo" w:eastAsia="Meiryo"/>
          <w:spacing w:val="-3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2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267" w:lineRule="exact"/>
        <w:ind w:left="1312" w:right="985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2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2280" w:val="left"/>
        </w:tabs>
        <w:spacing w:before="0" w:after="0" w:line="139" w:lineRule="exact"/>
        <w:ind w:left="1350" w:right="-7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-4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w w:val="100"/>
          <w:position w:val="-1"/>
          <w:sz w:val="14"/>
          <w:szCs w:val="14"/>
        </w:rPr>
        <w:t>n</w:t>
      </w:r>
      <w:r>
        <w:rPr>
          <w:rFonts w:ascii="Meiryo" w:hAnsi="Meiryo" w:cs="Meiryo" w:eastAsia="Meiryo"/>
          <w:spacing w:val="-8"/>
          <w:w w:val="68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6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2"/>
          <w:sz w:val="14"/>
          <w:szCs w:val="14"/>
        </w:rPr>
        <w:t>=</w:t>
      </w:r>
      <w:r>
        <w:rPr>
          <w:rFonts w:ascii="Meiryo" w:hAnsi="Meiryo" w:cs="Meiryo" w:eastAsia="Meiryo"/>
          <w:spacing w:val="0"/>
          <w:w w:val="68"/>
          <w:position w:val="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6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513" w:space="67"/>
            <w:col w:w="6000"/>
          </w:cols>
        </w:sectPr>
      </w:pPr>
    </w:p>
    <w:p>
      <w:pPr>
        <w:spacing w:before="0" w:after="0" w:line="315" w:lineRule="exact"/>
        <w:ind w:left="1350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49"/>
          <w:position w:val="-2"/>
          <w:sz w:val="24"/>
          <w:szCs w:val="24"/>
        </w:rPr>
        <w:t>⎨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3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18"/>
          <w:w w:val="6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29"/>
          <w:w w:val="88"/>
          <w:position w:val="-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-4"/>
          <w:sz w:val="14"/>
          <w:szCs w:val="14"/>
        </w:rPr>
        <w:t> </w:t>
      </w:r>
      <w:r>
        <w:rPr>
          <w:rFonts w:ascii="Meiryo" w:hAnsi="Meiryo" w:cs="Meiryo" w:eastAsia="Meiryo"/>
          <w:spacing w:val="8"/>
          <w:w w:val="97"/>
          <w:position w:val="1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7"/>
          <w:position w:val="-4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2"/>
          <w:w w:val="97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spacing w:val="35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1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15" w:lineRule="exact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1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4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1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86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3" w:equalWidth="0">
            <w:col w:w="4103" w:space="224"/>
            <w:col w:w="1268" w:space="2339"/>
            <w:col w:w="646"/>
          </w:cols>
        </w:sectPr>
      </w:pPr>
    </w:p>
    <w:p>
      <w:pPr>
        <w:tabs>
          <w:tab w:pos="2280" w:val="left"/>
        </w:tabs>
        <w:spacing w:before="0" w:after="0" w:line="266" w:lineRule="exact"/>
        <w:ind w:left="1350" w:right="-7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49"/>
          <w:position w:val="2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2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6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position w:val="6"/>
          <w:sz w:val="14"/>
          <w:szCs w:val="14"/>
        </w:rPr>
        <w:t>=</w:t>
      </w:r>
      <w:r>
        <w:rPr>
          <w:rFonts w:ascii="Meiryo" w:hAnsi="Meiryo" w:cs="Meiryo" w:eastAsia="Meiryo"/>
          <w:spacing w:val="-1"/>
          <w:w w:val="68"/>
          <w:position w:val="6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2380" w:val="left"/>
        </w:tabs>
        <w:spacing w:before="0" w:after="0" w:line="151" w:lineRule="exact"/>
        <w:ind w:left="13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-3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1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4"/>
          <w:position w:val="-3"/>
          <w:sz w:val="14"/>
          <w:szCs w:val="14"/>
        </w:rPr>
        <w:t>n</w:t>
      </w:r>
      <w:r>
        <w:rPr>
          <w:rFonts w:ascii="Meiryo" w:hAnsi="Meiryo" w:cs="Meiryo" w:eastAsia="Meiryo"/>
          <w:spacing w:val="-10"/>
          <w:w w:val="68"/>
          <w:position w:val="-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1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  <w:cols w:num="2" w:equalWidth="0">
            <w:col w:w="2557" w:space="47"/>
            <w:col w:w="5976"/>
          </w:cols>
        </w:sectPr>
      </w:pPr>
    </w:p>
    <w:p>
      <w:pPr>
        <w:tabs>
          <w:tab w:pos="2560" w:val="left"/>
        </w:tabs>
        <w:spacing w:before="0" w:after="0" w:line="234" w:lineRule="exact"/>
        <w:ind w:left="135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02.380005pt;margin-top:9.022344pt;width:7.44pt;height:.1pt;mso-position-horizontal-relative:page;mso-position-vertical-relative:paragraph;z-index:-3629" coordorigin="4048,180" coordsize="149,2">
            <v:shape style="position:absolute;left:4048;top:180;width:149;height:2" coordorigin="4048,180" coordsize="149,0" path="m4048,180l4196,180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03.158432pt;margin-top:11.659702pt;width:6.00425pt;height:12.0085pt;mso-position-horizontal-relative:page;mso-position-vertical-relative:paragraph;z-index:-3617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5"/>
          <w:w w:val="49"/>
          <w:position w:val="-4"/>
          <w:sz w:val="24"/>
          <w:szCs w:val="24"/>
        </w:rPr>
        <w:t>⎪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</w:r>
      <w:r>
        <w:rPr>
          <w:rFonts w:ascii="Meiryo" w:hAnsi="Meiryo" w:cs="Meiryo" w:eastAsia="Meiryo"/>
          <w:spacing w:val="29"/>
          <w:w w:val="88"/>
          <w:position w:val="-10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10"/>
          <w:sz w:val="14"/>
          <w:szCs w:val="14"/>
        </w:rPr>
        <w:t> </w:t>
      </w:r>
      <w:r>
        <w:rPr>
          <w:rFonts w:ascii="Meiryo" w:hAnsi="Meiryo" w:cs="Meiryo" w:eastAsia="Meiryo"/>
          <w:spacing w:val="3"/>
          <w:w w:val="100"/>
          <w:position w:val="-4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1"/>
          <w:w w:val="100"/>
          <w:position w:val="-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6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34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23"/>
          <w:w w:val="68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4"/>
          <w:w w:val="100"/>
          <w:position w:val="-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2580" w:val="left"/>
        </w:tabs>
        <w:spacing w:before="0" w:after="0" w:line="371" w:lineRule="exact"/>
        <w:ind w:left="135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119"/>
          <w:w w:val="49"/>
          <w:position w:val="3"/>
          <w:sz w:val="24"/>
          <w:szCs w:val="24"/>
        </w:rPr>
        <w:t>⎩</w:t>
      </w:r>
      <w:r>
        <w:rPr>
          <w:rFonts w:ascii="Meiryo" w:hAnsi="Meiryo" w:cs="Meiryo" w:eastAsia="Meiryo"/>
          <w:spacing w:val="0"/>
          <w:w w:val="49"/>
          <w:position w:val="1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1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1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6"/>
          <w:sz w:val="14"/>
          <w:szCs w:val="14"/>
        </w:rPr>
        <w:t> </w:t>
      </w:r>
      <w:r>
        <w:rPr>
          <w:rFonts w:ascii="Meiryo" w:hAnsi="Meiryo" w:cs="Meiryo" w:eastAsia="Meiryo"/>
          <w:spacing w:val="4"/>
          <w:w w:val="68"/>
          <w:position w:val="6"/>
          <w:sz w:val="14"/>
          <w:szCs w:val="14"/>
        </w:rPr>
        <w:t>=</w:t>
      </w:r>
      <w:r>
        <w:rPr>
          <w:rFonts w:ascii="Meiryo" w:hAnsi="Meiryo" w:cs="Meiryo" w:eastAsia="Meiryo"/>
          <w:spacing w:val="0"/>
          <w:w w:val="68"/>
          <w:position w:val="6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6920" w:val="left"/>
        </w:tabs>
        <w:spacing w:before="0" w:after="0" w:line="147" w:lineRule="exact"/>
        <w:ind w:left="556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62.540009pt;margin-top:7.082016pt;width:.1pt;height:14.28pt;mso-position-horizontal-relative:page;mso-position-vertical-relative:paragraph;z-index:-3626" coordorigin="9251,142" coordsize="2,286">
            <v:shape style="position:absolute;left:9251;top:142;width:2;height:286" coordorigin="9251,142" coordsize="0,286" path="m9251,142l9251,427e" filled="f" stroked="t" strokeweight=".497pt" strokecolor="#000000">
              <v:path arrowok="t"/>
            </v:shape>
            <w10:wrap type="none"/>
          </v:group>
        </w:pict>
      </w:r>
      <w:r>
        <w:rPr/>
        <w:pict>
          <v:group style="position:absolute;margin-left:470.399994pt;margin-top:7.082016pt;width:.1pt;height:14.28pt;mso-position-horizontal-relative:page;mso-position-vertical-relative:paragraph;z-index:-3625" coordorigin="9408,142" coordsize="2,286">
            <v:shape style="position:absolute;left:9408;top:142;width:2;height:286" coordorigin="9408,142" coordsize="0,286" path="m9408,142l9408,427e" filled="f" stroked="t" strokeweight=".49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47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03" w:lineRule="exact"/>
        <w:ind w:left="894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4"/>
          <w:sz w:val="21"/>
          <w:szCs w:val="21"/>
        </w:rPr>
        <w:t>注意到</w:t>
      </w:r>
      <w:r>
        <w:rPr>
          <w:rFonts w:ascii="宋体" w:hAnsi="宋体" w:cs="宋体" w:eastAsia="宋体"/>
          <w:spacing w:val="-73"/>
          <w:position w:val="4"/>
          <w:sz w:val="21"/>
          <w:szCs w:val="21"/>
        </w:rPr>
        <w:t> </w:t>
      </w:r>
      <w:r>
        <w:rPr>
          <w:rFonts w:ascii="Meiryo" w:hAnsi="Meiryo" w:cs="Meiryo" w:eastAsia="Meiryo"/>
          <w:spacing w:val="10"/>
          <w:w w:val="97"/>
          <w:position w:val="4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7"/>
          <w:position w:val="-1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9"/>
          <w:w w:val="97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7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97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99"/>
          <w:position w:val="4"/>
          <w:sz w:val="21"/>
          <w:szCs w:val="21"/>
        </w:rPr>
        <w:t>的局部非零性及其函数值</w:t>
      </w:r>
      <w:r>
        <w:rPr>
          <w:rFonts w:ascii="宋体" w:hAnsi="宋体" w:cs="宋体" w:eastAsia="宋体"/>
          <w:spacing w:val="23"/>
          <w:w w:val="99"/>
          <w:position w:val="4"/>
          <w:sz w:val="21"/>
          <w:szCs w:val="21"/>
        </w:rPr>
        <w:t>：</w:t>
      </w:r>
      <w:r>
        <w:rPr>
          <w:rFonts w:ascii="Meiryo" w:hAnsi="Meiryo" w:cs="Meiryo" w:eastAsia="Meiryo"/>
          <w:spacing w:val="9"/>
          <w:w w:val="99"/>
          <w:position w:val="4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0"/>
          <w:w w:val="99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46" w:lineRule="exact"/>
        <w:ind w:left="188"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spacing w:val="23"/>
          <w:w w:val="98"/>
          <w:sz w:val="21"/>
          <w:szCs w:val="21"/>
        </w:rPr>
        <w:t>，</w:t>
      </w:r>
      <w:r>
        <w:rPr>
          <w:rFonts w:ascii="Meiryo" w:hAnsi="Meiryo" w:cs="Meiryo" w:eastAsia="Meiryo"/>
          <w:spacing w:val="9"/>
          <w:w w:val="98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8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0"/>
          <w:w w:val="98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98"/>
          <w:position w:val="0"/>
          <w:sz w:val="24"/>
          <w:szCs w:val="24"/>
        </w:rPr>
        <w:t>(</w:t>
      </w:r>
      <w:r>
        <w:rPr>
          <w:rFonts w:ascii="Meiryo" w:hAnsi="Meiryo" w:cs="Meiryo" w:eastAsia="Meiryo"/>
          <w:spacing w:val="-1"/>
          <w:w w:val="68"/>
          <w:position w:val="0"/>
          <w:sz w:val="24"/>
          <w:szCs w:val="24"/>
        </w:rPr>
        <w:t>±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61.440002pt;margin-top:-5.457838pt;width:7.26pt;height:.1pt;mso-position-horizontal-relative:page;mso-position-vertical-relative:paragraph;z-index:-3628" coordorigin="7229,-109" coordsize="145,2">
            <v:shape style="position:absolute;left:7229;top:-109;width:145;height:2" coordorigin="7229,-109" coordsize="145,0" path="m7229,-109l7374,-10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6" w:lineRule="exact"/>
        <w:ind w:left="185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当</w:t>
      </w:r>
      <w:r>
        <w:rPr>
          <w:rFonts w:ascii="宋体" w:hAnsi="宋体" w:cs="宋体" w:eastAsia="宋体"/>
          <w:spacing w:val="-2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8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sz w:val="24"/>
          <w:szCs w:val="24"/>
        </w:rPr>
        <w:t>≥</w:t>
      </w:r>
      <w:r>
        <w:rPr>
          <w:rFonts w:ascii="Meiryo" w:hAnsi="Meiryo" w:cs="Meiryo" w:eastAsia="Meiryo"/>
          <w:spacing w:val="6"/>
          <w:w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时</w:t>
      </w:r>
    </w:p>
    <w:p>
      <w:pPr>
        <w:spacing w:before="0" w:after="0" w:line="18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29.839996pt;margin-top:-5.457838pt;width:7.08pt;height:.1pt;mso-position-horizontal-relative:page;mso-position-vertical-relative:paragraph;z-index:-3627" coordorigin="8597,-109" coordsize="142,2">
            <v:shape style="position:absolute;left:8597;top:-109;width:142;height:2" coordorigin="8597,-109" coordsize="142,0" path="m8597,-109l8738,-10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8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5487" w:space="79"/>
            <w:col w:w="1293" w:space="72"/>
            <w:col w:w="1649"/>
          </w:cols>
        </w:sectPr>
      </w:pPr>
    </w:p>
    <w:p>
      <w:pPr>
        <w:spacing w:before="27" w:after="0" w:line="240" w:lineRule="auto"/>
        <w:ind w:left="506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10"/>
          <w:w w:val="97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7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9"/>
          <w:w w:val="97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7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97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8"/>
          <w:w w:val="100"/>
          <w:position w:val="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且由</w:t>
      </w:r>
      <w:r>
        <w:rPr>
          <w:rFonts w:ascii="宋体" w:hAnsi="宋体" w:cs="宋体" w:eastAsia="宋体"/>
          <w:spacing w:val="-73"/>
          <w:w w:val="100"/>
          <w:position w:val="0"/>
          <w:sz w:val="21"/>
          <w:szCs w:val="21"/>
        </w:rPr>
        <w:t> </w:t>
      </w:r>
      <w:r>
        <w:rPr>
          <w:rFonts w:ascii="Meiryo" w:hAnsi="Meiryo" w:cs="Meiryo" w:eastAsia="Meiryo"/>
          <w:spacing w:val="3"/>
          <w:w w:val="100"/>
          <w:position w:val="0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9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97"/>
          <w:position w:val="0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7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5"/>
          <w:w w:val="97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7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97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13" w:after="0" w:line="22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97" w:lineRule="exact"/>
        <w:ind w:left="144"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71.799988pt;margin-top:4.378865pt;width:7.26pt;height:.1pt;mso-position-horizontal-relative:page;mso-position-vertical-relative:paragraph;z-index:-3624" coordorigin="5436,88" coordsize="145,2">
            <v:shape style="position:absolute;left:5436;top:88;width:145;height:2" coordorigin="5436,88" coordsize="145,0" path="m5436,88l5581,88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97"/>
          <w:position w:val="1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97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5"/>
          <w:w w:val="97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7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97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84" w:lineRule="exact"/>
        <w:ind w:left="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3080" w:val="left"/>
        </w:tabs>
        <w:spacing w:before="13" w:after="0" w:line="22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81" w:lineRule="exact"/>
        <w:ind w:left="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331.440002pt;margin-top:4.379467pt;width:7.26pt;height:.1pt;mso-position-horizontal-relative:page;mso-position-vertical-relative:paragraph;z-index:-3623" coordorigin="6629,88" coordsize="145,2">
            <v:shape style="position:absolute;left:6629;top:88;width:145;height:2" coordorigin="6629,88" coordsize="145,0" path="m6629,88l6774,88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486.299988pt;margin-top:4.379467pt;width:7.26pt;height:.1pt;mso-position-horizontal-relative:page;mso-position-vertical-relative:paragraph;z-index:-3622" coordorigin="9726,88" coordsize="145,2">
            <v:shape style="position:absolute;left:9726;top:88;width:145;height:2" coordorigin="9726,88" coordsize="145,0" path="m9726,88l9871,88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-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41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1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position w:val="16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16"/>
          <w:sz w:val="21"/>
          <w:szCs w:val="21"/>
        </w:rPr>
        <w:t>知</w:t>
      </w:r>
      <w:r>
        <w:rPr>
          <w:rFonts w:ascii="宋体" w:hAnsi="宋体" w:cs="宋体" w:eastAsia="宋体"/>
          <w:spacing w:val="4"/>
          <w:w w:val="100"/>
          <w:position w:val="16"/>
          <w:sz w:val="21"/>
          <w:szCs w:val="21"/>
        </w:rPr>
        <w:t>，</w:t>
      </w:r>
      <w:r>
        <w:rPr>
          <w:rFonts w:ascii="Meiryo" w:hAnsi="Meiryo" w:cs="Meiryo" w:eastAsia="Meiryo"/>
          <w:spacing w:val="3"/>
          <w:w w:val="100"/>
          <w:position w:val="16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0"/>
          <w:w w:val="100"/>
          <w:position w:val="16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6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1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16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4"/>
          <w:w w:val="100"/>
          <w:position w:val="1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6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16"/>
          <w:sz w:val="24"/>
          <w:szCs w:val="24"/>
        </w:rPr>
        <w:t> </w:t>
      </w:r>
      <w:r>
        <w:rPr>
          <w:rFonts w:ascii="宋体" w:hAnsi="宋体" w:cs="宋体" w:eastAsia="宋体"/>
          <w:spacing w:val="5"/>
          <w:w w:val="100"/>
          <w:position w:val="16"/>
          <w:sz w:val="21"/>
          <w:szCs w:val="21"/>
        </w:rPr>
        <w:t>，</w:t>
      </w:r>
      <w:r>
        <w:rPr>
          <w:rFonts w:ascii="Meiryo" w:hAnsi="Meiryo" w:cs="Meiryo" w:eastAsia="Meiryo"/>
          <w:spacing w:val="3"/>
          <w:w w:val="100"/>
          <w:position w:val="16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1"/>
          <w:w w:val="100"/>
          <w:position w:val="16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6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16"/>
          <w:sz w:val="24"/>
          <w:szCs w:val="24"/>
        </w:rPr>
        <w:t>(</w:t>
      </w:r>
      <w:r>
        <w:rPr>
          <w:rFonts w:ascii="Meiryo" w:hAnsi="Meiryo" w:cs="Meiryo" w:eastAsia="Meiryo"/>
          <w:spacing w:val="-1"/>
          <w:w w:val="68"/>
          <w:position w:val="16"/>
          <w:sz w:val="24"/>
          <w:szCs w:val="24"/>
        </w:rPr>
        <w:t>±</w:t>
      </w:r>
      <w:r>
        <w:rPr>
          <w:rFonts w:ascii="Times New Roman" w:hAnsi="Times New Roman" w:cs="Times New Roman" w:eastAsia="Times New Roman"/>
          <w:spacing w:val="-19"/>
          <w:w w:val="100"/>
          <w:position w:val="1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1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1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6"/>
          <w:position w:val="16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6"/>
          <w:position w:val="16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66"/>
          <w:position w:val="16"/>
          <w:sz w:val="24"/>
          <w:szCs w:val="24"/>
        </w:rPr>
        <w:t>m</w:t>
      </w:r>
      <w:r>
        <w:rPr>
          <w:rFonts w:ascii="Arial" w:hAnsi="Arial" w:cs="Arial" w:eastAsia="Arial"/>
          <w:spacing w:val="14"/>
          <w:w w:val="66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-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16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8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3" w:equalWidth="0">
            <w:col w:w="3702" w:space="67"/>
            <w:col w:w="1129" w:space="63"/>
            <w:col w:w="3619"/>
          </w:cols>
        </w:sectPr>
      </w:pPr>
    </w:p>
    <w:p>
      <w:pPr>
        <w:spacing w:before="0" w:after="0" w:line="3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120.419998pt;margin-top:3.17294pt;width:.1pt;height:14.34pt;mso-position-horizontal-relative:page;mso-position-vertical-relative:paragraph;z-index:-3621" coordorigin="2408,63" coordsize="2,287">
            <v:shape style="position:absolute;left:2408;top:63;width:2;height:287" coordorigin="2408,63" coordsize="0,287" path="m2408,63l2408,350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128.339996pt;margin-top:3.17294pt;width:.1pt;height:14.34pt;mso-position-horizontal-relative:page;mso-position-vertical-relative:paragraph;z-index:-3620" coordorigin="2567,63" coordsize="2,287">
            <v:shape style="position:absolute;left:2567;top:63;width:2;height:287" coordorigin="2567,63" coordsize="0,287" path="m2567,63l2567,350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当</w:t>
      </w:r>
      <w:r>
        <w:rPr>
          <w:rFonts w:ascii="宋体" w:hAnsi="宋体" w:cs="宋体" w:eastAsia="宋体"/>
          <w:spacing w:val="-28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≥</w:t>
      </w:r>
      <w:r>
        <w:rPr>
          <w:rFonts w:ascii="Meiryo" w:hAnsi="Meiryo" w:cs="Meiryo" w:eastAsia="Meiryo"/>
          <w:spacing w:val="6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时</w:t>
      </w:r>
      <w:r>
        <w:rPr>
          <w:rFonts w:ascii="宋体" w:hAnsi="宋体" w:cs="宋体" w:eastAsia="宋体"/>
          <w:spacing w:val="-73"/>
          <w:w w:val="100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3"/>
          <w:w w:val="100"/>
          <w:position w:val="3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。则（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）式的每一个方程只有三个非零系数，具体为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65" w:lineRule="exact"/>
        <w:ind w:left="10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2"/>
          <w:w w:val="49"/>
          <w:position w:val="0"/>
          <w:sz w:val="24"/>
          <w:szCs w:val="24"/>
        </w:rPr>
        <w:t>⎧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24"/>
          <w:szCs w:val="24"/>
        </w:rPr>
        <w:t>c</w:t>
      </w:r>
      <w:r>
        <w:rPr>
          <w:rFonts w:ascii="Meiryo" w:hAnsi="Meiryo" w:cs="Meiryo" w:eastAsia="Meiryo"/>
          <w:spacing w:val="-11"/>
          <w:w w:val="68"/>
          <w:position w:val="-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3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0"/>
          <w:position w:val="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4" w:lineRule="exact"/>
        <w:ind w:left="1028" w:right="1928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61" w:lineRule="exact"/>
        <w:ind w:left="1066" w:right="-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37.279999pt;margin-top:9.419262pt;width:5.925827pt;height:11.9956pt;mso-position-horizontal-relative:page;mso-position-vertical-relative:paragraph;z-index:-3613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49"/>
                      <w:sz w:val="24"/>
                      <w:szCs w:val="24"/>
                    </w:rPr>
                    <w:t>⎪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-2"/>
          <w:w w:val="49"/>
          <w:position w:val="5"/>
          <w:sz w:val="24"/>
          <w:szCs w:val="24"/>
        </w:rPr>
        <w:t>⎨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9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14"/>
          <w:szCs w:val="14"/>
        </w:rPr>
        <w:t>i</w:t>
      </w:r>
      <w:r>
        <w:rPr>
          <w:rFonts w:ascii="Meiryo" w:hAnsi="Meiryo" w:cs="Meiryo" w:eastAsia="Meiryo"/>
          <w:spacing w:val="-11"/>
          <w:w w:val="68"/>
          <w:position w:val="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9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3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9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14"/>
          <w:szCs w:val="14"/>
        </w:rPr>
        <w:t>i</w:t>
      </w:r>
      <w:r>
        <w:rPr>
          <w:rFonts w:ascii="Meiryo" w:hAnsi="Meiryo" w:cs="Meiryo" w:eastAsia="Meiryo"/>
          <w:spacing w:val="-8"/>
          <w:w w:val="68"/>
          <w:position w:val="3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-33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7" w:lineRule="exact"/>
        <w:ind w:left="10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1"/>
          <w:w w:val="49"/>
          <w:position w:val="-1"/>
          <w:sz w:val="24"/>
          <w:szCs w:val="24"/>
        </w:rPr>
        <w:t>⎩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-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34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"/>
          <w:sz w:val="14"/>
          <w:szCs w:val="14"/>
        </w:rPr>
        <w:t>n</w:t>
      </w:r>
      <w:r>
        <w:rPr>
          <w:rFonts w:ascii="Meiryo" w:hAnsi="Meiryo" w:cs="Meiryo" w:eastAsia="Meiryo"/>
          <w:spacing w:val="-7"/>
          <w:w w:val="68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1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61" w:top="1100" w:bottom="3280" w:left="1680" w:right="1680"/>
          <w:cols w:num="3" w:equalWidth="0">
            <w:col w:w="3171" w:space="226"/>
            <w:col w:w="1283" w:space="2864"/>
            <w:col w:w="1016"/>
          </w:cols>
        </w:sectPr>
      </w:pPr>
    </w:p>
    <w:p>
      <w:pPr>
        <w:spacing w:before="0" w:after="0" w:line="372" w:lineRule="exact"/>
        <w:ind w:left="6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3"/>
          <w:sz w:val="21"/>
          <w:szCs w:val="21"/>
        </w:rPr>
        <w:t>由方程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组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position w:val="3"/>
          <w:sz w:val="21"/>
          <w:szCs w:val="21"/>
        </w:rPr>
        <w:t>0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容易求解出</w:t>
      </w:r>
      <w:r>
        <w:rPr>
          <w:rFonts w:ascii="宋体" w:hAnsi="宋体" w:cs="宋体" w:eastAsia="宋体"/>
          <w:spacing w:val="-73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3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14"/>
          <w:szCs w:val="14"/>
        </w:rPr>
        <w:t>j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1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46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即可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得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到三次样条函数</w:t>
      </w:r>
      <w:r>
        <w:rPr>
          <w:rFonts w:ascii="宋体" w:hAnsi="宋体" w:cs="宋体" w:eastAsia="宋体"/>
          <w:spacing w:val="-6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7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表达式。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240" w:val="left"/>
        </w:tabs>
        <w:spacing w:before="0" w:after="0" w:line="284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.6.4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二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维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等距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函数插值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49" w:lineRule="exact"/>
        <w:ind w:left="610" w:right="-77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2"/>
          <w:sz w:val="21"/>
          <w:szCs w:val="21"/>
        </w:rPr>
        <w:t>设</w:t>
      </w:r>
      <w:r>
        <w:rPr>
          <w:rFonts w:ascii="宋体" w:hAnsi="宋体" w:cs="宋体" w:eastAsia="宋体"/>
          <w:spacing w:val="-55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有</w:t>
      </w:r>
      <w:r>
        <w:rPr>
          <w:rFonts w:ascii="宋体" w:hAnsi="宋体" w:cs="宋体" w:eastAsia="宋体"/>
          <w:spacing w:val="-55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49"/>
          <w:position w:val="2"/>
          <w:sz w:val="21"/>
          <w:szCs w:val="21"/>
        </w:rPr>
        <w:t>空间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曲</w:t>
      </w:r>
      <w:r>
        <w:rPr>
          <w:rFonts w:ascii="宋体" w:hAnsi="宋体" w:cs="宋体" w:eastAsia="宋体"/>
          <w:spacing w:val="-55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面</w:t>
      </w:r>
      <w:r>
        <w:rPr>
          <w:rFonts w:ascii="宋体" w:hAnsi="宋体" w:cs="宋体" w:eastAsia="宋体"/>
          <w:spacing w:val="-8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49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50"/>
          <w:w w:val="100"/>
          <w:position w:val="2"/>
          <w:sz w:val="21"/>
          <w:szCs w:val="21"/>
        </w:rPr>
        <w:t>（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未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知</w:t>
      </w:r>
      <w:r>
        <w:rPr>
          <w:rFonts w:ascii="宋体" w:hAnsi="宋体" w:cs="宋体" w:eastAsia="宋体"/>
          <w:spacing w:val="-55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-55"/>
          <w:w w:val="100"/>
          <w:position w:val="2"/>
          <w:sz w:val="21"/>
          <w:szCs w:val="21"/>
        </w:rPr>
        <w:t>）</w:t>
      </w:r>
      <w:r>
        <w:rPr>
          <w:rFonts w:ascii="宋体" w:hAnsi="宋体" w:cs="宋体" w:eastAsia="宋体"/>
          <w:spacing w:val="5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如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果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50"/>
          <w:w w:val="100"/>
          <w:position w:val="2"/>
          <w:sz w:val="21"/>
          <w:szCs w:val="21"/>
        </w:rPr>
        <w:t>已知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二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维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50"/>
          <w:w w:val="100"/>
          <w:position w:val="2"/>
          <w:sz w:val="21"/>
          <w:szCs w:val="21"/>
        </w:rPr>
        <w:t>等距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节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点</w:t>
      </w:r>
      <w:r>
        <w:rPr>
          <w:rFonts w:ascii="宋体" w:hAnsi="宋体" w:cs="宋体" w:eastAsia="宋体"/>
          <w:spacing w:val="-22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4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509" w:space="103"/>
            <w:col w:w="5948"/>
          </w:cols>
        </w:sectPr>
      </w:pPr>
    </w:p>
    <w:p>
      <w:pPr>
        <w:spacing w:before="0" w:after="0" w:line="402" w:lineRule="exact"/>
        <w:ind w:left="222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ih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3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Meiryo" w:hAnsi="Meiryo" w:cs="Meiryo" w:eastAsia="Meiryo"/>
          <w:spacing w:val="0"/>
          <w:w w:val="84"/>
          <w:position w:val="3"/>
          <w:sz w:val="25"/>
          <w:szCs w:val="25"/>
        </w:rPr>
        <w:t>τ</w:t>
      </w:r>
      <w:r>
        <w:rPr>
          <w:rFonts w:ascii="Meiryo" w:hAnsi="Meiryo" w:cs="Meiryo" w:eastAsia="Meiryo"/>
          <w:spacing w:val="-47"/>
          <w:w w:val="100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6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6"/>
          <w:w w:val="100"/>
          <w:position w:val="3"/>
          <w:sz w:val="24"/>
          <w:szCs w:val="24"/>
        </w:rPr>
        <w:t>,</w:t>
      </w:r>
      <w:r>
        <w:rPr>
          <w:rFonts w:ascii="Meiryo" w:hAnsi="Meiryo" w:cs="Meiryo" w:eastAsia="Meiryo"/>
          <w:spacing w:val="0"/>
          <w:w w:val="100"/>
          <w:position w:val="3"/>
          <w:sz w:val="25"/>
          <w:szCs w:val="25"/>
        </w:rPr>
        <w:t>τ</w:t>
      </w:r>
      <w:r>
        <w:rPr>
          <w:rFonts w:ascii="Meiryo" w:hAnsi="Meiryo" w:cs="Meiryo" w:eastAsia="Meiryo"/>
          <w:spacing w:val="-10"/>
          <w:w w:val="100"/>
          <w:position w:val="3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&gt;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19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上的值为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7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0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pacing w:val="1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8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19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则相应的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70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样条磨光曲面的一般形式为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19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6"/>
          <w:w w:val="99"/>
          <w:position w:val="-2"/>
          <w:sz w:val="14"/>
          <w:szCs w:val="14"/>
        </w:rPr>
        <w:t>n</w:t>
      </w:r>
      <w:r>
        <w:rPr>
          <w:rFonts w:ascii="Meiryo" w:hAnsi="Meiryo" w:cs="Meiryo" w:eastAsia="Meiryo"/>
          <w:spacing w:val="-11"/>
          <w:w w:val="68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99"/>
          <w:position w:val="-2"/>
          <w:sz w:val="14"/>
          <w:szCs w:val="14"/>
        </w:rPr>
        <w:t>m</w:t>
      </w:r>
      <w:r>
        <w:rPr>
          <w:rFonts w:ascii="Meiryo" w:hAnsi="Meiryo" w:cs="Meiryo" w:eastAsia="Meiryo"/>
          <w:spacing w:val="-11"/>
          <w:w w:val="68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99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3" w:lineRule="exact"/>
        <w:ind w:right="-7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⎛</w:t>
      </w:r>
      <w:r>
        <w:rPr>
          <w:rFonts w:ascii="Meiryo" w:hAnsi="Meiryo" w:cs="Meiryo" w:eastAsia="Meiryo"/>
          <w:spacing w:val="29"/>
          <w:w w:val="38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−</w:t>
      </w:r>
      <w:r>
        <w:rPr>
          <w:rFonts w:ascii="Meiryo" w:hAnsi="Meiryo" w:cs="Meiryo" w:eastAsia="Meiryo"/>
          <w:spacing w:val="4"/>
          <w:w w:val="68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340" w:val="left"/>
          <w:tab w:pos="1460" w:val="left"/>
        </w:tabs>
        <w:spacing w:before="0" w:after="0" w:line="193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-1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⎛</w:t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 </w:t>
      </w:r>
      <w:r>
        <w:rPr>
          <w:rFonts w:ascii="Meiryo" w:hAnsi="Meiryo" w:cs="Meiryo" w:eastAsia="Meiryo"/>
          <w:spacing w:val="9"/>
          <w:w w:val="38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−</w:t>
      </w:r>
      <w:r>
        <w:rPr>
          <w:rFonts w:ascii="Meiryo" w:hAnsi="Meiryo" w:cs="Meiryo" w:eastAsia="Meiryo"/>
          <w:spacing w:val="15"/>
          <w:w w:val="68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13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93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518" w:space="528"/>
            <w:col w:w="606" w:space="428"/>
            <w:col w:w="4480"/>
          </w:cols>
        </w:sectPr>
      </w:pPr>
    </w:p>
    <w:p>
      <w:pPr>
        <w:spacing w:before="0" w:after="0" w:line="258" w:lineRule="exact"/>
        <w:ind w:left="1069" w:right="-94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9"/>
          <w:w w:val="99"/>
          <w:position w:val="-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99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=</w:t>
      </w:r>
      <w:r>
        <w:rPr>
          <w:rFonts w:ascii="Meiryo" w:hAnsi="Meiryo" w:cs="Meiryo" w:eastAsia="Meiryo"/>
          <w:spacing w:val="21"/>
          <w:w w:val="68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8"/>
          <w:sz w:val="36"/>
          <w:szCs w:val="36"/>
        </w:rPr>
        <w:t>∑</w:t>
      </w:r>
      <w:r>
        <w:rPr>
          <w:rFonts w:ascii="Meiryo" w:hAnsi="Meiryo" w:cs="Meiryo" w:eastAsia="Meiryo"/>
          <w:spacing w:val="-70"/>
          <w:w w:val="100"/>
          <w:position w:val="-8"/>
          <w:sz w:val="36"/>
          <w:szCs w:val="36"/>
        </w:rPr>
        <w:t> </w:t>
      </w:r>
      <w:r>
        <w:rPr>
          <w:rFonts w:ascii="Meiryo" w:hAnsi="Meiryo" w:cs="Meiryo" w:eastAsia="Meiryo"/>
          <w:spacing w:val="0"/>
          <w:w w:val="88"/>
          <w:position w:val="-8"/>
          <w:sz w:val="36"/>
          <w:szCs w:val="36"/>
        </w:rPr>
        <w:t>∑</w:t>
      </w:r>
      <w:r>
        <w:rPr>
          <w:rFonts w:ascii="Meiryo" w:hAnsi="Meiryo" w:cs="Meiryo" w:eastAsia="Meiryo"/>
          <w:spacing w:val="-91"/>
          <w:w w:val="100"/>
          <w:position w:val="-8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99"/>
          <w:position w:val="-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8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14"/>
          <w:w w:val="100"/>
          <w:position w:val="-2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4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98" w:lineRule="exact"/>
        <w:ind w:left="409" w:right="-82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-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3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-17"/>
          <w:w w:val="38"/>
          <w:position w:val="-1"/>
          <w:sz w:val="24"/>
          <w:szCs w:val="24"/>
        </w:rPr>
        <w:t>⎟</w:t>
      </w:r>
      <w:r>
        <w:rPr>
          <w:rFonts w:ascii="Meiryo" w:hAnsi="Meiryo" w:cs="Meiryo" w:eastAsia="Meiryo"/>
          <w:spacing w:val="9"/>
          <w:w w:val="96"/>
          <w:position w:val="0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⎜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0" w:lineRule="atLeas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91" w:lineRule="exact"/>
        <w:ind w:left="283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1"/>
          <w:w w:val="100"/>
          <w:position w:val="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38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⎟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3" w:lineRule="atLeast"/>
        <w:ind w:right="-20"/>
        <w:jc w:val="left"/>
        <w:rPr>
          <w:rFonts w:ascii="Meiryo" w:hAnsi="Meiryo" w:cs="Meiryo" w:eastAsia="Meiryo"/>
          <w:sz w:val="25"/>
          <w:szCs w:val="25"/>
        </w:rPr>
      </w:pPr>
      <w:r>
        <w:rPr/>
        <w:pict>
          <v:group style="position:absolute;margin-left:311.279999pt;margin-top:6.504192pt;width:30.96pt;height:.1pt;mso-position-horizontal-relative:page;mso-position-vertical-relative:paragraph;z-index:-3614" coordorigin="6226,130" coordsize="619,2">
            <v:shape style="position:absolute;left:6226;top:130;width:619;height:2" coordorigin="6226,130" coordsize="619,0" path="m6226,130l6845,130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0"/>
          <w:w w:val="100"/>
          <w:sz w:val="25"/>
          <w:szCs w:val="25"/>
        </w:rPr>
        <w:t>τ</w:t>
      </w:r>
      <w:r>
        <w:rPr>
          <w:rFonts w:ascii="Meiryo" w:hAnsi="Meiryo" w:cs="Meiryo" w:eastAsia="Meiryo"/>
          <w:spacing w:val="0"/>
          <w:w w:val="100"/>
          <w:sz w:val="25"/>
          <w:szCs w:val="25"/>
        </w:rPr>
      </w:r>
    </w:p>
    <w:p>
      <w:pPr>
        <w:spacing w:line="33" w:lineRule="atLeast" w:after="0"/>
        <w:jc w:val="left"/>
        <w:rPr>
          <w:rFonts w:ascii="Meiryo" w:hAnsi="Meiryo" w:cs="Meiryo" w:eastAsia="Meiryo"/>
          <w:sz w:val="25"/>
          <w:szCs w:val="25"/>
        </w:rPr>
        <w:sectPr>
          <w:type w:val="continuous"/>
          <w:pgSz w:w="11920" w:h="16840"/>
          <w:pgMar w:top="1080" w:bottom="3260" w:left="1680" w:right="1680"/>
          <w:cols w:num="3" w:equalWidth="0">
            <w:col w:w="3139" w:space="268"/>
            <w:col w:w="1107" w:space="261"/>
            <w:col w:w="3785"/>
          </w:cols>
        </w:sectPr>
      </w:pPr>
    </w:p>
    <w:p>
      <w:pPr>
        <w:tabs>
          <w:tab w:pos="3040" w:val="left"/>
          <w:tab w:pos="4080" w:val="left"/>
          <w:tab w:pos="4420" w:val="left"/>
          <w:tab w:pos="5540" w:val="left"/>
        </w:tabs>
        <w:spacing w:before="0" w:after="0" w:line="37" w:lineRule="atLeast"/>
        <w:ind w:left="1936"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2.580002pt;margin-top:4.094829pt;width:29.4pt;height:.1pt;mso-position-horizontal-relative:page;mso-position-vertical-relative:paragraph;z-index:-3615" coordorigin="4852,82" coordsize="588,2">
            <v:shape style="position:absolute;left:4852;top:82;width:588;height:2" coordorigin="4852,82" coordsize="588,0" path="m4852,82l5440,82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66.639862pt;margin-top:-3.085232pt;width:3.49195pt;height:6.9839pt;mso-position-horizontal-relative:page;mso-position-vertical-relative:paragraph;z-index:-361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8"/>
          <w:w w:val="99"/>
          <w:sz w:val="14"/>
          <w:szCs w:val="14"/>
        </w:rPr>
        <w:t>i</w:t>
      </w:r>
      <w:r>
        <w:rPr>
          <w:rFonts w:ascii="Meiryo" w:hAnsi="Meiryo" w:cs="Meiryo" w:eastAsia="Meiryo"/>
          <w:spacing w:val="6"/>
          <w:w w:val="68"/>
          <w:sz w:val="14"/>
          <w:szCs w:val="14"/>
        </w:rPr>
        <w:t>=</w:t>
      </w:r>
      <w:r>
        <w:rPr>
          <w:rFonts w:ascii="Meiryo" w:hAnsi="Meiryo" w:cs="Meiryo" w:eastAsia="Meiryo"/>
          <w:spacing w:val="0"/>
          <w:w w:val="68"/>
          <w:sz w:val="14"/>
          <w:szCs w:val="14"/>
        </w:rPr>
        <w:t>−</w:t>
      </w:r>
      <w:r>
        <w:rPr>
          <w:rFonts w:ascii="Meiryo" w:hAnsi="Meiryo" w:cs="Meiryo" w:eastAsia="Meiryo"/>
          <w:spacing w:val="-3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5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5"/>
          <w:w w:val="68"/>
          <w:sz w:val="14"/>
          <w:szCs w:val="14"/>
        </w:rPr>
        <w:t>=</w:t>
      </w:r>
      <w:r>
        <w:rPr>
          <w:rFonts w:ascii="Meiryo" w:hAnsi="Meiryo" w:cs="Meiryo" w:eastAsia="Meiryo"/>
          <w:spacing w:val="7"/>
          <w:w w:val="6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0"/>
          <w:w w:val="99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⎝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22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7"/>
          <w:position w:val="4"/>
          <w:sz w:val="21"/>
          <w:szCs w:val="21"/>
        </w:rPr>
        <w:t>其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中</w:t>
      </w:r>
      <w:r>
        <w:rPr>
          <w:rFonts w:ascii="宋体" w:hAnsi="宋体" w:cs="宋体" w:eastAsia="宋体"/>
          <w:spacing w:val="-64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（</w:t>
      </w:r>
      <w:r>
        <w:rPr>
          <w:rFonts w:ascii="宋体" w:hAnsi="宋体" w:cs="宋体" w:eastAsia="宋体"/>
          <w:spacing w:val="-69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pacing w:val="14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1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9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7"/>
          <w:w w:val="100"/>
          <w:position w:val="4"/>
          <w:sz w:val="21"/>
          <w:szCs w:val="21"/>
        </w:rPr>
        <w:t>）为待定常数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-61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7"/>
          <w:w w:val="100"/>
          <w:position w:val="4"/>
          <w:sz w:val="21"/>
          <w:szCs w:val="21"/>
        </w:rPr>
        <w:t>可以取不</w:t>
      </w:r>
      <w:r>
        <w:rPr>
          <w:rFonts w:ascii="宋体" w:hAnsi="宋体" w:cs="宋体" w:eastAsia="宋体"/>
          <w:spacing w:val="8"/>
          <w:w w:val="100"/>
          <w:position w:val="4"/>
          <w:sz w:val="21"/>
          <w:szCs w:val="21"/>
        </w:rPr>
        <w:t>同</w:t>
      </w:r>
      <w:r>
        <w:rPr>
          <w:rFonts w:ascii="宋体" w:hAnsi="宋体" w:cs="宋体" w:eastAsia="宋体"/>
          <w:spacing w:val="7"/>
          <w:w w:val="100"/>
          <w:position w:val="4"/>
          <w:sz w:val="21"/>
          <w:szCs w:val="21"/>
        </w:rPr>
        <w:t>值，常用</w:t>
      </w:r>
      <w:r>
        <w:rPr>
          <w:rFonts w:ascii="宋体" w:hAnsi="宋体" w:cs="宋体" w:eastAsia="宋体"/>
          <w:spacing w:val="8"/>
          <w:w w:val="100"/>
          <w:position w:val="4"/>
          <w:sz w:val="21"/>
          <w:szCs w:val="21"/>
        </w:rPr>
        <w:t>的</w:t>
      </w:r>
      <w:r>
        <w:rPr>
          <w:rFonts w:ascii="宋体" w:hAnsi="宋体" w:cs="宋体" w:eastAsia="宋体"/>
          <w:spacing w:val="8"/>
          <w:w w:val="100"/>
          <w:position w:val="4"/>
          <w:sz w:val="21"/>
          <w:szCs w:val="21"/>
        </w:rPr>
        <w:t>也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1" w:lineRule="exact"/>
        <w:ind w:left="226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43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和</w:t>
      </w:r>
      <w:r>
        <w:rPr>
          <w:rFonts w:ascii="宋体" w:hAnsi="宋体" w:cs="宋体" w:eastAsia="宋体"/>
          <w:spacing w:val="-7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2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的情形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这是一种具有良好保凸性的光滑曲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面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（函数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在工程设计中是常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用的，但只能使用于均匀划分或近似均匀划分的情况。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2" w:lineRule="exact"/>
        <w:ind w:left="610" w:right="41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1.7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二维插值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前面讲述的都是一维插值，即节点为一维变量，插值函数是一元函数（曲线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。若</w:t>
      </w:r>
    </w:p>
    <w:p>
      <w:pPr>
        <w:spacing w:before="0" w:after="0" w:line="272" w:lineRule="exact"/>
        <w:ind w:left="190" w:right="407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节点是二维的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函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数就是二元函数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曲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面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如在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某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区域测量了若干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节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-18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高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为了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画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出较精确的等高线图</w:t>
      </w:r>
      <w:r>
        <w:rPr>
          <w:rFonts w:ascii="宋体" w:hAnsi="宋体" w:cs="宋体" w:eastAsia="宋体"/>
          <w:spacing w:val="-2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就要先插入更多的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插值点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计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些点的高程（插值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tabs>
          <w:tab w:pos="1240" w:val="left"/>
        </w:tabs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.7.1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节点为网格节点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已知</w:t>
      </w:r>
      <w:r>
        <w:rPr>
          <w:rFonts w:ascii="宋体" w:hAnsi="宋体" w:cs="宋体" w:eastAsia="宋体"/>
          <w:spacing w:val="-69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×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个节点：</w:t>
      </w:r>
      <w:r>
        <w:rPr>
          <w:rFonts w:ascii="宋体" w:hAnsi="宋体" w:cs="宋体" w:eastAsia="宋体"/>
          <w:spacing w:val="-7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</w:t>
      </w:r>
      <w:r>
        <w:rPr>
          <w:rFonts w:ascii="宋体" w:hAnsi="宋体" w:cs="宋体" w:eastAsia="宋体"/>
          <w:spacing w:val="-7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pacing w:val="1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6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且</w:t>
      </w:r>
      <w:r>
        <w:rPr>
          <w:rFonts w:ascii="宋体" w:hAnsi="宋体" w:cs="宋体" w:eastAsia="宋体"/>
          <w:spacing w:val="-58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-42"/>
          <w:w w:val="100"/>
          <w:position w:val="3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3"/>
          <w:sz w:val="24"/>
          <w:szCs w:val="24"/>
        </w:rPr>
        <w:t>L</w:t>
      </w:r>
      <w:r>
        <w:rPr>
          <w:rFonts w:ascii="Arial" w:hAnsi="Arial" w:cs="Arial" w:eastAsia="Arial"/>
          <w:spacing w:val="-78"/>
          <w:w w:val="179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18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80" w:lineRule="exact"/>
        <w:ind w:left="248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3"/>
          <w:sz w:val="24"/>
          <w:szCs w:val="24"/>
        </w:rPr>
        <w:t>L</w:t>
      </w:r>
      <w:r>
        <w:rPr>
          <w:rFonts w:ascii="Arial" w:hAnsi="Arial" w:cs="Arial" w:eastAsia="Arial"/>
          <w:spacing w:val="-79"/>
          <w:w w:val="179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3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。求点</w:t>
      </w:r>
      <w:r>
        <w:rPr>
          <w:rFonts w:ascii="宋体" w:hAnsi="宋体" w:cs="宋体" w:eastAsia="宋体"/>
          <w:spacing w:val="-7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处的插值</w:t>
      </w:r>
      <w:r>
        <w:rPr>
          <w:rFonts w:ascii="宋体" w:hAnsi="宋体" w:cs="宋体" w:eastAsia="宋体"/>
          <w:spacing w:val="-5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一些计算二维插值的程序。如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98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erp2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x0,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,z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,x,</w:t>
      </w:r>
      <w:r>
        <w:rPr>
          <w:rFonts w:ascii="Times New Roman" w:hAnsi="Times New Roman" w:cs="Times New Roman" w:eastAsia="Times New Roman"/>
          <w:spacing w:val="-14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ethod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0" w:after="0" w:line="311" w:lineRule="exact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4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别为</w:t>
      </w:r>
      <w:r>
        <w:rPr>
          <w:rFonts w:ascii="宋体" w:hAnsi="宋体" w:cs="宋体" w:eastAsia="宋体"/>
          <w:spacing w:val="-7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维和</w:t>
      </w:r>
      <w:r>
        <w:rPr>
          <w:rFonts w:ascii="宋体" w:hAnsi="宋体" w:cs="宋体" w:eastAsia="宋体"/>
          <w:spacing w:val="-7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维向量，表示节点，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z0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为</w:t>
      </w:r>
      <w:r>
        <w:rPr>
          <w:rFonts w:ascii="宋体" w:hAnsi="宋体" w:cs="宋体" w:eastAsia="宋体"/>
          <w:spacing w:val="-71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4"/>
          <w:sz w:val="24"/>
          <w:szCs w:val="24"/>
        </w:rPr>
        <w:t>×</w:t>
      </w:r>
      <w:r>
        <w:rPr>
          <w:rFonts w:ascii="Meiryo" w:hAnsi="Meiryo" w:cs="Meiryo" w:eastAsia="Meiryo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维矩阵，表示节点值，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19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为一维数组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表示插值点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应是方向不同的向量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即一个是行向量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另一个是列</w:t>
      </w:r>
    </w:p>
    <w:p>
      <w:pPr>
        <w:spacing w:before="0" w:after="0" w:line="280" w:lineRule="exact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向量，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矩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阵，它的行数为</w:t>
      </w:r>
      <w:r>
        <w:rPr>
          <w:rFonts w:ascii="宋体" w:hAnsi="宋体" w:cs="宋体" w:eastAsia="宋体"/>
          <w:spacing w:val="-4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的维数，列数为</w:t>
      </w:r>
      <w:r>
        <w:rPr>
          <w:rFonts w:ascii="宋体" w:hAnsi="宋体" w:cs="宋体" w:eastAsia="宋体"/>
          <w:spacing w:val="-5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的维数，表示得到的插值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ethod'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</w:p>
    <w:p>
      <w:pPr>
        <w:spacing w:before="40" w:after="0" w:line="272" w:lineRule="exact"/>
        <w:ind w:left="610" w:right="2887" w:hanging="4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的用法同上面的一维插值。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如果是三次样条插值，可以使用命令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csape({x0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y0},z0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conds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=fnv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,{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})</w:t>
      </w:r>
    </w:p>
    <w:p>
      <w:pPr>
        <w:spacing w:before="0" w:after="0" w:line="311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别为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维和</w:t>
      </w:r>
      <w:r>
        <w:rPr>
          <w:rFonts w:ascii="宋体" w:hAnsi="宋体" w:cs="宋体" w:eastAsia="宋体"/>
          <w:spacing w:val="-70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维向量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为</w:t>
      </w:r>
      <w:r>
        <w:rPr>
          <w:rFonts w:ascii="宋体" w:hAnsi="宋体" w:cs="宋体" w:eastAsia="宋体"/>
          <w:spacing w:val="-71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×</w:t>
      </w:r>
      <w:r>
        <w:rPr>
          <w:rFonts w:ascii="Meiryo" w:hAnsi="Meiryo" w:cs="Meiryo" w:eastAsia="Meiryo"/>
          <w:spacing w:val="-3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维矩阵</w:t>
      </w:r>
      <w:r>
        <w:rPr>
          <w:rFonts w:ascii="宋体" w:hAnsi="宋体" w:cs="宋体" w:eastAsia="宋体"/>
          <w:spacing w:val="23"/>
          <w:w w:val="100"/>
          <w:position w:val="3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为矩阵</w:t>
      </w:r>
      <w:r>
        <w:rPr>
          <w:rFonts w:ascii="宋体" w:hAnsi="宋体" w:cs="宋体" w:eastAsia="宋体"/>
          <w:spacing w:val="-25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它的行数为</w:t>
      </w:r>
      <w:r>
        <w:rPr>
          <w:rFonts w:ascii="宋体" w:hAnsi="宋体" w:cs="宋体" w:eastAsia="宋体"/>
          <w:spacing w:val="-58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的维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1"/>
          <w:sz w:val="21"/>
          <w:szCs w:val="21"/>
        </w:rPr>
        <w:t>数，列数为</w:t>
      </w:r>
      <w:r>
        <w:rPr>
          <w:rFonts w:ascii="宋体" w:hAnsi="宋体" w:cs="宋体" w:eastAsia="宋体"/>
          <w:spacing w:val="-46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的维数，表示得到的插值，具体使用方法同一维插值。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2" w:after="0" w:line="310" w:lineRule="exact"/>
        <w:ind w:left="190" w:right="408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例2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在一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陵地带测量高程</w:t>
      </w:r>
      <w:r>
        <w:rPr>
          <w:rFonts w:ascii="宋体" w:hAnsi="宋体" w:cs="宋体" w:eastAsia="宋体"/>
          <w:spacing w:val="15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和</w:t>
      </w:r>
      <w:r>
        <w:rPr>
          <w:rFonts w:ascii="宋体" w:hAnsi="宋体" w:cs="宋体" w:eastAsia="宋体"/>
          <w:spacing w:val="-4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方向每隔100米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一个点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得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程如2表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试插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值一曲面，确定合适的模型，并由此找出最高点和该点的高程。</w:t>
      </w:r>
    </w:p>
    <w:p>
      <w:pPr>
        <w:tabs>
          <w:tab w:pos="1080" w:val="left"/>
        </w:tabs>
        <w:spacing w:before="0" w:after="0" w:line="240" w:lineRule="exact"/>
        <w:ind w:left="67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8" w:after="0" w:line="240" w:lineRule="auto"/>
        <w:ind w:left="190" w:right="6535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clear,clc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x=100:100:500;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y=100:100:400;</w:t>
      </w: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1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z=[636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41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697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41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624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41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478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450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324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354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698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17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712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178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630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17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478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127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420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</w:tbl>
    <w:p>
      <w:pPr>
        <w:spacing w:line="224" w:lineRule="exact" w:after="0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10" w:after="0" w:line="90" w:lineRule="exact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7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4" w:hRule="exact"/>
        </w:trPr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sz w:val="21"/>
                <w:szCs w:val="21"/>
              </w:rPr>
              <w:t>680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211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sz w:val="21"/>
                <w:szCs w:val="21"/>
              </w:rPr>
              <w:t>674</w:t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20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sz w:val="21"/>
                <w:szCs w:val="21"/>
              </w:rPr>
              <w:t>598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21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sz w:val="21"/>
                <w:szCs w:val="21"/>
              </w:rPr>
              <w:t>412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158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sz w:val="21"/>
                <w:szCs w:val="21"/>
              </w:rPr>
              <w:t>400</w:t>
            </w:r>
          </w:p>
        </w:tc>
      </w:tr>
      <w:tr>
        <w:trPr>
          <w:trHeight w:val="251" w:hRule="exact"/>
        </w:trPr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4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662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211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626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20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552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210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334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8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>
              <w:rPr>
                <w:rFonts w:ascii="Courier New" w:hAnsi="Courier New" w:cs="Courier New" w:eastAsia="Courier New"/>
                <w:spacing w:val="0"/>
                <w:w w:val="100"/>
                <w:position w:val="2"/>
                <w:sz w:val="21"/>
                <w:szCs w:val="21"/>
              </w:rPr>
              <w:t>310];</w:t>
            </w:r>
            <w:r>
              <w:rPr>
                <w:rFonts w:ascii="Courier New" w:hAnsi="Courier New" w:cs="Courier New" w:eastAsia="Courier New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</w:tbl>
    <w:p>
      <w:pPr>
        <w:spacing w:before="0" w:after="0" w:line="217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pp=csape({x,y},z')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40" w:lineRule="auto"/>
        <w:ind w:left="474" w:right="3751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xi=100:10:500;yi=100:10:400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cz1=fnval(pp,{xi,yi})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cz2=interp2(x,y,z,xi,yi','spline')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[i,j]=find(cz1==max(max(cz1)))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x=xi(i),y=yi(j),zmax=cz1(i,j)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3695" w:right="4512"/>
        <w:jc w:val="center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133.919998pt;margin-top:15.187832pt;width:52.92pt;height:27pt;mso-position-horizontal-relative:page;mso-position-vertical-relative:paragraph;z-index:-3611" coordorigin="2678,304" coordsize="1058,540">
            <v:shape style="position:absolute;left:2678;top:304;width:1058;height:540" coordorigin="2678,304" coordsize="1058,540" path="m2678,304l3737,844e" filled="f" stroked="t" strokeweight=".5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表2</w:t>
      </w:r>
    </w:p>
    <w:p>
      <w:pPr>
        <w:spacing w:before="6" w:after="0" w:line="2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9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51" w:hRule="exact"/>
        </w:trPr>
        <w:tc>
          <w:tcPr>
            <w:tcW w:w="107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7" w:lineRule="exact"/>
              <w:ind w:left="6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  <w:p>
            <w:pPr>
              <w:spacing w:before="0" w:after="0" w:line="239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91" w:after="0" w:line="240" w:lineRule="auto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100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91" w:after="0" w:line="240" w:lineRule="auto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200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91" w:after="0" w:line="240" w:lineRule="auto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91" w:after="0" w:line="240" w:lineRule="auto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91" w:after="0" w:line="240" w:lineRule="auto"/>
              <w:ind w:left="347" w:right="334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500</w:t>
            </w:r>
          </w:p>
        </w:tc>
      </w:tr>
      <w:tr>
        <w:trPr>
          <w:trHeight w:val="244" w:hRule="exact"/>
        </w:trPr>
        <w:tc>
          <w:tcPr>
            <w:tcW w:w="107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2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100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636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697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624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478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354" w:right="341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2" w:hRule="exact"/>
        </w:trPr>
        <w:tc>
          <w:tcPr>
            <w:tcW w:w="107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2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200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698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712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630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478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354" w:right="341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420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07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2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300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680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674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598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412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354" w:right="341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07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2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400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662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626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552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54" w:right="335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334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354" w:right="341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310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</w:tbl>
    <w:p>
      <w:pPr>
        <w:spacing w:before="5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20" w:val="left"/>
        </w:tabs>
        <w:spacing w:before="0" w:after="0" w:line="28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.7.2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插值节点为散乱节点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已知</w:t>
      </w:r>
      <w:r>
        <w:rPr>
          <w:rFonts w:ascii="宋体" w:hAnsi="宋体" w:cs="宋体" w:eastAsia="宋体"/>
          <w:spacing w:val="-7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个节点：</w:t>
      </w:r>
      <w:r>
        <w:rPr>
          <w:rFonts w:ascii="宋体" w:hAnsi="宋体" w:cs="宋体" w:eastAsia="宋体"/>
          <w:spacing w:val="-7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，求点</w:t>
      </w:r>
      <w:r>
        <w:rPr>
          <w:rFonts w:ascii="宋体" w:hAnsi="宋体" w:cs="宋体" w:eastAsia="宋体"/>
          <w:spacing w:val="-7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处的插值</w:t>
      </w:r>
      <w:r>
        <w:rPr>
          <w:rFonts w:ascii="宋体" w:hAnsi="宋体" w:cs="宋体" w:eastAsia="宋体"/>
          <w:spacing w:val="-58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0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对上述问题，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提供了插值函数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gri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，其格式为：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89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ZI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GRIDD</w:t>
      </w:r>
      <w:r>
        <w:rPr>
          <w:rFonts w:ascii="Times New Roman" w:hAnsi="Times New Roman" w:cs="Times New Roman" w:eastAsia="Times New Roman"/>
          <w:spacing w:val="-23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7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A(X,</w:t>
      </w:r>
      <w:r>
        <w:rPr>
          <w:rFonts w:ascii="Times New Roman" w:hAnsi="Times New Roman" w:cs="Times New Roman" w:eastAsia="Times New Roman"/>
          <w:spacing w:val="-28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,Z,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I,YI)</w:t>
      </w:r>
    </w:p>
    <w:p>
      <w:pPr>
        <w:spacing w:before="0" w:after="0" w:line="25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</w:t>
      </w:r>
      <w:r>
        <w:rPr>
          <w:rFonts w:ascii="宋体" w:hAnsi="宋体" w:cs="宋体" w:eastAsia="宋体"/>
          <w:spacing w:val="-4"/>
          <w:w w:val="100"/>
          <w:position w:val="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Y</w:t>
      </w:r>
      <w:r>
        <w:rPr>
          <w:rFonts w:ascii="宋体" w:hAnsi="宋体" w:cs="宋体" w:eastAsia="宋体"/>
          <w:spacing w:val="-2"/>
          <w:w w:val="100"/>
          <w:position w:val="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均为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维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向量</w:t>
      </w:r>
      <w:r>
        <w:rPr>
          <w:rFonts w:ascii="宋体" w:hAnsi="宋体" w:cs="宋体" w:eastAsia="宋体"/>
          <w:spacing w:val="-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指明所给数据点的横坐标</w:t>
      </w:r>
      <w:r>
        <w:rPr>
          <w:rFonts w:ascii="宋体" w:hAnsi="宋体" w:cs="宋体" w:eastAsia="宋体"/>
          <w:spacing w:val="-4"/>
          <w:w w:val="100"/>
          <w:position w:val="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纵坐标和竖坐标</w:t>
      </w:r>
      <w:r>
        <w:rPr>
          <w:rFonts w:ascii="宋体" w:hAnsi="宋体" w:cs="宋体" w:eastAsia="宋体"/>
          <w:spacing w:val="-4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向量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YI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是给定的网格点的横坐标和纵坐标，返回值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ZI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为网格（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YI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的函数值。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与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YI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应是方向不同的向量，即一个是行向量，另一个是列向量。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480" w:val="left"/>
        </w:tabs>
        <w:spacing w:before="0" w:after="0" w:line="272" w:lineRule="exact"/>
        <w:ind w:left="9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在某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海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域测得一些点（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）处的水深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下表给出，在矩形区域（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75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×(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50)</w:t>
      </w:r>
      <w:r>
        <w:rPr>
          <w:rFonts w:ascii="Times New Roman" w:hAnsi="Times New Roman" w:cs="Times New Roman" w:eastAsia="Times New Roman"/>
          <w:spacing w:val="5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内画出海底曲面的图形。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75" w:lineRule="exact"/>
        <w:ind w:left="4223" w:right="3938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宋体" w:hAnsi="宋体" w:cs="宋体" w:eastAsia="宋体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</w:r>
    </w:p>
    <w:p>
      <w:pPr>
        <w:spacing w:before="7" w:after="0" w:line="1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4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7" w:hRule="exact"/>
        </w:trPr>
        <w:tc>
          <w:tcPr>
            <w:tcW w:w="36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12" w:right="7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9</w:t>
            </w:r>
          </w:p>
        </w:tc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5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0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4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88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5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4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5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23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7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45" w:right="12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81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2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4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2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167" w:lineRule="exact"/>
              <w:ind w:left="123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</w:tr>
      <w:tr>
        <w:trPr>
          <w:trHeight w:val="217" w:hRule="exact"/>
        </w:trPr>
        <w:tc>
          <w:tcPr>
            <w:tcW w:w="36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11" w:right="7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y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3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.5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86" w:right="16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23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1"/>
                <w:w w:val="1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7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4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.5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.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06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.5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4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-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.5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80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-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30" w:right="11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.5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-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.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155" w:right="135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84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-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.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</w:tr>
      <w:tr>
        <w:trPr>
          <w:trHeight w:val="217" w:hRule="exact"/>
        </w:trPr>
        <w:tc>
          <w:tcPr>
            <w:tcW w:w="36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17" w:right="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z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63" w:right="14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4</w:t>
            </w:r>
          </w:p>
        </w:tc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02" w:right="18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3" w:right="20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6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55" w:right="13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3" w:right="20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6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1" w:right="20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87" w:right="1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3" w:right="20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9</w:t>
            </w:r>
          </w:p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3" w:right="20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9</w:t>
            </w:r>
          </w:p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30" w:right="11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83" w:right="1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8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221" w:right="20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9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67" w:lineRule="exact"/>
              <w:ind w:left="192" w:right="17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167" w:lineRule="exact"/>
              <w:ind w:left="218" w:right="20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5"/>
                <w:szCs w:val="15"/>
              </w:rPr>
              <w:t>9</w:t>
            </w:r>
          </w:p>
        </w:tc>
      </w:tr>
    </w:tbl>
    <w:p>
      <w:pPr>
        <w:spacing w:before="5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320" w:val="left"/>
        </w:tabs>
        <w:spacing w:before="0" w:after="0" w:line="270" w:lineRule="exact"/>
        <w:ind w:left="9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800" w:val="left"/>
          <w:tab w:pos="2240" w:val="left"/>
          <w:tab w:pos="2700" w:val="left"/>
          <w:tab w:pos="3240" w:val="left"/>
          <w:tab w:pos="3780" w:val="left"/>
          <w:tab w:pos="4320" w:val="left"/>
          <w:tab w:pos="4860" w:val="left"/>
          <w:tab w:pos="5400" w:val="left"/>
          <w:tab w:pos="5760" w:val="left"/>
          <w:tab w:pos="5940" w:val="left"/>
          <w:tab w:pos="6200" w:val="left"/>
          <w:tab w:pos="6660" w:val="left"/>
          <w:tab w:pos="7100" w:val="left"/>
          <w:tab w:pos="7560" w:val="left"/>
        </w:tabs>
        <w:spacing w:before="4" w:after="0" w:line="208" w:lineRule="auto"/>
        <w:ind w:left="910" w:right="2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18"/>
          <w:szCs w:val="18"/>
        </w:rPr>
        <w:t>x=[129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140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103.5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88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185.5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105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157.5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107.5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77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81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162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162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117.5];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y=[7.5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141.5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23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147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22.5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137.5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85.5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-6.5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-81</w:t>
        <w:tab/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3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56.5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-66.5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84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-33.5];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z=-[4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6</w:t>
        <w:tab/>
      </w:r>
      <w:r>
        <w:rPr>
          <w:rFonts w:ascii="宋体" w:hAnsi="宋体" w:cs="宋体" w:eastAsia="宋体"/>
          <w:spacing w:val="0"/>
          <w:w w:val="88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6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9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9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8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9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4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9];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;</w:t>
      </w:r>
    </w:p>
    <w:p>
      <w:pPr>
        <w:spacing w:before="0" w:after="0" w:line="276" w:lineRule="exact"/>
        <w:ind w:left="9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y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i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-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: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: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0;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3" w:after="0" w:line="242" w:lineRule="exact"/>
        <w:ind w:left="910" w:right="505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zi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ridda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a(x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4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,z,xi,yi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cub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sub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2,1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4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sub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2,2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esh(xi,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980" w:val="left"/>
        </w:tabs>
        <w:spacing w:before="0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曲线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拟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合的线性最小二乘法</w:t>
      </w:r>
    </w:p>
    <w:p>
      <w:pPr>
        <w:tabs>
          <w:tab w:pos="136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线性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小二乘法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4" w:lineRule="exact"/>
        <w:ind w:left="896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position w:val="2"/>
          <w:sz w:val="21"/>
          <w:szCs w:val="21"/>
        </w:rPr>
        <w:t>曲线拟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合问</w:t>
      </w:r>
      <w:r>
        <w:rPr>
          <w:rFonts w:ascii="宋体" w:hAnsi="宋体" w:cs="宋体" w:eastAsia="宋体"/>
          <w:spacing w:val="1"/>
          <w:position w:val="2"/>
          <w:sz w:val="21"/>
          <w:szCs w:val="21"/>
        </w:rPr>
        <w:t>题的提法</w:t>
      </w:r>
      <w:r>
        <w:rPr>
          <w:rFonts w:ascii="宋体" w:hAnsi="宋体" w:cs="宋体" w:eastAsia="宋体"/>
          <w:spacing w:val="-1"/>
          <w:position w:val="2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position w:val="2"/>
          <w:sz w:val="21"/>
          <w:szCs w:val="21"/>
        </w:rPr>
        <w:t>，已知一组（二维）数据，即平面上的</w:t>
      </w:r>
      <w:r>
        <w:rPr>
          <w:rFonts w:ascii="宋体" w:hAnsi="宋体" w:cs="宋体" w:eastAsia="宋体"/>
          <w:spacing w:val="-7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个点</w:t>
      </w:r>
      <w:r>
        <w:rPr>
          <w:rFonts w:ascii="宋体" w:hAnsi="宋体" w:cs="宋体" w:eastAsia="宋体"/>
          <w:spacing w:val="-7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960" w:bottom="3300" w:left="1680" w:right="1660"/>
        </w:sectPr>
      </w:pPr>
    </w:p>
    <w:p>
      <w:pPr>
        <w:spacing w:before="0" w:after="0" w:line="378" w:lineRule="exact"/>
        <w:ind w:left="502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6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互不相同</w:t>
      </w:r>
      <w:r>
        <w:rPr>
          <w:rFonts w:ascii="宋体" w:hAnsi="宋体" w:cs="宋体" w:eastAsia="宋体"/>
          <w:spacing w:val="-8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寻求一个函</w:t>
      </w:r>
      <w:r>
        <w:rPr>
          <w:rFonts w:ascii="宋体" w:hAnsi="宋体" w:cs="宋体" w:eastAsia="宋体"/>
          <w:spacing w:val="-7"/>
          <w:w w:val="100"/>
          <w:position w:val="3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（曲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5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与所有数据点最为接近，即曲线拟合得最好。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25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7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使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在某种准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5569" w:space="105"/>
            <w:col w:w="2906"/>
          </w:cols>
        </w:sectPr>
      </w:pPr>
    </w:p>
    <w:p>
      <w:pPr>
        <w:spacing w:before="4" w:after="0" w:line="240" w:lineRule="auto"/>
        <w:ind w:left="576" w:right="-56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线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性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小二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乘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是解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曲线拟合最常用的方法，基本思路是，令</w:t>
      </w:r>
    </w:p>
    <w:p>
      <w:pPr>
        <w:spacing w:before="0" w:after="0" w:line="365" w:lineRule="exact"/>
        <w:ind w:left="1783" w:right="9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8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23"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2"/>
          <w:sz w:val="24"/>
          <w:szCs w:val="24"/>
        </w:rPr>
        <w:t>L</w:t>
      </w:r>
      <w:r>
        <w:rPr>
          <w:rFonts w:ascii="Arial" w:hAnsi="Arial" w:cs="Arial" w:eastAsia="Arial"/>
          <w:spacing w:val="-40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23"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61" w:top="1060" w:bottom="3280" w:left="1680" w:right="1680"/>
          <w:cols w:num="2" w:equalWidth="0">
            <w:col w:w="6497" w:space="1057"/>
            <w:col w:w="1006"/>
          </w:cols>
        </w:sectPr>
      </w:pPr>
    </w:p>
    <w:p>
      <w:pPr>
        <w:spacing w:before="1" w:after="0" w:line="177" w:lineRule="auto"/>
        <w:ind w:left="190" w:right="27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其中</w:t>
      </w:r>
      <w:r>
        <w:rPr>
          <w:rFonts w:ascii="宋体" w:hAnsi="宋体" w:cs="宋体" w:eastAsia="宋体"/>
          <w:spacing w:val="-6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是事先选定的一组线性无关的函数，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是待定系数</w:t>
      </w:r>
      <w:r>
        <w:rPr>
          <w:rFonts w:ascii="宋体" w:hAnsi="宋体" w:cs="宋体" w:eastAsia="宋体"/>
          <w:spacing w:val="-74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3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&lt;</w:t>
      </w:r>
      <w:r>
        <w:rPr>
          <w:rFonts w:ascii="Meiryo" w:hAnsi="Meiryo" w:cs="Meiryo" w:eastAsia="Meiryo"/>
          <w:spacing w:val="2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拟合准则是使</w:t>
      </w:r>
      <w:r>
        <w:rPr>
          <w:rFonts w:ascii="宋体" w:hAnsi="宋体" w:cs="宋体" w:eastAsia="宋体"/>
          <w:spacing w:val="-44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9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-3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5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与</w:t>
      </w:r>
      <w:r>
        <w:rPr>
          <w:rFonts w:ascii="宋体" w:hAnsi="宋体" w:cs="宋体" w:eastAsia="宋体"/>
          <w:spacing w:val="-2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的距</w:t>
      </w:r>
      <w:r>
        <w:rPr>
          <w:rFonts w:ascii="宋体" w:hAnsi="宋体" w:cs="宋体" w:eastAsia="宋体"/>
          <w:spacing w:val="19"/>
          <w:w w:val="100"/>
          <w:position w:val="0"/>
          <w:sz w:val="21"/>
          <w:szCs w:val="21"/>
        </w:rPr>
        <w:t>离</w:t>
      </w:r>
      <w:r>
        <w:rPr>
          <w:rFonts w:ascii="Meiryo" w:hAnsi="Meiryo" w:cs="Meiryo" w:eastAsia="Meiryo"/>
          <w:spacing w:val="0"/>
          <w:w w:val="79"/>
          <w:position w:val="0"/>
          <w:sz w:val="25"/>
          <w:szCs w:val="25"/>
        </w:rPr>
        <w:t>δ</w:t>
      </w:r>
      <w:r>
        <w:rPr>
          <w:rFonts w:ascii="Meiryo" w:hAnsi="Meiryo" w:cs="Meiryo" w:eastAsia="Meiryo"/>
          <w:spacing w:val="-62"/>
          <w:w w:val="100"/>
          <w:position w:val="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的平方和最小</w:t>
      </w:r>
      <w:r>
        <w:rPr>
          <w:rFonts w:ascii="宋体" w:hAnsi="宋体" w:cs="宋体" w:eastAsia="宋体"/>
          <w:spacing w:val="-5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称为最小二乘准则。</w:t>
      </w:r>
    </w:p>
    <w:p>
      <w:pPr>
        <w:tabs>
          <w:tab w:pos="1240" w:val="left"/>
        </w:tabs>
        <w:spacing w:before="14" w:after="0" w:line="330" w:lineRule="exact"/>
        <w:ind w:left="610" w:right="5909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.1.1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系数</w:t>
      </w:r>
      <w:r>
        <w:rPr>
          <w:rFonts w:ascii="宋体" w:hAnsi="宋体" w:cs="宋体" w:eastAsia="宋体"/>
          <w:spacing w:val="-7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的确定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记</w:t>
      </w:r>
    </w:p>
    <w:p>
      <w:pPr>
        <w:spacing w:line="33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20" w:after="0" w:line="148" w:lineRule="exact"/>
        <w:ind w:right="334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4" w:lineRule="exact"/>
        <w:ind w:left="178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6.879395pt;margin-top:.41434pt;width:3.49195pt;height:6.9839pt;mso-position-horizontal-relative:page;mso-position-vertical-relative:paragraph;z-index:-3608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5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3"/>
          <w:position w:val="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5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9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79"/>
          <w:position w:val="5"/>
          <w:sz w:val="25"/>
          <w:szCs w:val="25"/>
        </w:rPr>
        <w:t>δ</w:t>
      </w:r>
      <w:r>
        <w:rPr>
          <w:rFonts w:ascii="Meiryo" w:hAnsi="Meiryo" w:cs="Meiryo" w:eastAsia="Meiryo"/>
          <w:spacing w:val="-60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0" w:after="0" w:line="148" w:lineRule="exact"/>
        <w:ind w:left="27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53.940002pt;margin-top:.41434pt;width:3.49195pt;height:6.9839pt;mso-position-horizontal-relative:page;mso-position-vertical-relative:paragraph;z-index:-360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12"/>
          <w:w w:val="90"/>
          <w:position w:val="0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0"/>
          <w:w w:val="9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3"/>
          <w:w w:val="9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5"/>
          <w:sz w:val="24"/>
          <w:szCs w:val="24"/>
        </w:rPr>
        <w:t>−</w:t>
      </w:r>
      <w:r>
        <w:rPr>
          <w:rFonts w:ascii="Meiryo" w:hAnsi="Meiryo" w:cs="Meiryo" w:eastAsia="Meiryo"/>
          <w:spacing w:val="11"/>
          <w:w w:val="68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3728" w:space="87"/>
            <w:col w:w="1654" w:space="2076"/>
            <w:col w:w="1015"/>
          </w:cols>
        </w:sectPr>
      </w:pPr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0" w:lineRule="exact"/>
        <w:ind w:left="13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"/>
          <w:w w:val="79"/>
          <w:position w:val="-7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7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3444" w:space="591"/>
            <w:col w:w="4525"/>
          </w:cols>
        </w:sectPr>
      </w:pPr>
    </w:p>
    <w:p>
      <w:pPr>
        <w:spacing w:before="0" w:after="0" w:line="493" w:lineRule="exact"/>
        <w:ind w:left="1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1.959991pt;margin-top:6.855024pt;width:18.66pt;height:.1pt;mso-position-horizontal-relative:page;mso-position-vertical-relative:paragraph;z-index:-3610" coordorigin="7039,137" coordsize="373,2">
            <v:shape style="position:absolute;left:7039;top:137;width:373;height:2" coordorigin="7039,137" coordsize="373,0" path="m7039,137l7412,137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364.920013pt;margin-top:16.654963pt;width:3.100852pt;height:6.9839pt;mso-position-horizontal-relative:page;mso-position-vertical-relative:paragraph;z-index:-360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20"/>
          <w:sz w:val="21"/>
          <w:szCs w:val="21"/>
        </w:rPr>
        <w:t>为求</w:t>
      </w:r>
      <w:r>
        <w:rPr>
          <w:rFonts w:ascii="宋体" w:hAnsi="宋体" w:cs="宋体" w:eastAsia="宋体"/>
          <w:spacing w:val="-70"/>
          <w:position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position w:val="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1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2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2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9"/>
          <w:w w:val="100"/>
          <w:position w:val="1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0"/>
          <w:sz w:val="21"/>
          <w:szCs w:val="21"/>
        </w:rPr>
        <w:t>使</w:t>
      </w:r>
      <w:r>
        <w:rPr>
          <w:rFonts w:ascii="宋体" w:hAnsi="宋体" w:cs="宋体" w:eastAsia="宋体"/>
          <w:spacing w:val="-59"/>
          <w:w w:val="100"/>
          <w:position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0"/>
          <w:sz w:val="21"/>
          <w:szCs w:val="21"/>
        </w:rPr>
        <w:t>达到最小，只需利用极值的必要条件</w:t>
      </w:r>
      <w:r>
        <w:rPr>
          <w:rFonts w:ascii="宋体" w:hAnsi="宋体" w:cs="宋体" w:eastAsia="宋体"/>
          <w:spacing w:val="-53"/>
          <w:w w:val="100"/>
          <w:position w:val="20"/>
          <w:sz w:val="21"/>
          <w:szCs w:val="21"/>
        </w:rPr>
        <w:t> </w:t>
      </w:r>
      <w:r>
        <w:rPr>
          <w:rFonts w:ascii="Meiryo" w:hAnsi="Meiryo" w:cs="Meiryo" w:eastAsia="Meiryo"/>
          <w:spacing w:val="-2"/>
          <w:w w:val="79"/>
          <w:position w:val="1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35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关于</w:t>
      </w:r>
      <w:r>
        <w:rPr>
          <w:rFonts w:ascii="宋体" w:hAnsi="宋体" w:cs="宋体" w:eastAsia="宋体"/>
          <w:spacing w:val="-7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9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的线性方程组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0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7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，得到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5681" w:space="119"/>
            <w:col w:w="2760"/>
          </w:cols>
        </w:sectPr>
      </w:pPr>
    </w:p>
    <w:p>
      <w:pPr>
        <w:tabs>
          <w:tab w:pos="2220" w:val="left"/>
        </w:tabs>
        <w:spacing w:before="55" w:after="0" w:line="135" w:lineRule="exact"/>
        <w:ind w:left="134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55" w:lineRule="exact"/>
        <w:ind w:left="1253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-88"/>
          <w:w w:val="100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-88"/>
          <w:w w:val="100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14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0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4112" w:space="230"/>
            <w:col w:w="4218"/>
          </w:cols>
        </w:sectPr>
      </w:pPr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8"/>
          <w:w w:val="99"/>
          <w:position w:val="3"/>
          <w:sz w:val="14"/>
          <w:szCs w:val="14"/>
        </w:rPr>
        <w:t>i</w:t>
      </w:r>
      <w:r>
        <w:rPr>
          <w:rFonts w:ascii="Meiryo" w:hAnsi="Meiryo" w:cs="Meiryo" w:eastAsia="Meiryo"/>
          <w:spacing w:val="-11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2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9" w:after="0" w:line="135" w:lineRule="exact"/>
        <w:ind w:right="11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99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76" w:lineRule="exact"/>
        <w:ind w:left="34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10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1640" w:val="left"/>
        </w:tabs>
        <w:spacing w:before="0" w:after="0" w:line="135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1477" w:space="366"/>
            <w:col w:w="6717"/>
          </w:cols>
        </w:sectPr>
      </w:pPr>
    </w:p>
    <w:p>
      <w:pPr>
        <w:spacing w:before="0" w:after="0" w:line="355" w:lineRule="exact"/>
        <w:ind w:left="1169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-91"/>
          <w:w w:val="100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4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-89"/>
          <w:w w:val="100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)]</w:t>
      </w:r>
      <w:r>
        <w:rPr>
          <w:rFonts w:ascii="Times New Roman" w:hAnsi="Times New Roman" w:cs="Times New Roman" w:eastAsia="Times New Roman"/>
          <w:spacing w:val="-17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-90"/>
          <w:w w:val="100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5" w:lineRule="exact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7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4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85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3" w:equalWidth="0">
            <w:col w:w="4463" w:space="227"/>
            <w:col w:w="1183" w:space="1615"/>
            <w:col w:w="1072"/>
          </w:cols>
        </w:sectPr>
      </w:pPr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11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27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76" w:lineRule="exact"/>
        <w:ind w:left="-31" w:right="97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8"/>
          <w:w w:val="99"/>
          <w:position w:val="3"/>
          <w:sz w:val="14"/>
          <w:szCs w:val="14"/>
        </w:rPr>
        <w:t>i</w:t>
      </w:r>
      <w:r>
        <w:rPr>
          <w:rFonts w:ascii="Meiryo" w:hAnsi="Meiryo" w:cs="Meiryo" w:eastAsia="Meiryo"/>
          <w:spacing w:val="-10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960" w:val="left"/>
        </w:tabs>
        <w:spacing w:before="0" w:after="0" w:line="432" w:lineRule="exact"/>
        <w:ind w:left="107" w:right="-83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Meiryo" w:hAnsi="Meiryo" w:cs="Meiryo" w:eastAsia="Meiryo"/>
          <w:w w:val="38"/>
          <w:position w:val="-1"/>
          <w:sz w:val="24"/>
          <w:szCs w:val="24"/>
        </w:rPr>
        <w:t>⎡</w:t>
      </w:r>
      <w:r>
        <w:rPr>
          <w:rFonts w:ascii="Meiryo" w:hAnsi="Meiryo" w:cs="Meiryo" w:eastAsia="Meiryo"/>
          <w:spacing w:val="-59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1"/>
          <w:w w:val="98"/>
          <w:position w:val="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98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3"/>
          <w:w w:val="98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8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8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1"/>
          <w:w w:val="98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Arial" w:hAnsi="Arial" w:cs="Arial" w:eastAsia="Arial"/>
          <w:spacing w:val="0"/>
          <w:w w:val="179"/>
          <w:position w:val="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0" w:after="0" w:line="71" w:lineRule="exact"/>
        <w:ind w:left="107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176" w:lineRule="exact"/>
        <w:ind w:left="193" w:right="486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7"/>
          <w:w w:val="99"/>
          <w:position w:val="3"/>
          <w:sz w:val="14"/>
          <w:szCs w:val="14"/>
        </w:rPr>
        <w:t>i</w:t>
      </w:r>
      <w:r>
        <w:rPr>
          <w:rFonts w:ascii="Meiryo" w:hAnsi="Meiryo" w:cs="Meiryo" w:eastAsia="Meiryo"/>
          <w:spacing w:val="-10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432" w:lineRule="exact"/>
        <w:ind w:left="-41" w:right="4565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20"/>
          <w:w w:val="100"/>
          <w:position w:val="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8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98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1"/>
          <w:w w:val="98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1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71" w:lineRule="exact"/>
        <w:ind w:left="604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71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410" w:space="382"/>
            <w:col w:w="1209" w:space="223"/>
            <w:col w:w="5336"/>
          </w:cols>
        </w:sectPr>
      </w:pPr>
    </w:p>
    <w:p>
      <w:pPr>
        <w:tabs>
          <w:tab w:pos="2220" w:val="left"/>
          <w:tab w:pos="2820" w:val="left"/>
        </w:tabs>
        <w:spacing w:before="0" w:after="0" w:line="361" w:lineRule="exact"/>
        <w:ind w:left="1492" w:right="-95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9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9"/>
          <w:position w:val="-3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</w:r>
      <w:r>
        <w:rPr>
          <w:rFonts w:ascii="Arial" w:hAnsi="Arial" w:cs="Arial" w:eastAsia="Arial"/>
          <w:spacing w:val="0"/>
          <w:w w:val="39"/>
          <w:position w:val="9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position w:val="9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9"/>
          <w:position w:val="9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tabs>
          <w:tab w:pos="340" w:val="left"/>
          <w:tab w:pos="760" w:val="left"/>
        </w:tabs>
        <w:spacing w:before="0" w:after="0" w:line="361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0"/>
          <w:w w:val="38"/>
          <w:position w:val="9"/>
          <w:sz w:val="24"/>
          <w:szCs w:val="24"/>
        </w:rPr>
        <w:t>M</w:t>
      </w:r>
      <w:r>
        <w:rPr>
          <w:rFonts w:ascii="Arial" w:hAnsi="Arial" w:cs="Arial" w:eastAsia="Arial"/>
          <w:spacing w:val="-23"/>
          <w:w w:val="38"/>
          <w:position w:val="9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position w:val="9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9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-3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3"/>
          <w:sz w:val="24"/>
          <w:szCs w:val="24"/>
        </w:rPr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6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2920" w:space="553"/>
            <w:col w:w="5087"/>
          </w:cols>
        </w:sectPr>
      </w:pPr>
    </w:p>
    <w:p>
      <w:pPr>
        <w:tabs>
          <w:tab w:pos="860" w:val="left"/>
        </w:tabs>
        <w:spacing w:before="0" w:after="0" w:line="362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Meiryo" w:hAnsi="Meiryo" w:cs="Meiryo" w:eastAsia="Meiryo"/>
          <w:spacing w:val="-92"/>
          <w:w w:val="38"/>
          <w:position w:val="9"/>
          <w:sz w:val="24"/>
          <w:szCs w:val="24"/>
        </w:rPr>
        <w:t>⎢</w:t>
      </w:r>
      <w:r>
        <w:rPr>
          <w:rFonts w:ascii="Meiryo" w:hAnsi="Meiryo" w:cs="Meiryo" w:eastAsia="Meiryo"/>
          <w:spacing w:val="9"/>
          <w:w w:val="38"/>
          <w:position w:val="3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i/>
          <w:spacing w:val="-33"/>
          <w:w w:val="99"/>
          <w:position w:val="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</w:r>
      <w:r>
        <w:rPr>
          <w:rFonts w:ascii="Arial" w:hAnsi="Arial" w:cs="Arial" w:eastAsia="Arial"/>
          <w:spacing w:val="0"/>
          <w:w w:val="179"/>
          <w:position w:val="9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0" w:after="0" w:line="37" w:lineRule="exact"/>
        <w:ind w:right="-5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20"/>
          <w:w w:val="100"/>
          <w:position w:val="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99"/>
          <w:position w:val="9"/>
          <w:sz w:val="24"/>
          <w:szCs w:val="24"/>
        </w:rPr>
        <w:t>)</w:t>
      </w:r>
      <w:r>
        <w:rPr>
          <w:rFonts w:ascii="Meiryo" w:hAnsi="Meiryo" w:cs="Meiryo" w:eastAsia="Meiryo"/>
          <w:spacing w:val="-92"/>
          <w:w w:val="38"/>
          <w:position w:val="9"/>
          <w:sz w:val="24"/>
          <w:szCs w:val="24"/>
        </w:rPr>
        <w:t>⎥</w:t>
      </w:r>
      <w:r>
        <w:rPr>
          <w:rFonts w:ascii="Meiryo" w:hAnsi="Meiryo" w:cs="Meiryo" w:eastAsia="Meiryo"/>
          <w:spacing w:val="19"/>
          <w:w w:val="38"/>
          <w:position w:val="3"/>
          <w:sz w:val="24"/>
          <w:szCs w:val="24"/>
        </w:rPr>
        <w:t>⎦</w:t>
      </w:r>
      <w:r>
        <w:rPr>
          <w:rFonts w:ascii="Times New Roman" w:hAnsi="Times New Roman" w:cs="Times New Roman" w:eastAsia="Times New Roman"/>
          <w:i/>
          <w:spacing w:val="8"/>
          <w:w w:val="99"/>
          <w:position w:val="0"/>
          <w:sz w:val="14"/>
          <w:szCs w:val="14"/>
        </w:rPr>
        <w:t>n</w:t>
      </w:r>
      <w:r>
        <w:rPr>
          <w:rFonts w:ascii="Meiryo" w:hAnsi="Meiryo" w:cs="Meiryo" w:eastAsia="Meiryo"/>
          <w:spacing w:val="6"/>
          <w:w w:val="68"/>
          <w:position w:val="0"/>
          <w:sz w:val="14"/>
          <w:szCs w:val="14"/>
        </w:rPr>
        <w:t>×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7" w:lineRule="exact"/>
        <w:ind w:left="152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3000" w:space="210"/>
            <w:col w:w="5350"/>
          </w:cols>
        </w:sectPr>
      </w:pPr>
    </w:p>
    <w:p>
      <w:pPr>
        <w:spacing w:before="0" w:after="0" w:line="303" w:lineRule="exact"/>
        <w:ind w:left="1505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5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方程组（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）可表为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03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spacing w:val="19"/>
          <w:w w:val="100"/>
          <w:position w:val="4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35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2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03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909" w:space="140"/>
            <w:col w:w="5511"/>
          </w:cols>
        </w:sectPr>
      </w:pPr>
    </w:p>
    <w:p>
      <w:pPr>
        <w:spacing w:before="0" w:after="0" w:line="386" w:lineRule="exact"/>
        <w:ind w:left="2502" w:right="124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33.179993pt;margin-top:19.084705pt;width:3.88644pt;height:6.99pt;mso-position-horizontal-relative:page;mso-position-vertical-relative:paragraph;z-index:-3605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14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6" w:lineRule="exact"/>
        <w:ind w:left="6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17"/>
          <w:position w:val="3"/>
          <w:sz w:val="21"/>
          <w:szCs w:val="21"/>
        </w:rPr>
        <w:t>当</w:t>
      </w:r>
      <w:r>
        <w:rPr>
          <w:rFonts w:ascii="Times New Roman" w:hAnsi="Times New Roman" w:cs="Times New Roman" w:eastAsia="Times New Roman"/>
          <w:spacing w:val="-7"/>
          <w:position w:val="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34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)}</w:t>
      </w:r>
      <w:r>
        <w:rPr>
          <w:rFonts w:ascii="Times New Roman" w:hAnsi="Times New Roman" w:cs="Times New Roman" w:eastAsia="Times New Roman"/>
          <w:spacing w:val="-3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线性无关时，</w:t>
      </w:r>
      <w:r>
        <w:rPr>
          <w:rFonts w:ascii="宋体" w:hAnsi="宋体" w:cs="宋体" w:eastAsia="宋体"/>
          <w:spacing w:val="-6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列满秩，</w:t>
      </w:r>
      <w:r>
        <w:rPr>
          <w:rFonts w:ascii="宋体" w:hAnsi="宋体" w:cs="宋体" w:eastAsia="宋体"/>
          <w:spacing w:val="-6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9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一解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0" w:lineRule="exact"/>
        <w:ind w:left="2303" w:right="107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4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0"/>
          <w:position w:val="9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80"/>
          <w:position w:val="9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"/>
          <w:w w:val="80"/>
          <w:position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8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9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6"/>
          <w:w w:val="80"/>
          <w:position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40" w:lineRule="auto"/>
        <w:ind w:right="350"/>
        <w:jc w:val="righ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14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before="0" w:after="0" w:line="32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可逆，于是方程组（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）有唯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5062" w:space="42"/>
            <w:col w:w="3456"/>
          </w:cols>
        </w:sectPr>
      </w:pPr>
    </w:p>
    <w:p>
      <w:pPr>
        <w:tabs>
          <w:tab w:pos="1240" w:val="left"/>
        </w:tabs>
        <w:spacing w:before="12" w:after="0" w:line="240" w:lineRule="auto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.1.2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-6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的选取</w:t>
      </w:r>
    </w:p>
    <w:p>
      <w:pPr>
        <w:spacing w:before="0" w:after="0" w:line="375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面对一组数据</w:t>
      </w:r>
      <w:r>
        <w:rPr>
          <w:rFonts w:ascii="宋体" w:hAnsi="宋体" w:cs="宋体" w:eastAsia="宋体"/>
          <w:spacing w:val="-74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，用线性最小二乘法作曲线拟合时，首要的、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5" w:lineRule="exact"/>
        <w:ind w:left="190" w:right="411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也是关键的一步是恰当地选取</w:t>
      </w:r>
      <w:r>
        <w:rPr>
          <w:rFonts w:ascii="宋体" w:hAnsi="宋体" w:cs="宋体" w:eastAsia="宋体"/>
          <w:spacing w:val="-68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2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9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1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-35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如果通过机理分析</w:t>
      </w:r>
      <w:r>
        <w:rPr>
          <w:rFonts w:ascii="宋体" w:hAnsi="宋体" w:cs="宋体" w:eastAsia="宋体"/>
          <w:spacing w:val="-35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能够知道</w:t>
      </w:r>
      <w:r>
        <w:rPr>
          <w:rFonts w:ascii="宋体" w:hAnsi="宋体" w:cs="宋体" w:eastAsia="宋体"/>
          <w:spacing w:val="-45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与</w:t>
      </w:r>
      <w:r>
        <w:rPr>
          <w:rFonts w:ascii="宋体" w:hAnsi="宋体" w:cs="宋体" w:eastAsia="宋体"/>
          <w:spacing w:val="-56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0" w:after="0" w:line="196" w:lineRule="auto"/>
        <w:ind w:left="190" w:right="385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间应该有什么样的函数关系</w:t>
      </w:r>
      <w:r>
        <w:rPr>
          <w:rFonts w:ascii="宋体" w:hAnsi="宋体" w:cs="宋体" w:eastAsia="宋体"/>
          <w:spacing w:val="-3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则</w:t>
      </w:r>
      <w:r>
        <w:rPr>
          <w:rFonts w:ascii="宋体" w:hAnsi="宋体" w:cs="宋体" w:eastAsia="宋体"/>
          <w:spacing w:val="-6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容易确定</w:t>
      </w:r>
      <w:r>
        <w:rPr>
          <w:rFonts w:ascii="宋体" w:hAnsi="宋体" w:cs="宋体" w:eastAsia="宋体"/>
          <w:spacing w:val="-35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若无法知道</w:t>
      </w:r>
      <w:r>
        <w:rPr>
          <w:rFonts w:ascii="宋体" w:hAnsi="宋体" w:cs="宋体" w:eastAsia="宋体"/>
          <w:spacing w:val="-4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与</w:t>
      </w:r>
      <w:r>
        <w:rPr>
          <w:rFonts w:ascii="宋体" w:hAnsi="宋体" w:cs="宋体" w:eastAsia="宋体"/>
          <w:spacing w:val="-5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之间的关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系，通常可以将数据</w:t>
      </w:r>
      <w:r>
        <w:rPr>
          <w:rFonts w:ascii="宋体" w:hAnsi="宋体" w:cs="宋体" w:eastAsia="宋体"/>
          <w:spacing w:val="-74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作图，直观地判断应该用什么样的曲线去作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拟合。人们常用的曲线有</w:t>
      </w:r>
    </w:p>
    <w:p>
      <w:pPr>
        <w:spacing w:line="196" w:lineRule="auto" w:after="0"/>
        <w:jc w:val="both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24" w:lineRule="exact"/>
        <w:ind w:left="610" w:right="-7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）直线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8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3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99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7" w:after="0" w:line="42" w:lineRule="exact"/>
        <w:ind w:left="75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4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1509" w:space="480"/>
            <w:col w:w="6571"/>
          </w:cols>
        </w:sectPr>
      </w:pPr>
    </w:p>
    <w:p>
      <w:pPr>
        <w:spacing w:before="0" w:after="0" w:line="243" w:lineRule="exact"/>
        <w:ind w:left="610" w:right="-7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）多项式</w:t>
      </w:r>
    </w:p>
    <w:p>
      <w:pPr>
        <w:spacing w:before="0" w:after="0" w:line="303" w:lineRule="exact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1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6"/>
          <w:sz w:val="24"/>
          <w:szCs w:val="24"/>
        </w:rPr>
        <w:t>+</w:t>
      </w:r>
      <w:r>
        <w:rPr>
          <w:rFonts w:ascii="Meiryo" w:hAnsi="Meiryo" w:cs="Meiryo" w:eastAsia="Meiryo"/>
          <w:spacing w:val="-58"/>
          <w:w w:val="100"/>
          <w:position w:val="6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79"/>
          <w:position w:val="6"/>
          <w:sz w:val="24"/>
          <w:szCs w:val="24"/>
        </w:rPr>
        <w:t>L</w:t>
      </w:r>
      <w:r>
        <w:rPr>
          <w:rFonts w:ascii="Arial" w:hAnsi="Arial" w:cs="Arial" w:eastAsia="Arial"/>
          <w:spacing w:val="-44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80"/>
          <w:position w:val="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8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80"/>
          <w:position w:val="6"/>
          <w:sz w:val="21"/>
          <w:szCs w:val="21"/>
        </w:rPr>
        <w:t>（一般</w:t>
      </w:r>
      <w:r>
        <w:rPr>
          <w:rFonts w:ascii="宋体" w:hAnsi="宋体" w:cs="宋体" w:eastAsia="宋体"/>
          <w:spacing w:val="-70"/>
          <w:w w:val="80"/>
          <w:position w:val="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6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38"/>
          <w:w w:val="100"/>
          <w:position w:val="6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6"/>
          <w:sz w:val="21"/>
          <w:szCs w:val="21"/>
        </w:rPr>
        <w:t>，不宜太高）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82" w:lineRule="exact"/>
        <w:ind w:left="30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-3"/>
          <w:w w:val="100"/>
          <w:position w:val="-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8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1778" w:space="268"/>
            <w:col w:w="678" w:space="195"/>
            <w:col w:w="5641"/>
          </w:cols>
        </w:sectPr>
      </w:pPr>
    </w:p>
    <w:p>
      <w:pPr>
        <w:spacing w:before="0" w:after="0" w:line="243" w:lineRule="exact"/>
        <w:ind w:left="610" w:right="-7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）双曲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（一支）</w:t>
      </w:r>
    </w:p>
    <w:p>
      <w:pPr>
        <w:tabs>
          <w:tab w:pos="600" w:val="left"/>
        </w:tabs>
        <w:spacing w:before="0" w:after="0" w:line="247" w:lineRule="exact"/>
        <w:ind w:left="-41" w:right="461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0" w:lineRule="exact"/>
        <w:ind w:left="400" w:right="510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4.5pt;margin-top:-5.511686pt;width:11.64pt;height:.1pt;mso-position-horizontal-relative:page;mso-position-vertical-relative:paragraph;z-index:-3609" coordorigin="4890,-110" coordsize="233,2">
            <v:shape style="position:absolute;left:4890;top:-110;width:233;height:2" coordorigin="4890,-110" coordsize="233,0" path="m4890,-110l5123,-11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90" w:lineRule="exact"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2675" w:space="165"/>
            <w:col w:w="5720"/>
          </w:cols>
        </w:sectPr>
      </w:pPr>
    </w:p>
    <w:p>
      <w:pPr>
        <w:spacing w:before="34" w:after="0" w:line="240" w:lineRule="auto"/>
        <w:ind w:left="894" w:right="-7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）指数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曲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线</w:t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40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88" w:top="1080" w:bottom="3300" w:left="1680" w:right="1680"/>
          <w:cols w:num="2" w:equalWidth="0">
            <w:col w:w="2318" w:space="271"/>
            <w:col w:w="5971"/>
          </w:cols>
        </w:sectPr>
      </w:pPr>
    </w:p>
    <w:p>
      <w:pPr>
        <w:spacing w:before="4" w:after="0" w:line="310" w:lineRule="exact"/>
        <w:ind w:left="894" w:right="124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37.539993pt;margin-top:-7.004249pt;width:3.495pt;height:6.99pt;mso-position-horizontal-relative:page;mso-position-vertical-relative:paragraph;z-index:-359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21"/>
          <w:szCs w:val="21"/>
        </w:rPr>
        <w:t>对于指数曲线，拟合前需作变量代换，化为对</w:t>
      </w:r>
      <w:r>
        <w:rPr>
          <w:rFonts w:ascii="宋体" w:hAnsi="宋体" w:cs="宋体" w:eastAsia="宋体"/>
          <w:spacing w:val="-7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8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的线性函数。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已知一组数据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用什么样的曲线拟合最好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可以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直观判断的基础上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选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几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种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曲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线</w:t>
      </w:r>
    </w:p>
    <w:p>
      <w:pPr>
        <w:spacing w:before="0" w:after="0" w:line="26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分别拟合，然后比较，看哪条曲线的最小二乘指标</w:t>
      </w:r>
      <w:r>
        <w:rPr>
          <w:rFonts w:ascii="宋体" w:hAnsi="宋体" w:cs="宋体" w:eastAsia="宋体"/>
          <w:spacing w:val="-5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最小。</w:t>
      </w:r>
    </w:p>
    <w:p>
      <w:pPr>
        <w:spacing w:before="0" w:after="0" w:line="26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二乘法的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实现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520" w:val="left"/>
        </w:tabs>
        <w:spacing w:before="9" w:after="0" w:line="272" w:lineRule="exact"/>
        <w:ind w:left="894" w:right="569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.2.1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程组方法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在上面的记号下，</w:t>
      </w:r>
    </w:p>
    <w:p>
      <w:pPr>
        <w:spacing w:before="0" w:after="0" w:line="374" w:lineRule="exact"/>
        <w:ind w:left="109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56.179855pt;margin-top:10.796589pt;width:35.646924pt;height:6.990117pt;mso-position-horizontal-relative:page;mso-position-vertical-relative:paragraph;z-index:-3596" type="#_x0000_t202" filled="f" stroked="f">
            <v:textbox inset="0,0,0,0">
              <w:txbxContent>
                <w:p>
                  <w:pPr>
                    <w:tabs>
                      <w:tab w:pos="600" w:val="left"/>
                    </w:tabs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5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2"/>
          <w:w w:val="68"/>
          <w:position w:val="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i/>
          <w:spacing w:val="-29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5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7"/>
          <w:w w:val="100"/>
          <w:position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65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218.510498pt;margin-top:17.93152pt;width:2.239pt;height:14.839pt;mso-position-horizontal-relative:page;mso-position-vertical-relative:paragraph;z-index:-3604" coordorigin="4370,359" coordsize="45,297">
            <v:group style="position:absolute;left:4410;top:364;width:2;height:287" coordorigin="4410,364" coordsize="2,287">
              <v:shape style="position:absolute;left:4410;top:364;width:2;height:287" coordorigin="4410,364" coordsize="0,287" path="m4410,364l4410,650e" filled="f" stroked="t" strokeweight=".499pt" strokecolor="#000000">
                <v:path arrowok="t"/>
              </v:shape>
            </v:group>
            <v:group style="position:absolute;left:4375;top:364;width:2;height:287" coordorigin="4375,364" coordsize="2,287">
              <v:shape style="position:absolute;left:4375;top:364;width:2;height:287" coordorigin="4375,364" coordsize="0,287" path="m4375,364l4375,650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线性最小二乘的标准型为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6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77" w:after="0" w:line="26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28" w:lineRule="exact"/>
        <w:ind w:right="84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4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2"/>
          <w:sz w:val="24"/>
          <w:szCs w:val="24"/>
        </w:rPr>
        <w:t>−</w:t>
      </w:r>
      <w:r>
        <w:rPr>
          <w:rFonts w:ascii="Meiryo" w:hAnsi="Meiryo" w:cs="Meiryo" w:eastAsia="Meiryo"/>
          <w:spacing w:val="-49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0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81" w:lineRule="exact"/>
        <w:ind w:left="73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55.350494pt;margin-top:-12.585128pt;width:2.179pt;height:14.839pt;mso-position-horizontal-relative:page;mso-position-vertical-relative:paragraph;z-index:-3603" coordorigin="5107,-252" coordsize="44,297">
            <v:group style="position:absolute;left:5146;top:-247;width:2;height:287" coordorigin="5146,-247" coordsize="2,287">
              <v:shape style="position:absolute;left:5146;top:-247;width:2;height:287" coordorigin="5146,-247" coordsize="0,287" path="m5146,-247l5146,40e" filled="f" stroked="t" strokeweight=".499pt" strokecolor="#000000">
                <v:path arrowok="t"/>
              </v:shape>
            </v:group>
            <v:group style="position:absolute;left:5112;top:-247;width:2;height:287" coordorigin="5112,-247" coordsize="2,287">
              <v:shape style="position:absolute;left:5112;top:-247;width:2;height:287" coordorigin="5112,-247" coordsize="0,287" path="m5112,-247l5112,40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8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614" w:space="142"/>
            <w:col w:w="5804"/>
          </w:cols>
        </w:sectPr>
      </w:pPr>
    </w:p>
    <w:p>
      <w:pPr>
        <w:spacing w:before="0" w:after="0" w:line="260" w:lineRule="exact"/>
        <w:ind w:left="474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命令为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6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14"/>
          <w:w w:val="67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pacing w:val="-2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1104" w:space="159"/>
            <w:col w:w="7297"/>
          </w:cols>
        </w:sectPr>
      </w:pPr>
    </w:p>
    <w:p>
      <w:pPr>
        <w:tabs>
          <w:tab w:pos="1460" w:val="left"/>
        </w:tabs>
        <w:spacing w:before="0" w:after="0" w:line="38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4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用最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小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二乘法求一个形如</w:t>
      </w:r>
      <w:r>
        <w:rPr>
          <w:rFonts w:ascii="宋体" w:hAnsi="宋体" w:cs="宋体" w:eastAsia="宋体"/>
          <w:spacing w:val="-4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bx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1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的经验公式，使它与表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所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示的数据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拟合。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48" w:lineRule="exact"/>
        <w:ind w:left="3350" w:right="479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23.480003pt;margin-top:13.583626pt;width:277.86pt;height:.1pt;mso-position-horizontal-relative:page;mso-position-vertical-relative:paragraph;z-index:-3602" coordorigin="2470,272" coordsize="5557,2">
            <v:shape style="position:absolute;left:2470;top:272;width:5557;height:2" coordorigin="2470,272" coordsize="5557,0" path="m2470,272l8027,272e" filled="f" stroked="t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123.480003pt;margin-top:25.463596pt;width:277.86pt;height:.1pt;mso-position-horizontal-relative:page;mso-position-vertical-relative:paragraph;z-index:-3601" coordorigin="2470,509" coordsize="5557,2">
            <v:shape style="position:absolute;left:2470;top:509;width:5557;height:2" coordorigin="2470,509" coordsize="5557,0" path="m2470,509l8027,509e" filled="f" stroked="t" strokeweight=".5800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0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</w:r>
    </w:p>
    <w:tbl>
      <w:tblPr>
        <w:tblW w:w="0" w:type="auto"/>
        <w:jc w:val="left"/>
        <w:tblInd w:w="7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1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41" w:lineRule="exact"/>
              <w:ind w:left="3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23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19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25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25</w:t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73" w:right="14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31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25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38</w:t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20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44</w:t>
            </w:r>
          </w:p>
        </w:tc>
      </w:tr>
      <w:tr>
        <w:trPr>
          <w:trHeight w:val="305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44" w:lineRule="exact"/>
              <w:ind w:left="36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6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19.0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.3</w:t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49.0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.3</w:t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spacing w:before="2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97.8</w:t>
            </w:r>
          </w:p>
        </w:tc>
      </w:tr>
    </w:tbl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tabs>
          <w:tab w:pos="1260" w:val="left"/>
        </w:tabs>
        <w:spacing w:before="0" w:after="0" w:line="270" w:lineRule="exact"/>
        <w:ind w:left="858" w:right="5915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序如下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620" w:val="left"/>
          <w:tab w:pos="2300" w:val="left"/>
          <w:tab w:pos="2480" w:val="left"/>
          <w:tab w:pos="3060" w:val="left"/>
          <w:tab w:pos="3300" w:val="left"/>
          <w:tab w:pos="3740" w:val="left"/>
          <w:tab w:pos="4120" w:val="left"/>
        </w:tabs>
        <w:spacing w:before="38" w:after="0" w:line="240" w:lineRule="auto"/>
        <w:ind w:left="474" w:right="3478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x=[19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25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31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38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4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4]';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y=[19.0</w:t>
        <w:tab/>
      </w:r>
      <w:r>
        <w:rPr>
          <w:rFonts w:ascii="Courier New" w:hAnsi="Courier New" w:cs="Courier New" w:eastAsia="Courier New"/>
          <w:spacing w:val="0"/>
          <w:w w:val="31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32.3</w:t>
        <w:tab/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49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</w:t>
        <w:tab/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73.3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97.8]';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r=[ones(5,1),x.^2];</w:t>
      </w:r>
    </w:p>
    <w:p>
      <w:pPr>
        <w:spacing w:before="0" w:after="0" w:line="237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ab=r\y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x0=19:0.1:44;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8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y0=ab(1)+ab(2)*x0.^2;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30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plot(x,y,'o',x0,y0,'r')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520" w:val="left"/>
        </w:tabs>
        <w:spacing w:before="0" w:after="0" w:line="28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式拟合方法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9" w:lineRule="exact"/>
        <w:ind w:left="894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4"/>
          <w:sz w:val="21"/>
          <w:szCs w:val="21"/>
        </w:rPr>
        <w:t>如果</w:t>
      </w:r>
      <w:r>
        <w:rPr>
          <w:rFonts w:ascii="宋体" w:hAnsi="宋体" w:cs="宋体" w:eastAsia="宋体"/>
          <w:spacing w:val="17"/>
          <w:position w:val="4"/>
          <w:sz w:val="21"/>
          <w:szCs w:val="21"/>
        </w:rPr>
        <w:t>取</w:t>
      </w:r>
      <w:r>
        <w:rPr>
          <w:rFonts w:ascii="Times New Roman" w:hAnsi="Times New Roman" w:cs="Times New Roman" w:eastAsia="Times New Roman"/>
          <w:spacing w:val="-6"/>
          <w:position w:val="4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34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1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)}</w:t>
      </w:r>
      <w:r>
        <w:rPr>
          <w:rFonts w:ascii="Times New Roman" w:hAnsi="Times New Roman" w:cs="Times New Roman" w:eastAsia="Times New Roman"/>
          <w:spacing w:val="-18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0"/>
          <w:w w:val="100"/>
          <w:position w:val="4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4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79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中有现成的函数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1" w:after="0" w:line="237" w:lineRule="exact"/>
        <w:ind w:left="95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a=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fit(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0,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15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31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61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即用</w:t>
      </w:r>
      <w:r>
        <w:rPr>
          <w:rFonts w:ascii="宋体" w:hAnsi="宋体" w:cs="宋体" w:eastAsia="宋体"/>
          <w:spacing w:val="-7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次多项式拟合给定数据</w:t>
      </w:r>
      <w:r>
        <w:rPr>
          <w:rFonts w:ascii="宋体" w:hAnsi="宋体" w:cs="宋体" w:eastAsia="宋体"/>
          <w:spacing w:val="-61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ab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4397" w:space="21"/>
            <w:col w:w="4142"/>
          </w:cols>
        </w:sectPr>
      </w:pPr>
    </w:p>
    <w:p>
      <w:pPr>
        <w:spacing w:before="0" w:after="0" w:line="261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其中输入参数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要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拟合的数据</w:t>
      </w:r>
      <w:r>
        <w:rPr>
          <w:rFonts w:ascii="宋体" w:hAnsi="宋体" w:cs="宋体" w:eastAsia="宋体"/>
          <w:spacing w:val="-19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为拟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合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多项式的次数</w:t>
      </w:r>
      <w:r>
        <w:rPr>
          <w:rFonts w:ascii="宋体" w:hAnsi="宋体" w:cs="宋体" w:eastAsia="宋体"/>
          <w:spacing w:val="-2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输出参数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为拟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合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192" w:lineRule="auto"/>
        <w:ind w:left="894" w:right="3645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1"/>
          <w:sz w:val="21"/>
          <w:szCs w:val="21"/>
        </w:rPr>
        <w:t>式</w:t>
      </w:r>
      <w:r>
        <w:rPr>
          <w:rFonts w:ascii="宋体" w:hAnsi="宋体" w:cs="宋体" w:eastAsia="宋体"/>
          <w:spacing w:val="-52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1"/>
          <w:sz w:val="21"/>
          <w:szCs w:val="21"/>
        </w:rPr>
        <w:t>y=a</w:t>
      </w:r>
      <w:r>
        <w:rPr>
          <w:rFonts w:ascii="Times New Roman" w:hAnsi="Times New Roman" w:cs="Times New Roman" w:eastAsia="Times New Roman"/>
          <w:spacing w:val="-2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2"/>
          <w:position w:val="1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2"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2"/>
          <w:position w:val="1"/>
          <w:sz w:val="21"/>
          <w:szCs w:val="21"/>
        </w:rPr>
        <w:t>+</w:t>
      </w:r>
      <w:r>
        <w:rPr>
          <w:rFonts w:ascii="宋体" w:hAnsi="宋体" w:cs="宋体" w:eastAsia="宋体"/>
          <w:spacing w:val="0"/>
          <w:position w:val="1"/>
          <w:sz w:val="21"/>
          <w:szCs w:val="21"/>
        </w:rPr>
        <w:t>…+</w:t>
      </w:r>
      <w:r>
        <w:rPr>
          <w:rFonts w:ascii="宋体" w:hAnsi="宋体" w:cs="宋体" w:eastAsia="宋体"/>
          <w:spacing w:val="1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position w:val="0"/>
          <w:sz w:val="11"/>
          <w:szCs w:val="11"/>
        </w:rPr>
        <w:t>1</w:t>
      </w:r>
      <w:r>
        <w:rPr>
          <w:rFonts w:ascii="宋体" w:hAnsi="宋体" w:cs="宋体" w:eastAsia="宋体"/>
          <w:spacing w:val="1"/>
          <w:position w:val="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position w:val="1"/>
          <w:sz w:val="21"/>
          <w:szCs w:val="21"/>
        </w:rPr>
        <w:t>+</w:t>
      </w:r>
      <w:r>
        <w:rPr>
          <w:rFonts w:ascii="宋体" w:hAnsi="宋体" w:cs="宋体" w:eastAsia="宋体"/>
          <w:spacing w:val="1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spacing w:val="0"/>
          <w:position w:val="0"/>
          <w:sz w:val="11"/>
          <w:szCs w:val="11"/>
        </w:rPr>
        <w:t>0</w:t>
      </w:r>
      <w:r>
        <w:rPr>
          <w:rFonts w:ascii="宋体" w:hAnsi="宋体" w:cs="宋体" w:eastAsia="宋体"/>
          <w:spacing w:val="-27"/>
          <w:position w:val="0"/>
          <w:sz w:val="11"/>
          <w:szCs w:val="11"/>
        </w:rPr>
        <w:t> </w:t>
      </w:r>
      <w:r>
        <w:rPr>
          <w:rFonts w:ascii="宋体" w:hAnsi="宋体" w:cs="宋体" w:eastAsia="宋体"/>
          <w:spacing w:val="-1"/>
          <w:position w:val="1"/>
          <w:sz w:val="21"/>
          <w:szCs w:val="21"/>
        </w:rPr>
        <w:t>系</w:t>
      </w:r>
      <w:r>
        <w:rPr>
          <w:rFonts w:ascii="宋体" w:hAnsi="宋体" w:cs="宋体" w:eastAsia="宋体"/>
          <w:spacing w:val="0"/>
          <w:position w:val="1"/>
          <w:sz w:val="21"/>
          <w:szCs w:val="21"/>
        </w:rPr>
        <w:t>数</w:t>
      </w:r>
      <w:r>
        <w:rPr>
          <w:rFonts w:ascii="宋体" w:hAnsi="宋体" w:cs="宋体" w:eastAsia="宋体"/>
          <w:spacing w:val="-52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position w:val="1"/>
          <w:sz w:val="21"/>
          <w:szCs w:val="21"/>
        </w:rPr>
        <w:t>=</w:t>
      </w:r>
      <w:r>
        <w:rPr>
          <w:rFonts w:ascii="宋体" w:hAnsi="宋体" w:cs="宋体" w:eastAsia="宋体"/>
          <w:spacing w:val="0"/>
          <w:position w:val="1"/>
          <w:sz w:val="21"/>
          <w:szCs w:val="21"/>
        </w:rPr>
        <w:t>[</w:t>
      </w:r>
      <w:r>
        <w:rPr>
          <w:rFonts w:ascii="宋体" w:hAnsi="宋体" w:cs="宋体" w:eastAsia="宋体"/>
          <w:spacing w:val="-52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…,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spacing w:val="0"/>
          <w:w w:val="100"/>
          <w:position w:val="0"/>
          <w:sz w:val="11"/>
          <w:szCs w:val="11"/>
        </w:rPr>
        <w:t>1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,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w w:val="100"/>
          <w:position w:val="0"/>
          <w:sz w:val="11"/>
          <w:szCs w:val="11"/>
        </w:rPr>
        <w:t>0</w:t>
      </w:r>
      <w:r>
        <w:rPr>
          <w:rFonts w:ascii="宋体" w:hAnsi="宋体" w:cs="宋体" w:eastAsia="宋体"/>
          <w:spacing w:val="1"/>
          <w:w w:val="100"/>
          <w:position w:val="1"/>
          <w:sz w:val="21"/>
          <w:szCs w:val="21"/>
        </w:rPr>
        <w:t>]。</w:t>
      </w:r>
      <w:r>
        <w:rPr>
          <w:rFonts w:ascii="宋体" w:hAnsi="宋体" w:cs="宋体" w:eastAsia="宋体"/>
          <w:spacing w:val="1"/>
          <w:w w:val="100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多项式在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x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处的值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y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用下面的函数计算</w:t>
      </w:r>
    </w:p>
    <w:p>
      <w:pPr>
        <w:spacing w:before="0" w:after="0" w:line="278" w:lineRule="exact"/>
        <w:ind w:left="10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y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p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y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v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2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position w:val="-2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某乡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镇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企业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1990-1996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年的生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产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利润如表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8" w:lineRule="exact"/>
        <w:ind w:left="3169" w:right="4929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spacing w:val="44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0"/>
          <w:position w:val="-1"/>
          <w:sz w:val="18"/>
          <w:szCs w:val="18"/>
        </w:rPr>
        <w:t>5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position w:val="0"/>
          <w:sz w:val="18"/>
          <w:szCs w:val="18"/>
        </w:rPr>
      </w:r>
    </w:p>
    <w:p>
      <w:pPr>
        <w:tabs>
          <w:tab w:pos="2240" w:val="left"/>
          <w:tab w:pos="2780" w:val="left"/>
          <w:tab w:pos="3320" w:val="left"/>
          <w:tab w:pos="3860" w:val="left"/>
          <w:tab w:pos="4400" w:val="left"/>
          <w:tab w:pos="4940" w:val="left"/>
          <w:tab w:pos="5480" w:val="left"/>
        </w:tabs>
        <w:spacing w:before="22" w:after="0" w:line="244" w:lineRule="exact"/>
        <w:ind w:left="1078" w:right="2637"/>
        <w:jc w:val="left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123.480003pt;margin-top:1.620094pt;width:277.86pt;height:.1pt;mso-position-horizontal-relative:page;mso-position-vertical-relative:paragraph;z-index:-3600" coordorigin="2470,32" coordsize="5557,2">
            <v:shape style="position:absolute;left:2470;top:32;width:5557;height:2" coordorigin="2470,32" coordsize="5557,0" path="m2470,32l8027,32e" filled="f" stroked="t" strokeweight=".58004pt" strokecolor="#000000">
              <v:path arrowok="t"/>
            </v:shape>
            <w10:wrap type="none"/>
          </v:group>
        </w:pict>
      </w:r>
      <w:r>
        <w:rPr/>
        <w:pict>
          <v:group style="position:absolute;margin-left:123.480003pt;margin-top:13.800109pt;width:277.86pt;height:.1pt;mso-position-horizontal-relative:page;mso-position-vertical-relative:paragraph;z-index:-3599" coordorigin="2470,276" coordsize="5557,2">
            <v:shape style="position:absolute;left:2470;top:276;width:5557;height:2" coordorigin="2470,276" coordsize="5557,0" path="m2470,276l8027,276e" filled="f" stroked="t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122.760002pt;margin-top:25.980124pt;width:278.94pt;height:.1pt;mso-position-horizontal-relative:page;mso-position-vertical-relative:paragraph;z-index:-3598" coordorigin="2455,520" coordsize="5579,2">
            <v:shape style="position:absolute;left:2455;top:520;width:5579;height:2" coordorigin="2455,520" coordsize="5579,0" path="m2455,520l8034,520e" filled="f" stroked="t" strokeweight=".579980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年份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1990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1991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1992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1993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1994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1995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1996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利润（万元）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70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122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144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152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174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196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202</w:t>
      </w:r>
    </w:p>
    <w:p>
      <w:pPr>
        <w:spacing w:before="17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300" w:val="left"/>
        </w:tabs>
        <w:spacing w:before="23" w:after="0" w:line="272" w:lineRule="exact"/>
        <w:ind w:left="894" w:right="4854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试预测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1997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年和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1998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年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的利润。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作已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数据的的散点图，</w:t>
      </w:r>
    </w:p>
    <w:p>
      <w:pPr>
        <w:tabs>
          <w:tab w:pos="1540" w:val="left"/>
          <w:tab w:pos="1680" w:val="left"/>
          <w:tab w:pos="2220" w:val="left"/>
          <w:tab w:pos="2400" w:val="left"/>
          <w:tab w:pos="2920" w:val="left"/>
          <w:tab w:pos="3100" w:val="left"/>
          <w:tab w:pos="3620" w:val="left"/>
          <w:tab w:pos="3820" w:val="left"/>
          <w:tab w:pos="4300" w:val="left"/>
          <w:tab w:pos="4540" w:val="left"/>
          <w:tab w:pos="5000" w:val="left"/>
          <w:tab w:pos="5260" w:val="left"/>
        </w:tabs>
        <w:spacing w:before="13" w:after="0" w:line="240" w:lineRule="auto"/>
        <w:ind w:left="474" w:right="2472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z w:val="21"/>
          <w:szCs w:val="21"/>
        </w:rPr>
        <w:t>x0=[1990</w:t>
        <w:tab/>
        <w:tab/>
      </w:r>
      <w:r>
        <w:rPr>
          <w:rFonts w:ascii="Courier New" w:hAnsi="Courier New" w:cs="Courier New" w:eastAsia="Courier New"/>
          <w:sz w:val="21"/>
          <w:szCs w:val="21"/>
        </w:rPr>
        <w:t>1991</w:t>
        <w:tab/>
        <w:tab/>
      </w:r>
      <w:r>
        <w:rPr>
          <w:rFonts w:ascii="Courier New" w:hAnsi="Courier New" w:cs="Courier New" w:eastAsia="Courier New"/>
          <w:sz w:val="21"/>
          <w:szCs w:val="21"/>
        </w:rPr>
        <w:t>1992</w:t>
        <w:tab/>
        <w:tab/>
      </w:r>
      <w:r>
        <w:rPr>
          <w:rFonts w:ascii="Courier New" w:hAnsi="Courier New" w:cs="Courier New" w:eastAsia="Courier New"/>
          <w:sz w:val="21"/>
          <w:szCs w:val="21"/>
        </w:rPr>
        <w:t>1993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9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94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1995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1996];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y0=[70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144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152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174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196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2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02];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plot(x0,y0,'*')</w:t>
      </w:r>
    </w:p>
    <w:p>
      <w:pPr>
        <w:spacing w:line="240" w:lineRule="auto" w:after="0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40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发现该乡镇企业的年生产利润几乎直线上升</w:t>
      </w:r>
      <w:r>
        <w:rPr>
          <w:rFonts w:ascii="宋体" w:hAnsi="宋体" w:cs="宋体" w:eastAsia="宋体"/>
          <w:spacing w:val="-19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因此</w:t>
      </w:r>
      <w:r>
        <w:rPr>
          <w:rFonts w:ascii="宋体" w:hAnsi="宋体" w:cs="宋体" w:eastAsia="宋体"/>
          <w:spacing w:val="-19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我们可以用</w:t>
      </w:r>
      <w:r>
        <w:rPr>
          <w:rFonts w:ascii="宋体" w:hAnsi="宋体" w:cs="宋体" w:eastAsia="宋体"/>
          <w:spacing w:val="-44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4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作为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5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拟合函数来预测该乡镇企业未来的年利润。编写程序如下：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260" w:val="left"/>
          <w:tab w:pos="1400" w:val="left"/>
          <w:tab w:pos="1940" w:val="left"/>
          <w:tab w:pos="2120" w:val="left"/>
          <w:tab w:pos="2640" w:val="left"/>
          <w:tab w:pos="2820" w:val="left"/>
          <w:tab w:pos="3320" w:val="left"/>
          <w:tab w:pos="3540" w:val="left"/>
          <w:tab w:pos="4020" w:val="left"/>
          <w:tab w:pos="4260" w:val="left"/>
          <w:tab w:pos="4720" w:val="left"/>
          <w:tab w:pos="4960" w:val="left"/>
        </w:tabs>
        <w:spacing w:before="22" w:after="0" w:line="238" w:lineRule="exact"/>
        <w:ind w:left="190" w:right="275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z w:val="21"/>
          <w:szCs w:val="21"/>
        </w:rPr>
        <w:t>x0=[1990</w:t>
        <w:tab/>
        <w:tab/>
      </w:r>
      <w:r>
        <w:rPr>
          <w:rFonts w:ascii="Courier New" w:hAnsi="Courier New" w:cs="Courier New" w:eastAsia="Courier New"/>
          <w:sz w:val="21"/>
          <w:szCs w:val="21"/>
        </w:rPr>
        <w:t>1991</w:t>
        <w:tab/>
        <w:tab/>
      </w:r>
      <w:r>
        <w:rPr>
          <w:rFonts w:ascii="Courier New" w:hAnsi="Courier New" w:cs="Courier New" w:eastAsia="Courier New"/>
          <w:sz w:val="21"/>
          <w:szCs w:val="21"/>
        </w:rPr>
        <w:t>1992</w:t>
        <w:tab/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1993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9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94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1995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1996];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y0=[70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1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144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152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174</w:t>
        <w:tab/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196</w:t>
        <w:tab/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2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02];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a=polyfit(x0,y0,1)</w:t>
      </w:r>
    </w:p>
    <w:p>
      <w:pPr>
        <w:spacing w:before="16" w:after="0" w:line="240" w:lineRule="auto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y97=polyval(a,1997)</w:t>
      </w:r>
    </w:p>
    <w:p>
      <w:pPr>
        <w:spacing w:before="0" w:after="0" w:line="230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y98=polyval(a,1998)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line="230" w:lineRule="exact"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11920" w:h="16840"/>
          <w:pgMar w:header="0" w:footer="3061" w:top="1080" w:bottom="3280" w:left="1680" w:right="1680"/>
        </w:sectPr>
      </w:pPr>
    </w:p>
    <w:p>
      <w:pPr>
        <w:spacing w:before="0" w:after="0" w:line="368" w:lineRule="exact"/>
        <w:ind w:left="6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66.519989pt;margin-top:2.090368pt;width:3.4969pt;height:6.9938pt;mso-position-horizontal-relative:page;mso-position-vertical-relative:paragraph;z-index:-359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3"/>
          <w:sz w:val="21"/>
          <w:szCs w:val="21"/>
        </w:rPr>
        <w:t>求得</w:t>
      </w:r>
      <w:r>
        <w:rPr>
          <w:rFonts w:ascii="宋体" w:hAnsi="宋体" w:cs="宋体" w:eastAsia="宋体"/>
          <w:spacing w:val="-7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-3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7"/>
          <w:w w:val="100"/>
          <w:position w:val="3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0705</w:t>
      </w:r>
      <w:r>
        <w:rPr>
          <w:rFonts w:ascii="Times New Roman" w:hAnsi="Times New Roman" w:cs="Times New Roman" w:eastAsia="Times New Roman"/>
          <w:spacing w:val="-39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1"/>
          <w:w w:val="68"/>
          <w:position w:val="3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5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生产利润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y98=253.9286。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92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-29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position w:val="-2"/>
          <w:sz w:val="21"/>
          <w:szCs w:val="21"/>
        </w:rPr>
        <w:t>1</w:t>
      </w:r>
      <w:r>
        <w:rPr>
          <w:rFonts w:ascii="宋体" w:hAnsi="宋体" w:cs="宋体" w:eastAsia="宋体"/>
          <w:spacing w:val="0"/>
          <w:position w:val="-2"/>
          <w:sz w:val="21"/>
          <w:szCs w:val="21"/>
        </w:rPr>
        <w:t>997</w:t>
      </w:r>
      <w:r>
        <w:rPr>
          <w:rFonts w:ascii="宋体" w:hAnsi="宋体" w:cs="宋体" w:eastAsia="宋体"/>
          <w:spacing w:val="-52"/>
          <w:position w:val="-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-2"/>
          <w:sz w:val="21"/>
          <w:szCs w:val="21"/>
        </w:rPr>
        <w:t>年的生产</w:t>
      </w:r>
      <w:r>
        <w:rPr>
          <w:rFonts w:ascii="宋体" w:hAnsi="宋体" w:cs="宋体" w:eastAsia="宋体"/>
          <w:spacing w:val="-1"/>
          <w:position w:val="-2"/>
          <w:sz w:val="21"/>
          <w:szCs w:val="21"/>
        </w:rPr>
        <w:t>利</w:t>
      </w:r>
      <w:r>
        <w:rPr>
          <w:rFonts w:ascii="宋体" w:hAnsi="宋体" w:cs="宋体" w:eastAsia="宋体"/>
          <w:spacing w:val="0"/>
          <w:position w:val="-2"/>
          <w:sz w:val="21"/>
          <w:szCs w:val="21"/>
        </w:rPr>
        <w:t>润</w:t>
      </w:r>
      <w:r>
        <w:rPr>
          <w:rFonts w:ascii="宋体" w:hAnsi="宋体" w:cs="宋体" w:eastAsia="宋体"/>
          <w:spacing w:val="-52"/>
          <w:position w:val="-2"/>
          <w:sz w:val="21"/>
          <w:szCs w:val="21"/>
        </w:rPr>
        <w:t> </w:t>
      </w:r>
      <w:r>
        <w:rPr>
          <w:rFonts w:ascii="宋体" w:hAnsi="宋体" w:cs="宋体" w:eastAsia="宋体"/>
          <w:spacing w:val="1"/>
          <w:position w:val="-2"/>
          <w:sz w:val="21"/>
          <w:szCs w:val="21"/>
        </w:rPr>
        <w:t>y</w:t>
      </w:r>
      <w:r>
        <w:rPr>
          <w:rFonts w:ascii="宋体" w:hAnsi="宋体" w:cs="宋体" w:eastAsia="宋体"/>
          <w:spacing w:val="0"/>
          <w:position w:val="-2"/>
          <w:sz w:val="21"/>
          <w:szCs w:val="21"/>
        </w:rPr>
        <w:t>97=233.4286</w:t>
      </w:r>
      <w:r>
        <w:rPr>
          <w:rFonts w:ascii="宋体" w:hAnsi="宋体" w:cs="宋体" w:eastAsia="宋体"/>
          <w:spacing w:val="-29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position w:val="-2"/>
          <w:sz w:val="21"/>
          <w:szCs w:val="21"/>
        </w:rPr>
        <w:t>1</w:t>
      </w:r>
      <w:r>
        <w:rPr>
          <w:rFonts w:ascii="宋体" w:hAnsi="宋体" w:cs="宋体" w:eastAsia="宋体"/>
          <w:spacing w:val="0"/>
          <w:position w:val="-2"/>
          <w:sz w:val="21"/>
          <w:szCs w:val="21"/>
        </w:rPr>
        <w:t>998</w:t>
      </w:r>
      <w:r>
        <w:rPr>
          <w:rFonts w:ascii="宋体" w:hAnsi="宋体" w:cs="宋体" w:eastAsia="宋体"/>
          <w:spacing w:val="-52"/>
          <w:position w:val="-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年的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9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3721" w:space="50"/>
            <w:col w:w="4789"/>
          </w:cols>
        </w:sectPr>
      </w:pPr>
    </w:p>
    <w:p>
      <w:pPr>
        <w:spacing w:before="15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23" w:after="0" w:line="272" w:lineRule="exact"/>
        <w:ind w:left="625" w:right="503" w:hanging="436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最小二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优化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在无约束最优化问题中，有些重要的特殊情形，比如目标函数由若干个函数的平</w:t>
      </w:r>
    </w:p>
    <w:p>
      <w:pPr>
        <w:spacing w:before="0" w:after="0" w:line="248" w:lineRule="exact"/>
        <w:ind w:left="154" w:right="4939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方和构成。这类函数一般可以写成：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7" w:after="0" w:line="135" w:lineRule="exact"/>
        <w:ind w:left="1749" w:right="661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55" w:lineRule="exact"/>
        <w:ind w:left="98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92.780258pt;margin-top:.994463pt;width:3.4969pt;height:6.9938pt;mso-position-horizontal-relative:page;mso-position-vertical-relative:paragraph;z-index:-3591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4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10"/>
          <w:w w:val="74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4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27"/>
          <w:w w:val="74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9"/>
          <w:position w:val="4"/>
          <w:sz w:val="24"/>
          <w:szCs w:val="24"/>
        </w:rPr>
        <w:t>∈</w:t>
      </w:r>
      <w:r>
        <w:rPr>
          <w:rFonts w:ascii="Meiryo" w:hAnsi="Meiryo" w:cs="Meiryo" w:eastAsia="Meiryo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3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4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246" w:space="34"/>
            <w:col w:w="6280"/>
          </w:cols>
        </w:sectPr>
      </w:pPr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3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97" w:lineRule="exact"/>
        <w:ind w:right="78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-8"/>
          <w:sz w:val="21"/>
          <w:szCs w:val="21"/>
        </w:rPr>
        <w:t>其中</w:t>
      </w:r>
      <w:r>
        <w:rPr>
          <w:rFonts w:ascii="宋体" w:hAnsi="宋体" w:cs="宋体" w:eastAsia="宋体"/>
          <w:spacing w:val="-57"/>
          <w:position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8"/>
          <w:sz w:val="24"/>
          <w:szCs w:val="24"/>
        </w:rPr>
        <w:t>,</w:t>
      </w:r>
      <w:r>
        <w:rPr>
          <w:rFonts w:ascii="Arial" w:hAnsi="Arial" w:cs="Arial" w:eastAsia="Arial"/>
          <w:spacing w:val="7"/>
          <w:w w:val="179"/>
          <w:position w:val="-8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67" w:after="0" w:line="30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0"/>
          <w:w w:val="100"/>
          <w:position w:val="-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19"/>
          <w:w w:val="100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10"/>
          <w:sz w:val="21"/>
          <w:szCs w:val="21"/>
        </w:rPr>
        <w:t>，一般假设</w:t>
      </w:r>
      <w:r>
        <w:rPr>
          <w:rFonts w:ascii="宋体" w:hAnsi="宋体" w:cs="宋体" w:eastAsia="宋体"/>
          <w:spacing w:val="-69"/>
          <w:w w:val="100"/>
          <w:position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0"/>
          <w:sz w:val="24"/>
          <w:szCs w:val="24"/>
        </w:rPr>
        <w:t>≥</w:t>
      </w:r>
      <w:r>
        <w:rPr>
          <w:rFonts w:ascii="Meiryo" w:hAnsi="Meiryo" w:cs="Meiryo" w:eastAsia="Meiryo"/>
          <w:spacing w:val="8"/>
          <w:w w:val="68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-1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0"/>
          <w:sz w:val="21"/>
          <w:szCs w:val="21"/>
        </w:rPr>
        <w:t>。我们把极小化这类函数的问题：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1929" w:space="18"/>
            <w:col w:w="6613"/>
          </w:cols>
        </w:sectPr>
      </w:pPr>
    </w:p>
    <w:p>
      <w:pPr>
        <w:tabs>
          <w:tab w:pos="1840" w:val="left"/>
        </w:tabs>
        <w:spacing w:before="0" w:after="0" w:line="144" w:lineRule="exact"/>
        <w:ind w:left="121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54" w:after="0" w:line="135" w:lineRule="exact"/>
        <w:ind w:left="216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16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11.920258pt;margin-top:.975466pt;width:3.4969pt;height:6.9938pt;mso-position-horizontal-relative:page;mso-position-vertical-relative:paragraph;z-index:-359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min</w:t>
      </w:r>
    </w:p>
    <w:p>
      <w:pPr>
        <w:spacing w:before="0" w:after="0" w:line="355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4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10"/>
          <w:w w:val="74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74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27"/>
          <w:w w:val="74"/>
          <w:position w:val="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6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1125" w:space="241"/>
            <w:col w:w="1262" w:space="34"/>
            <w:col w:w="5898"/>
          </w:cols>
        </w:sectPr>
      </w:pPr>
    </w:p>
    <w:p>
      <w:pPr>
        <w:spacing w:before="0" w:after="0" w:line="176" w:lineRule="exact"/>
        <w:ind w:left="212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3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3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2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称为最小二乘优化问题。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00" w:lineRule="auto"/>
        <w:ind w:left="190" w:right="300" w:firstLine="436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最小二乘优化是一类比较特殊的优化问题，在处理这类问题时，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也提供了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一些强大的函数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</w:t>
      </w:r>
      <w:r>
        <w:rPr>
          <w:rFonts w:ascii="宋体" w:hAnsi="宋体" w:cs="宋体" w:eastAsia="宋体"/>
          <w:spacing w:val="-5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ab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优化工具箱中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用于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解最小二乘优化问题的函数有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lsq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urvef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qn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in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g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法介绍如下。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1080" w:val="left"/>
        </w:tabs>
        <w:spacing w:before="0" w:after="0" w:line="286" w:lineRule="exact"/>
        <w:ind w:left="62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lsq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5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800" w:val="left"/>
        </w:tabs>
        <w:spacing w:before="17" w:after="0" w:line="182" w:lineRule="exact"/>
        <w:ind w:left="185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75.850494pt;margin-top:9.36392pt;width:11.899pt;height:14.899pt;mso-position-horizontal-relative:page;mso-position-vertical-relative:paragraph;z-index:-3595" coordorigin="3517,187" coordsize="238,298">
            <v:group style="position:absolute;left:3522;top:336;width:144;height:2" coordorigin="3522,336" coordsize="144,2">
              <v:shape style="position:absolute;left:3522;top:336;width:144;height:2" coordorigin="3522,336" coordsize="144,0" path="m3522,336l3666,336e" filled="f" stroked="t" strokeweight=".499pt" strokecolor="#000000">
                <v:path arrowok="t"/>
              </v:shape>
            </v:group>
            <v:group style="position:absolute;left:3750;top:192;width:2;height:288" coordorigin="3750,192" coordsize="2,288">
              <v:shape style="position:absolute;left:3750;top:192;width:2;height:288" coordorigin="3750,192" coordsize="0,288" path="m3750,192l3750,480e" filled="f" stroked="t" strokeweight=".499pt" strokecolor="#000000">
                <v:path arrowok="t"/>
              </v:shape>
            </v:group>
            <v:group style="position:absolute;left:3716;top:192;width:2;height:288" coordorigin="3716,192" coordsize="2,288">
              <v:shape style="position:absolute;left:3716;top:192;width:2;height:288" coordorigin="3716,192" coordsize="0,288" path="m3716,192l3716,480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20.790497pt;margin-top:9.36392pt;width:2.179pt;height:14.899pt;mso-position-horizontal-relative:page;mso-position-vertical-relative:paragraph;z-index:-3594" coordorigin="4416,187" coordsize="44,298">
            <v:group style="position:absolute;left:4454;top:192;width:2;height:288" coordorigin="4454,192" coordsize="2,288">
              <v:shape style="position:absolute;left:4454;top:192;width:2;height:288" coordorigin="4454,192" coordsize="0,288" path="m4454,192l4454,480e" filled="f" stroked="t" strokeweight=".499pt" strokecolor="#000000">
                <v:path arrowok="t"/>
              </v:shape>
            </v:group>
            <v:group style="position:absolute;left:4421;top:192;width:2;height:288" coordorigin="4421,192" coordsize="2,288">
              <v:shape style="position:absolute;left:4421;top:192;width:2;height:288" coordorigin="4421,192" coordsize="0,288" path="m4421,192l4421,480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82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380" w:val="left"/>
        </w:tabs>
        <w:spacing w:before="0" w:after="0" w:line="220" w:lineRule="exact"/>
        <w:ind w:left="6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求解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300" w:val="left"/>
        </w:tabs>
        <w:spacing w:before="0" w:after="0" w:line="21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5"/>
          <w:sz w:val="14"/>
          <w:szCs w:val="14"/>
        </w:rPr>
        <w:t>x</w:t>
        <w:tab/>
      </w:r>
      <w:r>
        <w:rPr>
          <w:rFonts w:ascii="Times New Roman" w:hAnsi="Times New Roman" w:cs="Times New Roman" w:eastAsia="Times New Roman"/>
          <w:i/>
          <w:position w:val="5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2</w:t>
      </w:r>
    </w:p>
    <w:p>
      <w:pPr>
        <w:spacing w:before="0" w:after="0" w:line="24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Cx</w:t>
      </w:r>
      <w:r>
        <w:rPr>
          <w:rFonts w:ascii="Times New Roman" w:hAnsi="Times New Roman" w:cs="Times New Roman" w:eastAsia="Times New Roman"/>
          <w:i/>
          <w:spacing w:val="-9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81" w:lineRule="exact"/>
        <w:ind w:left="72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8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1978" w:space="105"/>
            <w:col w:w="6477"/>
          </w:cols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s.t.</w:t>
      </w:r>
    </w:p>
    <w:p>
      <w:pPr>
        <w:spacing w:before="0" w:after="0" w:line="339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49"/>
          <w:position w:val="0"/>
          <w:sz w:val="24"/>
          <w:szCs w:val="24"/>
        </w:rPr>
        <w:t>⎧</w:t>
      </w:r>
      <w:r>
        <w:rPr>
          <w:rFonts w:ascii="Meiryo" w:hAnsi="Meiryo" w:cs="Meiryo" w:eastAsia="Meiryo"/>
          <w:spacing w:val="-6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34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16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≤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72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6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66.080002pt;margin-top:9.420208pt;width:5.922764pt;height:11.9894pt;mso-position-horizontal-relative:page;mso-position-vertical-relative:paragraph;z-index:-3593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49"/>
                      <w:sz w:val="24"/>
                      <w:szCs w:val="24"/>
                    </w:rPr>
                    <w:t>⎪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w w:val="49"/>
          <w:position w:val="5"/>
          <w:sz w:val="24"/>
          <w:szCs w:val="24"/>
        </w:rPr>
        <w:t>⎨</w:t>
      </w:r>
      <w:r>
        <w:rPr>
          <w:rFonts w:ascii="Meiryo" w:hAnsi="Meiryo" w:cs="Meiryo" w:eastAsia="Meiryo"/>
          <w:spacing w:val="-61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9"/>
          <w:sz w:val="24"/>
          <w:szCs w:val="24"/>
        </w:rPr>
        <w:t>Aeq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15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beq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6"/>
          <w:w w:val="49"/>
          <w:position w:val="-1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4"/>
          <w:sz w:val="24"/>
          <w:szCs w:val="24"/>
        </w:rPr>
        <w:t>lb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≤</w:t>
      </w:r>
      <w:r>
        <w:rPr>
          <w:rFonts w:ascii="Meiryo" w:hAnsi="Meiryo" w:cs="Meiryo" w:eastAsia="Meiryo"/>
          <w:spacing w:val="19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≤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ub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22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1397" w:space="245"/>
            <w:col w:w="6918"/>
          </w:cols>
        </w:sectPr>
      </w:pPr>
    </w:p>
    <w:p>
      <w:pPr>
        <w:spacing w:before="4" w:after="0" w:line="310" w:lineRule="exact"/>
        <w:ind w:left="610" w:right="3548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其中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8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Aeq</w:t>
      </w:r>
      <w:r>
        <w:rPr>
          <w:rFonts w:ascii="Times New Roman" w:hAnsi="Times New Roman" w:cs="Times New Roman" w:eastAsia="Times New Roman"/>
          <w:i/>
          <w:spacing w:val="-1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为矩阵，</w:t>
      </w:r>
      <w:r>
        <w:rPr>
          <w:rFonts w:ascii="宋体" w:hAnsi="宋体" w:cs="宋体" w:eastAsia="宋体"/>
          <w:spacing w:val="-6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lb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ub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为向量。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Matlab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函数为：</w:t>
      </w:r>
    </w:p>
    <w:p>
      <w:pPr>
        <w:spacing w:before="0" w:after="0" w:line="24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i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C,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b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,b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b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b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x0)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020" w:val="left"/>
        </w:tabs>
        <w:spacing w:before="25" w:after="0" w:line="272" w:lineRule="exact"/>
        <w:ind w:left="610" w:right="492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6</w:t>
        <w:tab/>
      </w:r>
      <w:r>
        <w:rPr>
          <w:rFonts w:ascii="宋体" w:hAnsi="宋体" w:cs="宋体" w:eastAsia="宋体"/>
          <w:spacing w:val="0"/>
          <w:w w:val="76"/>
          <w:sz w:val="21"/>
          <w:szCs w:val="21"/>
        </w:rPr>
        <w:t> 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sqlin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命令求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序如下：</w:t>
      </w:r>
    </w:p>
    <w:p>
      <w:pPr>
        <w:tabs>
          <w:tab w:pos="1640" w:val="left"/>
          <w:tab w:pos="2280" w:val="left"/>
          <w:tab w:pos="3020" w:val="left"/>
          <w:tab w:pos="3640" w:val="left"/>
          <w:tab w:pos="3860" w:val="left"/>
        </w:tabs>
        <w:spacing w:before="0" w:after="0" w:line="272" w:lineRule="exact"/>
        <w:ind w:left="610" w:right="388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[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9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5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1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8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]';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[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3</w:t>
        <w:tab/>
      </w:r>
      <w:r>
        <w:rPr>
          <w:rFonts w:ascii="宋体" w:hAnsi="宋体" w:cs="宋体" w:eastAsia="宋体"/>
          <w:spacing w:val="0"/>
          <w:w w:val="95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0</w:t>
        <w:tab/>
      </w:r>
      <w:r>
        <w:rPr>
          <w:rFonts w:ascii="宋体" w:hAnsi="宋体" w:cs="宋体" w:eastAsia="宋体"/>
          <w:spacing w:val="0"/>
          <w:w w:val="95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3</w:t>
        <w:tab/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97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8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]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';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r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[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^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];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before="0" w:after="0" w:line="272" w:lineRule="exact"/>
        <w:ind w:left="610" w:right="545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a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b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r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4;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b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+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ab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)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*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^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;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p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'o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'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'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r')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400" w:val="left"/>
        </w:tabs>
        <w:spacing w:before="4" w:after="0" w:line="240" w:lineRule="auto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2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r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v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before="0" w:after="0" w:line="300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给定输入输出数列</w:t>
      </w:r>
      <w:r>
        <w:rPr>
          <w:rFonts w:ascii="宋体" w:hAnsi="宋体" w:cs="宋体" w:eastAsia="宋体"/>
          <w:spacing w:val="-58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xdat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ydata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,求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量</w:t>
      </w:r>
      <w:r>
        <w:rPr>
          <w:rFonts w:ascii="宋体" w:hAnsi="宋体" w:cs="宋体" w:eastAsia="宋体"/>
          <w:spacing w:val="-5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,使得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60" w:bottom="3300" w:left="1680" w:right="1680"/>
        </w:sectPr>
      </w:pPr>
    </w:p>
    <w:p>
      <w:pPr>
        <w:spacing w:before="59" w:after="0" w:line="32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3.570496pt;margin-top:11.201504pt;width:11.959pt;height:14.839pt;mso-position-horizontal-relative:page;mso-position-vertical-relative:paragraph;z-index:-3589" coordorigin="3471,224" coordsize="239,297">
            <v:group style="position:absolute;left:3476;top:373;width:145;height:2" coordorigin="3476,373" coordsize="145,2">
              <v:shape style="position:absolute;left:3476;top:373;width:145;height:2" coordorigin="3476,373" coordsize="145,0" path="m3476,373l3622,373e" filled="f" stroked="t" strokeweight=".499pt" strokecolor="#000000">
                <v:path arrowok="t"/>
              </v:shape>
            </v:group>
            <v:group style="position:absolute;left:3706;top:229;width:2;height:287" coordorigin="3706,229" coordsize="2,287">
              <v:shape style="position:absolute;left:3706;top:229;width:2;height:287" coordorigin="3706,229" coordsize="0,287" path="m3706,229l3706,516e" filled="f" stroked="t" strokeweight=".499pt" strokecolor="#000000">
                <v:path arrowok="t"/>
              </v:shape>
            </v:group>
            <v:group style="position:absolute;left:3672;top:229;width:2;height:287" coordorigin="3672,229" coordsize="2,287">
              <v:shape style="position:absolute;left:3672;top:229;width:2;height:287" coordorigin="3672,229" coordsize="0,287" path="m3672,229l3672,516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26"/>
          <w:w w:val="100"/>
          <w:position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2120" w:val="left"/>
          <w:tab w:pos="2500" w:val="left"/>
        </w:tabs>
        <w:spacing w:before="0" w:after="0" w:line="381" w:lineRule="exact"/>
        <w:ind w:right="-20"/>
        <w:jc w:val="left"/>
        <w:rPr>
          <w:rFonts w:ascii="Meiryo" w:hAnsi="Meiryo" w:cs="Meiryo" w:eastAsia="Meiryo"/>
          <w:sz w:val="31"/>
          <w:szCs w:val="3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1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-1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8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xdat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−</w:t>
      </w:r>
      <w:r>
        <w:rPr>
          <w:rFonts w:ascii="Meiryo" w:hAnsi="Meiryo" w:cs="Meiryo" w:eastAsia="Meiryo"/>
          <w:spacing w:val="16"/>
          <w:w w:val="68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ydata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-12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2"/>
          <w:sz w:val="24"/>
          <w:szCs w:val="24"/>
        </w:rPr>
      </w:r>
      <w:r>
        <w:rPr>
          <w:rFonts w:ascii="Meiryo" w:hAnsi="Meiryo" w:cs="Meiryo" w:eastAsia="Meiryo"/>
          <w:spacing w:val="28"/>
          <w:w w:val="88"/>
          <w:position w:val="-17"/>
          <w:sz w:val="36"/>
          <w:szCs w:val="36"/>
        </w:rPr>
        <w:t>∑</w:t>
      </w:r>
      <w:r>
        <w:rPr>
          <w:rFonts w:ascii="Meiryo" w:hAnsi="Meiryo" w:cs="Meiryo" w:eastAsia="Meiryo"/>
          <w:spacing w:val="4"/>
          <w:w w:val="57"/>
          <w:position w:val="-12"/>
          <w:sz w:val="31"/>
          <w:szCs w:val="31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1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8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xdata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−</w:t>
      </w:r>
      <w:r>
        <w:rPr>
          <w:rFonts w:ascii="Meiryo" w:hAnsi="Meiryo" w:cs="Meiryo" w:eastAsia="Meiryo"/>
          <w:spacing w:val="16"/>
          <w:w w:val="68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>ydata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12"/>
          <w:sz w:val="31"/>
          <w:szCs w:val="31"/>
        </w:rPr>
        <w:t>)</w:t>
      </w:r>
      <w:r>
        <w:rPr>
          <w:rFonts w:ascii="Meiryo" w:hAnsi="Meiryo" w:cs="Meiryo" w:eastAsia="Meiryo"/>
          <w:spacing w:val="0"/>
          <w:w w:val="100"/>
          <w:position w:val="0"/>
          <w:sz w:val="31"/>
          <w:szCs w:val="31"/>
        </w:rPr>
      </w:r>
    </w:p>
    <w:p>
      <w:pPr>
        <w:spacing w:line="381" w:lineRule="exact" w:after="0"/>
        <w:jc w:val="left"/>
        <w:rPr>
          <w:rFonts w:ascii="Meiryo" w:hAnsi="Meiryo" w:cs="Meiryo" w:eastAsia="Meiryo"/>
          <w:sz w:val="31"/>
          <w:szCs w:val="31"/>
        </w:rPr>
        <w:sectPr>
          <w:type w:val="continuous"/>
          <w:pgSz w:w="11920" w:h="16840"/>
          <w:pgMar w:top="1080" w:bottom="3260" w:left="1680" w:right="1680"/>
          <w:cols w:num="2" w:equalWidth="0">
            <w:col w:w="1930" w:space="123"/>
            <w:col w:w="6507"/>
          </w:cols>
        </w:sectPr>
      </w:pPr>
    </w:p>
    <w:p>
      <w:pPr>
        <w:tabs>
          <w:tab w:pos="1800" w:val="left"/>
          <w:tab w:pos="4020" w:val="left"/>
          <w:tab w:pos="4400" w:val="left"/>
        </w:tabs>
        <w:spacing w:before="15" w:after="0" w:line="293" w:lineRule="exact"/>
        <w:ind w:left="151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1.510498pt;margin-top:-7.857872pt;width:2.179pt;height:14.839pt;mso-position-horizontal-relative:page;mso-position-vertical-relative:paragraph;z-index:-3588" coordorigin="5630,-157" coordsize="44,297">
            <v:group style="position:absolute;left:5669;top:-152;width:2;height:287" coordorigin="5669,-152" coordsize="2,287">
              <v:shape style="position:absolute;left:5669;top:-152;width:2;height:287" coordorigin="5669,-152" coordsize="0,287" path="m5669,-152l5669,135e" filled="f" stroked="t" strokeweight=".499pt" strokecolor="#000000">
                <v:path arrowok="t"/>
              </v:shape>
            </v:group>
            <v:group style="position:absolute;left:5635;top:-152;width:2;height:287" coordorigin="5635,-152" coordsize="2,287">
              <v:shape style="position:absolute;left:5635;top:-152;width:2;height:287" coordorigin="5635,-152" coordsize="0,287" path="m5635,-152l5635,135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3.239990pt;margin-top:-.408372pt;width:7.26pt;height:.1pt;mso-position-horizontal-relative:page;mso-position-vertical-relative:paragraph;z-index:-3587" coordorigin="6065,-8" coordsize="145,2">
            <v:shape style="position:absolute;left:6065;top:-8;width:145;height:2" coordorigin="6065,-8" coordsize="145,0" path="m6065,-8l6210,-8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85.119232pt;margin-top:-14.630947pt;width:155.717657pt;height:12.0085pt;mso-position-horizontal-relative:page;mso-position-vertical-relative:paragraph;z-index:-3581" type="#_x0000_t202" filled="f" stroked="f">
            <v:textbox inset="0,0,0,0">
              <w:txbxContent>
                <w:p>
                  <w:pPr>
                    <w:tabs>
                      <w:tab w:pos="360" w:val="left"/>
                      <w:tab w:pos="3040" w:val="left"/>
                    </w:tabs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14"/>
                      <w:szCs w:val="14"/>
                    </w:rPr>
                    <w:t>2</w:t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24"/>
                      <w:szCs w:val="24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position w:val="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719849pt;margin-top:-.036099pt;width:49.284609pt;height:6.9938pt;mso-position-horizontal-relative:page;mso-position-vertical-relative:paragraph;z-index:-3578" type="#_x0000_t202" filled="f" stroked="f">
            <v:textbox inset="0,0,0,0">
              <w:txbxContent>
                <w:p>
                  <w:pPr>
                    <w:tabs>
                      <w:tab w:pos="940" w:val="left"/>
                    </w:tabs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2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15" w:after="0" w:line="272" w:lineRule="exact"/>
        <w:ind w:left="894" w:right="265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Matlab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C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R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V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EF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Y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A,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B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B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P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S)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before="0" w:after="0" w:line="28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FUN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sz w:val="21"/>
          <w:szCs w:val="21"/>
        </w:rPr>
        <w:t>定义函数</w:t>
      </w:r>
      <w:r>
        <w:rPr>
          <w:rFonts w:ascii="宋体" w:hAnsi="宋体" w:cs="宋体" w:eastAsia="宋体"/>
          <w:spacing w:val="-6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xdat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M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文件。</w:t>
      </w:r>
    </w:p>
    <w:p>
      <w:pPr>
        <w:tabs>
          <w:tab w:pos="1460" w:val="left"/>
        </w:tabs>
        <w:spacing w:before="0" w:after="0" w:line="41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7</w:t>
        <w:tab/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用下</w:t>
      </w:r>
      <w:r>
        <w:rPr>
          <w:rFonts w:ascii="宋体" w:hAnsi="宋体" w:cs="宋体" w:eastAsia="宋体"/>
          <w:spacing w:val="-1"/>
          <w:w w:val="100"/>
          <w:position w:val="2"/>
          <w:sz w:val="21"/>
          <w:szCs w:val="21"/>
        </w:rPr>
        <w:t>面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表</w:t>
      </w:r>
      <w:r>
        <w:rPr>
          <w:rFonts w:ascii="宋体" w:hAnsi="宋体" w:cs="宋体" w:eastAsia="宋体"/>
          <w:spacing w:val="-52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6</w:t>
      </w:r>
      <w:r>
        <w:rPr>
          <w:rFonts w:ascii="宋体" w:hAnsi="宋体" w:cs="宋体" w:eastAsia="宋体"/>
          <w:spacing w:val="-52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中的</w:t>
      </w:r>
      <w:r>
        <w:rPr>
          <w:rFonts w:ascii="宋体" w:hAnsi="宋体" w:cs="宋体" w:eastAsia="宋体"/>
          <w:spacing w:val="-1"/>
          <w:w w:val="100"/>
          <w:position w:val="2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据拟合函数</w:t>
      </w:r>
      <w:r>
        <w:rPr>
          <w:rFonts w:ascii="宋体" w:hAnsi="宋体" w:cs="宋体" w:eastAsia="宋体"/>
          <w:spacing w:val="-71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1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0"/>
          <w:position w:val="13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.02</w:t>
      </w:r>
      <w:r>
        <w:rPr>
          <w:rFonts w:ascii="Times New Roman" w:hAnsi="Times New Roman" w:cs="Times New Roman" w:eastAsia="Times New Roman"/>
          <w:spacing w:val="-25"/>
          <w:w w:val="10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kt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1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中的参数</w:t>
      </w:r>
      <w:r>
        <w:rPr>
          <w:rFonts w:ascii="宋体" w:hAnsi="宋体" w:cs="宋体" w:eastAsia="宋体"/>
          <w:spacing w:val="-69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99" w:lineRule="exact"/>
        <w:ind w:left="4434" w:right="3664"/>
        <w:jc w:val="center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123.480003pt;margin-top:11.640838pt;width:325.14pt;height:.1pt;mso-position-horizontal-relative:page;mso-position-vertical-relative:paragraph;z-index:-3586" coordorigin="2470,233" coordsize="6503,2">
            <v:shape style="position:absolute;left:2470;top:233;width:6503;height:2" coordorigin="2470,233" coordsize="6503,0" path="m2470,233l8972,233e" filled="f" stroked="t" strokeweight=".579980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44"/>
          <w:position w:val="0"/>
          <w:sz w:val="18"/>
          <w:szCs w:val="18"/>
        </w:rPr>
        <w:t>表</w:t>
      </w:r>
      <w:r>
        <w:rPr>
          <w:rFonts w:ascii="宋体" w:hAnsi="宋体" w:cs="宋体" w:eastAsia="宋体"/>
          <w:spacing w:val="0"/>
          <w:position w:val="0"/>
          <w:sz w:val="18"/>
          <w:szCs w:val="18"/>
        </w:rPr>
        <w:t>6</w:t>
      </w:r>
      <w:r>
        <w:rPr>
          <w:rFonts w:ascii="宋体" w:hAnsi="宋体" w:cs="宋体" w:eastAsia="宋体"/>
          <w:spacing w:val="-46"/>
          <w:position w:val="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position w:val="0"/>
          <w:sz w:val="18"/>
          <w:szCs w:val="18"/>
        </w:rPr>
      </w:r>
    </w:p>
    <w:p>
      <w:pPr>
        <w:tabs>
          <w:tab w:pos="1460" w:val="left"/>
          <w:tab w:pos="2100" w:val="left"/>
          <w:tab w:pos="2640" w:val="left"/>
          <w:tab w:pos="3180" w:val="left"/>
          <w:tab w:pos="3720" w:val="left"/>
          <w:tab w:pos="4260" w:val="left"/>
          <w:tab w:pos="4800" w:val="left"/>
          <w:tab w:pos="5340" w:val="left"/>
          <w:tab w:pos="5880" w:val="left"/>
        </w:tabs>
        <w:spacing w:before="38" w:after="0" w:line="240" w:lineRule="auto"/>
        <w:ind w:left="1106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100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200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300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400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500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600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700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800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900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1000</w:t>
      </w:r>
    </w:p>
    <w:p>
      <w:pPr>
        <w:tabs>
          <w:tab w:pos="1500" w:val="left"/>
        </w:tabs>
        <w:spacing w:before="59" w:after="0" w:line="328" w:lineRule="exact"/>
        <w:ind w:left="1110" w:right="-20"/>
        <w:jc w:val="left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123.480003pt;margin-top:2.717791pt;width:325.14pt;height:.1pt;mso-position-horizontal-relative:page;mso-position-vertical-relative:paragraph;z-index:-3585" coordorigin="2470,54" coordsize="6503,2">
            <v:shape style="position:absolute;left:2470;top:54;width:6503;height:2" coordorigin="2470,54" coordsize="6503,0" path="m2470,54l8972,54e" filled="f" stroked="t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122.760002pt;margin-top:22.217791pt;width:326.220pt;height:.1pt;mso-position-horizontal-relative:page;mso-position-vertical-relative:paragraph;z-index:-3584" coordorigin="2455,444" coordsize="6524,2">
            <v:shape style="position:absolute;left:2455;top:444;width:6524;height:2" coordorigin="2455,444" coordsize="6524,0" path="m2455,444l8980,444e" filled="f" stroked="t" strokeweight=".57998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25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4.54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4.99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5.35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5.65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5.90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6.10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6.26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6.39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6.50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6.59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0" w:lineRule="exact" w:after="0"/>
        <w:jc w:val="left"/>
        <w:rPr>
          <w:sz w:val="26"/>
          <w:szCs w:val="26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300" w:val="left"/>
        </w:tabs>
        <w:spacing w:before="0" w:after="0" w:line="270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该问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题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即解最优化问题：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8" w:after="0" w:line="145" w:lineRule="exact"/>
        <w:ind w:right="1246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97" w:lineRule="exact"/>
        <w:ind w:left="1350" w:right="-95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16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26"/>
          <w:w w:val="93"/>
          <w:position w:val="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6"/>
          <w:w w:val="93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93"/>
          <w:position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"/>
          <w:w w:val="93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6"/>
          <w:w w:val="68"/>
          <w:position w:val="2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22"/>
          <w:sz w:val="14"/>
          <w:szCs w:val="14"/>
        </w:rPr>
        <w:t>0.02</w:t>
      </w:r>
      <w:r>
        <w:rPr>
          <w:rFonts w:ascii="Times New Roman" w:hAnsi="Times New Roman" w:cs="Times New Roman" w:eastAsia="Times New Roman"/>
          <w:spacing w:val="-25"/>
          <w:w w:val="100"/>
          <w:position w:val="2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2"/>
          <w:sz w:val="14"/>
          <w:szCs w:val="14"/>
        </w:rPr>
        <w:t>kt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2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8"/>
          <w:sz w:val="10"/>
          <w:szCs w:val="10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</w:r>
    </w:p>
    <w:p>
      <w:pPr>
        <w:spacing w:before="0" w:after="0" w:line="90" w:lineRule="exact"/>
        <w:ind w:right="121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5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-7"/>
          <w:w w:val="68"/>
          <w:position w:val="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33.660858pt;margin-top:6.966352pt;width:3.4969pt;height:6.9938pt;mso-position-horizontal-relative:page;mso-position-vertical-relative:paragraph;z-index:-357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4395" w:space="100"/>
            <w:col w:w="4065"/>
          </w:cols>
        </w:sectPr>
      </w:pPr>
    </w:p>
    <w:p>
      <w:pPr>
        <w:spacing w:before="0" w:after="0" w:line="29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（1）编写</w:t>
      </w:r>
      <w:r>
        <w:rPr>
          <w:rFonts w:ascii="宋体" w:hAnsi="宋体" w:cs="宋体" w:eastAsia="宋体"/>
          <w:spacing w:val="-53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M</w:t>
      </w:r>
      <w:r>
        <w:rPr>
          <w:rFonts w:ascii="宋体" w:hAnsi="宋体" w:cs="宋体" w:eastAsia="宋体"/>
          <w:spacing w:val="-53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文件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position w:val="0"/>
          <w:sz w:val="21"/>
          <w:szCs w:val="21"/>
        </w:rPr>
        <w:t>f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un1.m</w:t>
      </w:r>
      <w:r>
        <w:rPr>
          <w:rFonts w:ascii="宋体" w:hAnsi="宋体" w:cs="宋体" w:eastAsia="宋体"/>
          <w:spacing w:val="-53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定义函数</w:t>
      </w:r>
      <w:r>
        <w:rPr>
          <w:rFonts w:ascii="宋体" w:hAnsi="宋体" w:cs="宋体" w:eastAsia="宋体"/>
          <w:spacing w:val="-61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0"/>
          <w:sz w:val="24"/>
          <w:szCs w:val="24"/>
        </w:rPr>
        <w:t>tdat</w:t>
      </w:r>
      <w:r>
        <w:rPr>
          <w:rFonts w:ascii="Times New Roman" w:hAnsi="Times New Roman" w:cs="Times New Roman" w:eastAsia="Times New Roman"/>
          <w:i/>
          <w:spacing w:val="4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8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6" w:after="0" w:line="240" w:lineRule="auto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f=fun1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);</w:t>
      </w:r>
    </w:p>
    <w:p>
      <w:pPr>
        <w:tabs>
          <w:tab w:pos="4120" w:val="left"/>
        </w:tabs>
        <w:spacing w:before="0" w:after="0" w:line="257" w:lineRule="exact"/>
        <w:ind w:left="89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f=x(1)+x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)*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xp(-0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*x(3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*t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ata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;</w:t>
        <w:tab/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x(1)=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x(2)=b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3)=k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5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（2）调用</w:t>
      </w:r>
      <w:r>
        <w:rPr>
          <w:rFonts w:ascii="宋体" w:hAnsi="宋体" w:cs="宋体" w:eastAsia="宋体"/>
          <w:spacing w:val="-1"/>
          <w:position w:val="-1"/>
          <w:sz w:val="21"/>
          <w:szCs w:val="21"/>
        </w:rPr>
        <w:t>函</w:t>
      </w:r>
      <w:r>
        <w:rPr>
          <w:rFonts w:ascii="宋体" w:hAnsi="宋体" w:cs="宋体" w:eastAsia="宋体"/>
          <w:spacing w:val="0"/>
          <w:position w:val="-1"/>
          <w:sz w:val="21"/>
          <w:szCs w:val="21"/>
        </w:rPr>
        <w:t>数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sqcurvefit，编写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: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: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940" w:val="left"/>
          <w:tab w:pos="2560" w:val="left"/>
          <w:tab w:pos="3200" w:val="left"/>
          <w:tab w:pos="3820" w:val="left"/>
          <w:tab w:pos="4460" w:val="left"/>
          <w:tab w:pos="5080" w:val="left"/>
          <w:tab w:pos="5720" w:val="left"/>
          <w:tab w:pos="6340" w:val="left"/>
          <w:tab w:pos="698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[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4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9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6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9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[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];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r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v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ef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i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@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u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x0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0" w:lineRule="exact" w:after="0"/>
        <w:jc w:val="left"/>
        <w:rPr>
          <w:sz w:val="26"/>
          <w:szCs w:val="26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2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1400" w:val="left"/>
          <w:tab w:pos="3700" w:val="left"/>
        </w:tabs>
        <w:spacing w:before="0" w:after="0" w:line="110" w:lineRule="auto"/>
        <w:ind w:left="894" w:right="-11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3</w:t>
        <w:tab/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已知函数向量</w:t>
      </w:r>
      <w:r>
        <w:rPr>
          <w:rFonts w:ascii="宋体" w:hAnsi="宋体" w:cs="宋体" w:eastAsia="宋体"/>
          <w:spacing w:val="-6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3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6"/>
          <w:sz w:val="32"/>
          <w:szCs w:val="32"/>
        </w:rPr>
        <w:t>[</w:t>
      </w:r>
      <w:r>
        <w:rPr>
          <w:rFonts w:ascii="Meiryo" w:hAnsi="Meiryo" w:cs="Meiryo" w:eastAsia="Meiryo"/>
          <w:spacing w:val="-76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  <w:r>
        <w:rPr>
          <w:rFonts w:ascii="Arial" w:hAnsi="Arial" w:cs="Arial" w:eastAsia="Arial"/>
          <w:spacing w:val="6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572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302.340088pt;margin-top:21.36467pt;width:3.105247pt;height:6.9938pt;mso-position-horizontal-relative:page;mso-position-vertical-relative:paragraph;z-index:-357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56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-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99"/>
          <w:position w:val="-1"/>
          <w:sz w:val="24"/>
          <w:szCs w:val="24"/>
        </w:rPr>
        <w:t>)</w:t>
      </w:r>
      <w:r>
        <w:rPr>
          <w:rFonts w:ascii="Meiryo" w:hAnsi="Meiryo" w:cs="Meiryo" w:eastAsia="Meiryo"/>
          <w:spacing w:val="-24"/>
          <w:w w:val="56"/>
          <w:position w:val="-1"/>
          <w:sz w:val="32"/>
          <w:szCs w:val="32"/>
        </w:rPr>
        <w:t>]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10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，求</w:t>
      </w:r>
      <w:r>
        <w:rPr>
          <w:rFonts w:ascii="宋体" w:hAnsi="宋体" w:cs="宋体" w:eastAsia="宋体"/>
          <w:spacing w:val="-57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使得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5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4014" w:space="270"/>
            <w:col w:w="4276"/>
          </w:cols>
        </w:sectPr>
      </w:pPr>
    </w:p>
    <w:p>
      <w:pPr>
        <w:spacing w:before="34" w:after="0" w:line="397" w:lineRule="exact"/>
        <w:ind w:right="-16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8.790497pt;margin-top:9.953937pt;width:11.959pt;height:14.899pt;mso-position-horizontal-relative:page;mso-position-vertical-relative:paragraph;z-index:-3583" coordorigin="3576,199" coordsize="239,298">
            <v:group style="position:absolute;left:3581;top:348;width:145;height:2" coordorigin="3581,348" coordsize="145,2">
              <v:shape style="position:absolute;left:3581;top:348;width:145;height:2" coordorigin="3581,348" coordsize="145,0" path="m3581,348l3726,348e" filled="f" stroked="t" strokeweight=".499pt" strokecolor="#000000">
                <v:path arrowok="t"/>
              </v:shape>
            </v:group>
            <v:group style="position:absolute;left:3810;top:204;width:2;height:288" coordorigin="3810,204" coordsize="2,288">
              <v:shape style="position:absolute;left:3810;top:204;width:2;height:288" coordorigin="3810,204" coordsize="0,288" path="m3810,204l3810,492e" filled="f" stroked="t" strokeweight=".499pt" strokecolor="#000000">
                <v:path arrowok="t"/>
              </v:shape>
            </v:group>
            <v:group style="position:absolute;left:3776;top:204;width:2;height:288" coordorigin="3776,204" coordsize="2,288">
              <v:shape style="position:absolute;left:3776;top:204;width:2;height:288" coordorigin="3776,204" coordsize="0,288" path="m3776,204l3776,492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26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300" w:val="left"/>
        </w:tabs>
        <w:spacing w:before="0" w:after="0" w:line="21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5"/>
          <w:sz w:val="14"/>
          <w:szCs w:val="14"/>
        </w:rPr>
        <w:t>x</w:t>
        <w:tab/>
      </w:r>
      <w:r>
        <w:rPr>
          <w:rFonts w:ascii="Times New Roman" w:hAnsi="Times New Roman" w:cs="Times New Roman" w:eastAsia="Times New Roman"/>
          <w:i/>
          <w:position w:val="5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2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5.510498pt;margin-top:.753936pt;width:2.179pt;height:14.899pt;mso-position-horizontal-relative:page;mso-position-vertical-relative:paragraph;z-index:-3582" coordorigin="4310,15" coordsize="44,298">
            <v:group style="position:absolute;left:4349;top:20;width:2;height:288" coordorigin="4349,20" coordsize="2,288">
              <v:shape style="position:absolute;left:4349;top:20;width:2;height:288" coordorigin="4349,20" coordsize="0,288" path="m4349,20l4349,308e" filled="f" stroked="t" strokeweight=".499pt" strokecolor="#000000">
                <v:path arrowok="t"/>
              </v:shape>
            </v:group>
            <v:group style="position:absolute;left:4315;top:20;width:2;height:288" coordorigin="4315,20" coordsize="2,288">
              <v:shape style="position:absolute;left:4315;top:20;width:2;height:288" coordorigin="4315,20" coordsize="0,288" path="m4315,20l4315,308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19.119995pt;margin-top:-1.684591pt;width:3.4969pt;height:6.9938pt;mso-position-horizontal-relative:page;mso-position-vertical-relative:paragraph;z-index:-3575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-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08" w:lineRule="exact"/>
        <w:ind w:left="54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0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2038" w:space="119"/>
            <w:col w:w="6403"/>
          </w:cols>
        </w:sectPr>
      </w:pPr>
    </w:p>
    <w:p>
      <w:pPr>
        <w:spacing w:before="0" w:after="0" w:line="245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Matlab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函数为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84" w:lineRule="exact"/>
        <w:ind w:left="474" w:right="521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B,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B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P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S)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其中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FUN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定义向量函数</w:t>
      </w:r>
      <w:r>
        <w:rPr>
          <w:rFonts w:ascii="宋体" w:hAnsi="宋体" w:cs="宋体" w:eastAsia="宋体"/>
          <w:spacing w:val="-6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M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文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tabs>
          <w:tab w:pos="1300" w:val="left"/>
          <w:tab w:pos="1460" w:val="left"/>
        </w:tabs>
        <w:spacing w:before="35" w:after="0" w:line="272" w:lineRule="exact"/>
        <w:ind w:left="894" w:right="697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8</w:t>
        <w:tab/>
        <w:tab/>
      </w:r>
      <w:r>
        <w:rPr>
          <w:rFonts w:ascii="宋体" w:hAnsi="宋体" w:cs="宋体" w:eastAsia="宋体"/>
          <w:spacing w:val="0"/>
          <w:sz w:val="21"/>
          <w:szCs w:val="21"/>
        </w:rPr>
        <w:t>用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sq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函数求解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这里</w:t>
      </w:r>
    </w:p>
    <w:p>
      <w:pPr>
        <w:tabs>
          <w:tab w:pos="4640" w:val="left"/>
        </w:tabs>
        <w:spacing w:before="0" w:after="0" w:line="418" w:lineRule="exact"/>
        <w:ind w:left="1252" w:right="-10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99.399536pt;margin-top:13.792484pt;width:3.4969pt;height:6.9938pt;mso-position-horizontal-relative:page;mso-position-vertical-relative:paragraph;z-index:-358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-22"/>
          <w:w w:val="43"/>
          <w:position w:val="1"/>
          <w:sz w:val="41"/>
          <w:szCs w:val="41"/>
        </w:rPr>
        <w:t>[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1"/>
          <w:sz w:val="24"/>
          <w:szCs w:val="24"/>
        </w:rPr>
        <w:t>e</w:t>
      </w:r>
      <w:r>
        <w:rPr>
          <w:rFonts w:ascii="Meiryo" w:hAnsi="Meiryo" w:cs="Meiryo" w:eastAsia="Meiryo"/>
          <w:spacing w:val="3"/>
          <w:w w:val="68"/>
          <w:position w:val="1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2"/>
          <w:sz w:val="14"/>
          <w:szCs w:val="14"/>
        </w:rPr>
        <w:t>0.02</w:t>
      </w:r>
      <w:r>
        <w:rPr>
          <w:rFonts w:ascii="Times New Roman" w:hAnsi="Times New Roman" w:cs="Times New Roman" w:eastAsia="Times New Roman"/>
          <w:spacing w:val="-25"/>
          <w:w w:val="100"/>
          <w:position w:val="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1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5"/>
          <w:w w:val="100"/>
          <w:position w:val="8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68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spacing w:val="-3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</w:r>
      <w:r>
        <w:rPr>
          <w:rFonts w:ascii="Arial" w:hAnsi="Arial" w:cs="Arial" w:eastAsia="Arial"/>
          <w:spacing w:val="9"/>
          <w:w w:val="180"/>
          <w:position w:val="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705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16.880005pt;margin-top:28.112276pt;width:6.9938pt;height:6.9938pt;mso-position-horizontal-relative:page;mso-position-vertical-relative:paragraph;z-index:-357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4"/>
          <w:sz w:val="24"/>
          <w:szCs w:val="24"/>
        </w:rPr>
        <w:t>e</w:t>
      </w:r>
      <w:r>
        <w:rPr>
          <w:rFonts w:ascii="Meiryo" w:hAnsi="Meiryo" w:cs="Meiryo" w:eastAsia="Meiryo"/>
          <w:spacing w:val="3"/>
          <w:w w:val="68"/>
          <w:position w:val="6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0"/>
          <w:position w:val="6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14"/>
          <w:szCs w:val="14"/>
        </w:rPr>
        <w:t>.02</w:t>
      </w:r>
      <w:r>
        <w:rPr>
          <w:rFonts w:ascii="Times New Roman" w:hAnsi="Times New Roman" w:cs="Times New Roman" w:eastAsia="Times New Roman"/>
          <w:spacing w:val="-25"/>
          <w:w w:val="100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6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0"/>
          <w:szCs w:val="10"/>
        </w:rPr>
        <w:t>10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3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-38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8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-31"/>
          <w:w w:val="43"/>
          <w:position w:val="-4"/>
          <w:sz w:val="41"/>
          <w:szCs w:val="41"/>
        </w:rPr>
        <w:t>]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70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2" w:equalWidth="0">
            <w:col w:w="4965" w:space="224"/>
            <w:col w:w="3371"/>
          </w:cols>
        </w:sectPr>
      </w:pPr>
    </w:p>
    <w:p>
      <w:pPr>
        <w:tabs>
          <w:tab w:pos="2060" w:val="left"/>
          <w:tab w:pos="2460" w:val="left"/>
        </w:tabs>
        <w:spacing w:before="0" w:after="0" w:line="328" w:lineRule="exact"/>
        <w:ind w:left="1256" w:right="-20"/>
        <w:jc w:val="left"/>
        <w:rPr>
          <w:rFonts w:ascii="Meiryo" w:hAnsi="Meiryo" w:cs="Meiryo" w:eastAsia="Meiryo"/>
          <w:sz w:val="32"/>
          <w:szCs w:val="32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3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-11"/>
          <w:w w:val="55"/>
          <w:position w:val="0"/>
          <w:sz w:val="32"/>
          <w:szCs w:val="32"/>
        </w:rPr>
        <w:t>[</w:t>
      </w:r>
      <w:r>
        <w:rPr>
          <w:rFonts w:ascii="Times New Roman" w:hAnsi="Times New Roman" w:cs="Times New Roman" w:eastAsia="Times New Roman"/>
          <w:i/>
          <w:spacing w:val="4"/>
          <w:w w:val="99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7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5"/>
          <w:position w:val="0"/>
          <w:sz w:val="32"/>
          <w:szCs w:val="32"/>
        </w:rPr>
        <w:t>]</w:t>
      </w:r>
      <w:r>
        <w:rPr>
          <w:rFonts w:ascii="Meiryo" w:hAnsi="Meiryo" w:cs="Meiryo" w:eastAsia="Meiryo"/>
          <w:spacing w:val="0"/>
          <w:w w:val="100"/>
          <w:position w:val="0"/>
          <w:sz w:val="32"/>
          <w:szCs w:val="32"/>
        </w:rPr>
      </w:r>
    </w:p>
    <w:p>
      <w:pPr>
        <w:spacing w:before="34" w:after="0" w:line="272" w:lineRule="exact"/>
        <w:ind w:left="894" w:right="464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（1）编写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M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sz w:val="21"/>
          <w:szCs w:val="21"/>
        </w:rPr>
        <w:t>文件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1"/>
          <w:sz w:val="21"/>
          <w:szCs w:val="21"/>
        </w:rPr>
        <w:t>f</w:t>
      </w:r>
      <w:r>
        <w:rPr>
          <w:rFonts w:ascii="宋体" w:hAnsi="宋体" w:cs="宋体" w:eastAsia="宋体"/>
          <w:spacing w:val="0"/>
          <w:sz w:val="21"/>
          <w:szCs w:val="21"/>
        </w:rPr>
        <w:t>un2.m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如下：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c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);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t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d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: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;</w:t>
      </w:r>
    </w:p>
    <w:p>
      <w:pPr>
        <w:tabs>
          <w:tab w:pos="1940" w:val="left"/>
          <w:tab w:pos="2560" w:val="left"/>
          <w:tab w:pos="3200" w:val="left"/>
          <w:tab w:pos="3820" w:val="left"/>
          <w:tab w:pos="4460" w:val="left"/>
          <w:tab w:pos="5080" w:val="left"/>
          <w:tab w:pos="5720" w:val="left"/>
          <w:tab w:pos="6340" w:val="left"/>
          <w:tab w:pos="6980" w:val="left"/>
        </w:tabs>
        <w:spacing w:before="0" w:after="0" w:line="24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[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4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9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5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6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9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.5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)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+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2)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*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p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-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2*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)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*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)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-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cd;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66" w:after="0" w:line="272" w:lineRule="exact"/>
        <w:ind w:left="610" w:right="3827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（2）调用</w:t>
      </w:r>
      <w:r>
        <w:rPr>
          <w:rFonts w:ascii="宋体" w:hAnsi="宋体" w:cs="宋体" w:eastAsia="宋体"/>
          <w:spacing w:val="-1"/>
          <w:sz w:val="21"/>
          <w:szCs w:val="21"/>
        </w:rPr>
        <w:t>函</w:t>
      </w:r>
      <w:r>
        <w:rPr>
          <w:rFonts w:ascii="宋体" w:hAnsi="宋体" w:cs="宋体" w:eastAsia="宋体"/>
          <w:spacing w:val="0"/>
          <w:sz w:val="21"/>
          <w:szCs w:val="21"/>
        </w:rPr>
        <w:t>数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sqnonlin，编写程序如下：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x0=[0.2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0.05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0.05];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%初始值是任意取的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in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@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u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)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exact" w:after="0"/>
        <w:jc w:val="left"/>
        <w:rPr>
          <w:sz w:val="24"/>
          <w:szCs w:val="24"/>
        </w:rPr>
        <w:sectPr>
          <w:pgSz w:w="11920" w:h="16840"/>
          <w:pgMar w:header="0" w:footer="3061" w:top="1060" w:bottom="3280" w:left="1680" w:right="1680"/>
        </w:sectPr>
      </w:pPr>
    </w:p>
    <w:p>
      <w:pPr>
        <w:tabs>
          <w:tab w:pos="1120" w:val="left"/>
        </w:tabs>
        <w:spacing w:before="0" w:after="0" w:line="27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4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s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g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4" w:after="0" w:line="420" w:lineRule="atLeast"/>
        <w:ind w:left="610" w:right="-66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求解非负的</w:t>
      </w:r>
      <w:r>
        <w:rPr>
          <w:rFonts w:ascii="宋体" w:hAnsi="宋体" w:cs="宋体" w:eastAsia="宋体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，使得满足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Matlab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函数为</w:t>
      </w:r>
    </w:p>
    <w:p>
      <w:pPr>
        <w:spacing w:before="8" w:after="0" w:line="100" w:lineRule="exact"/>
        <w:jc w:val="lef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397" w:lineRule="exact"/>
        <w:ind w:left="-49" w:right="-6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8.590515pt;margin-top:8.253371pt;width:11.959pt;height:14.899pt;mso-position-horizontal-relative:page;mso-position-vertical-relative:paragraph;z-index:-3574" coordorigin="5172,165" coordsize="239,298">
            <v:group style="position:absolute;left:5177;top:314;width:145;height:2" coordorigin="5177,314" coordsize="145,2">
              <v:shape style="position:absolute;left:5177;top:314;width:145;height:2" coordorigin="5177,314" coordsize="145,0" path="m5177,314l5322,314e" filled="f" stroked="t" strokeweight=".499pt" strokecolor="#000000">
                <v:path arrowok="t"/>
              </v:shape>
            </v:group>
            <v:group style="position:absolute;left:5406;top:170;width:2;height:288" coordorigin="5406,170" coordsize="2,288">
              <v:shape style="position:absolute;left:5406;top:170;width:2;height:288" coordorigin="5406,170" coordsize="0,288" path="m5406,170l5406,458e" filled="f" stroked="t" strokeweight=".499pt" strokecolor="#000000">
                <v:path arrowok="t"/>
              </v:shape>
            </v:group>
            <v:group style="position:absolute;left:5372;top:170;width:2;height:288" coordorigin="5372,170" coordsize="2,288">
              <v:shape style="position:absolute;left:5372;top:170;width:2;height:288" coordorigin="5372,170" coordsize="0,288" path="m5372,170l5372,458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26"/>
          <w:w w:val="100"/>
          <w:position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420" w:val="left"/>
        </w:tabs>
        <w:spacing w:before="0" w:after="0" w:line="219" w:lineRule="exact"/>
        <w:ind w:left="123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" w:val="left"/>
        </w:tabs>
        <w:spacing w:before="0" w:after="0" w:line="404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303.530487pt;margin-top:7.544936pt;width:2.179pt;height:14.899pt;mso-position-horizontal-relative:page;mso-position-vertical-relative:paragraph;z-index:-3573" coordorigin="6071,151" coordsize="44,298">
            <v:group style="position:absolute;left:6109;top:156;width:2;height:288" coordorigin="6109,156" coordsize="2,288">
              <v:shape style="position:absolute;left:6109;top:156;width:2;height:288" coordorigin="6109,156" coordsize="0,288" path="m6109,156l6109,444e" filled="f" stroked="t" strokeweight=".499pt" strokecolor="#000000">
                <v:path arrowok="t"/>
              </v:shape>
            </v:group>
            <v:group style="position:absolute;left:6076;top:156;width:2;height:288" coordorigin="6076,156" coordsize="2,288">
              <v:shape style="position:absolute;left:6076;top:156;width:2;height:288" coordorigin="6076,156" coordsize="0,288" path="m6076,156l6076,444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07.140015pt;margin-top:5.106409pt;width:3.4969pt;height:6.9938pt;mso-position-horizontal-relative:page;mso-position-vertical-relative:paragraph;z-index:-357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Cx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d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</w:r>
      <w:r>
        <w:rPr>
          <w:rFonts w:ascii="宋体" w:hAnsi="宋体" w:cs="宋体" w:eastAsia="宋体"/>
          <w:spacing w:val="0"/>
          <w:w w:val="100"/>
          <w:position w:val="-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81" w:lineRule="exact"/>
        <w:ind w:left="72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8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80"/>
          <w:cols w:num="3" w:equalWidth="0">
            <w:col w:w="2911" w:space="140"/>
            <w:col w:w="584" w:space="104"/>
            <w:col w:w="4821"/>
          </w:cols>
        </w:sectPr>
      </w:pP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G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,O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P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T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I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O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S)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327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2"/>
          <w:w w:val="38"/>
          <w:position w:val="-2"/>
          <w:sz w:val="24"/>
          <w:szCs w:val="24"/>
        </w:rPr>
        <w:t>⎡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0.0372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27" w:lineRule="exact"/>
        <w:ind w:right="-78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>0.286</w:t>
      </w:r>
      <w:r>
        <w:rPr>
          <w:rFonts w:ascii="Times New Roman" w:hAnsi="Times New Roman" w:cs="Times New Roman" w:eastAsia="Times New Roman"/>
          <w:spacing w:val="3"/>
          <w:position w:val="-1"/>
          <w:sz w:val="24"/>
          <w:szCs w:val="24"/>
        </w:rPr>
        <w:t>9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2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2"/>
          <w:w w:val="38"/>
          <w:position w:val="-2"/>
          <w:sz w:val="24"/>
          <w:szCs w:val="24"/>
        </w:rPr>
        <w:t>⎡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0.858</w:t>
      </w:r>
      <w:r>
        <w:rPr>
          <w:rFonts w:ascii="Times New Roman" w:hAnsi="Times New Roman" w:cs="Times New Roman" w:eastAsia="Times New Roman"/>
          <w:spacing w:val="7"/>
          <w:w w:val="100"/>
          <w:position w:val="-1"/>
          <w:sz w:val="24"/>
          <w:szCs w:val="24"/>
        </w:rPr>
        <w:t>7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2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826" w:space="221"/>
            <w:col w:w="756" w:space="696"/>
            <w:col w:w="4061"/>
          </w:cols>
        </w:sectPr>
      </w:pPr>
    </w:p>
    <w:p>
      <w:pPr>
        <w:tabs>
          <w:tab w:pos="3700" w:val="left"/>
          <w:tab w:pos="4480" w:val="left"/>
          <w:tab w:pos="5240" w:val="left"/>
        </w:tabs>
        <w:spacing w:before="0" w:after="0" w:line="117" w:lineRule="exact"/>
        <w:ind w:left="2071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9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9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1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1180" w:val="left"/>
        </w:tabs>
        <w:spacing w:before="0" w:after="0" w:line="344" w:lineRule="exact"/>
        <w:ind w:left="610" w:right="-10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53"/>
          <w:w w:val="100"/>
          <w:position w:val="-8"/>
          <w:sz w:val="21"/>
          <w:szCs w:val="21"/>
        </w:rPr>
        <w:t>例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9</w:t>
        <w:tab/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已知</w:t>
      </w:r>
      <w:r>
        <w:rPr>
          <w:rFonts w:ascii="宋体" w:hAnsi="宋体" w:cs="宋体" w:eastAsia="宋体"/>
          <w:spacing w:val="-77"/>
          <w:w w:val="100"/>
          <w:position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11"/>
          <w:w w:val="38"/>
          <w:position w:val="-3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0.6861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4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8"/>
          <w:sz w:val="24"/>
          <w:szCs w:val="24"/>
        </w:rPr>
        <w:t>0.707</w:t>
      </w:r>
      <w:r>
        <w:rPr>
          <w:rFonts w:ascii="Times New Roman" w:hAnsi="Times New Roman" w:cs="Times New Roman" w:eastAsia="Times New Roman"/>
          <w:spacing w:val="-6"/>
          <w:position w:val="8"/>
          <w:sz w:val="24"/>
          <w:szCs w:val="24"/>
        </w:rPr>
        <w:t>1</w:t>
      </w:r>
      <w:r>
        <w:rPr>
          <w:rFonts w:ascii="Meiryo" w:hAnsi="Meiryo" w:cs="Meiryo" w:eastAsia="Meiryo"/>
          <w:spacing w:val="0"/>
          <w:w w:val="38"/>
          <w:position w:val="-3"/>
          <w:sz w:val="24"/>
          <w:szCs w:val="24"/>
        </w:rPr>
        <w:t>⎥</w:t>
      </w:r>
      <w:r>
        <w:rPr>
          <w:rFonts w:ascii="Meiryo" w:hAnsi="Meiryo" w:cs="Meiryo" w:eastAsia="Meiryo"/>
          <w:spacing w:val="-37"/>
          <w:w w:val="100"/>
          <w:position w:val="-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，</w:t>
      </w:r>
      <w:r>
        <w:rPr>
          <w:rFonts w:ascii="宋体" w:hAnsi="宋体" w:cs="宋体" w:eastAsia="宋体"/>
          <w:spacing w:val="-69"/>
          <w:w w:val="100"/>
          <w:position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spacing w:val="26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12"/>
          <w:w w:val="38"/>
          <w:position w:val="-3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0.178</w:t>
      </w:r>
      <w:r>
        <w:rPr>
          <w:rFonts w:ascii="Times New Roman" w:hAnsi="Times New Roman" w:cs="Times New Roman" w:eastAsia="Times New Roman"/>
          <w:spacing w:val="-4"/>
          <w:w w:val="100"/>
          <w:position w:val="8"/>
          <w:sz w:val="24"/>
          <w:szCs w:val="24"/>
        </w:rPr>
        <w:t>1</w:t>
      </w:r>
      <w:r>
        <w:rPr>
          <w:rFonts w:ascii="Meiryo" w:hAnsi="Meiryo" w:cs="Meiryo" w:eastAsia="Meiryo"/>
          <w:spacing w:val="0"/>
          <w:w w:val="38"/>
          <w:position w:val="-3"/>
          <w:sz w:val="24"/>
          <w:szCs w:val="24"/>
        </w:rPr>
        <w:t>⎥</w:t>
      </w:r>
      <w:r>
        <w:rPr>
          <w:rFonts w:ascii="Meiryo" w:hAnsi="Meiryo" w:cs="Meiryo" w:eastAsia="Meiryo"/>
          <w:spacing w:val="-36"/>
          <w:w w:val="100"/>
          <w:position w:val="-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，求</w:t>
      </w:r>
      <w:r>
        <w:rPr>
          <w:rFonts w:ascii="宋体" w:hAnsi="宋体" w:cs="宋体" w:eastAsia="宋体"/>
          <w:spacing w:val="-57"/>
          <w:w w:val="100"/>
          <w:position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≥</w:t>
      </w:r>
      <w:r>
        <w:rPr>
          <w:rFonts w:ascii="Meiryo" w:hAnsi="Meiryo" w:cs="Meiryo" w:eastAsia="Meiryo"/>
          <w:spacing w:val="3"/>
          <w:w w:val="6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w w:val="100"/>
          <w:position w:val="-8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满足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2835" w:space="221"/>
            <w:col w:w="5504"/>
          </w:cols>
        </w:sectPr>
      </w:pPr>
    </w:p>
    <w:p>
      <w:pPr>
        <w:spacing w:before="0" w:after="0" w:line="22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5"/>
          <w:w w:val="38"/>
          <w:position w:val="0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0.6233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9" w:lineRule="exact"/>
        <w:ind w:right="-78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1"/>
          <w:position w:val="-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0"/>
          <w:position w:val="-2"/>
          <w:sz w:val="24"/>
          <w:szCs w:val="24"/>
        </w:rPr>
        <w:t>624</w:t>
      </w:r>
      <w:r>
        <w:rPr>
          <w:rFonts w:ascii="Times New Roman" w:hAnsi="Times New Roman" w:cs="Times New Roman" w:eastAsia="Times New Roman"/>
          <w:spacing w:val="1"/>
          <w:position w:val="-2"/>
          <w:sz w:val="24"/>
          <w:szCs w:val="24"/>
        </w:rPr>
        <w:t>5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29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2"/>
          <w:w w:val="38"/>
          <w:position w:val="0"/>
          <w:sz w:val="24"/>
          <w:szCs w:val="24"/>
        </w:rPr>
        <w:t>⎢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0.074</w:t>
      </w:r>
      <w:r>
        <w:rPr>
          <w:rFonts w:ascii="Times New Roman" w:hAnsi="Times New Roman" w:cs="Times New Roman" w:eastAsia="Times New Roman"/>
          <w:spacing w:val="7"/>
          <w:w w:val="100"/>
          <w:position w:val="-2"/>
          <w:sz w:val="24"/>
          <w:szCs w:val="24"/>
        </w:rPr>
        <w:t>7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2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829" w:space="219"/>
            <w:col w:w="755" w:space="696"/>
            <w:col w:w="4061"/>
          </w:cols>
        </w:sectPr>
      </w:pPr>
    </w:p>
    <w:p>
      <w:pPr>
        <w:tabs>
          <w:tab w:pos="3700" w:val="left"/>
          <w:tab w:pos="4480" w:val="left"/>
          <w:tab w:pos="5240" w:val="left"/>
        </w:tabs>
        <w:spacing w:before="0" w:after="0" w:line="147" w:lineRule="exact"/>
        <w:ind w:left="2071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-7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7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7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-7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7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-7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-7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147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0" w:after="0" w:line="29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2"/>
          <w:w w:val="38"/>
          <w:position w:val="-1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0.6344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94" w:lineRule="exact"/>
        <w:ind w:right="-84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4"/>
          <w:sz w:val="24"/>
          <w:szCs w:val="24"/>
        </w:rPr>
        <w:t>0.617</w:t>
      </w:r>
      <w:r>
        <w:rPr>
          <w:rFonts w:ascii="Times New Roman" w:hAnsi="Times New Roman" w:cs="Times New Roman" w:eastAsia="Times New Roman"/>
          <w:spacing w:val="3"/>
          <w:position w:val="4"/>
          <w:sz w:val="24"/>
          <w:szCs w:val="24"/>
        </w:rPr>
        <w:t>0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94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5"/>
          <w:w w:val="38"/>
          <w:position w:val="-1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0.840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5</w:t>
      </w:r>
      <w:r>
        <w:rPr>
          <w:rFonts w:ascii="Meiryo" w:hAnsi="Meiryo" w:cs="Meiryo" w:eastAsia="Meiryo"/>
          <w:spacing w:val="0"/>
          <w:w w:val="38"/>
          <w:position w:val="-1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294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3" w:equalWidth="0">
            <w:col w:w="2826" w:space="221"/>
            <w:col w:w="756" w:space="696"/>
            <w:col w:w="4061"/>
          </w:cols>
        </w:sectPr>
      </w:pPr>
    </w:p>
    <w:p>
      <w:pPr>
        <w:spacing w:before="22" w:after="0" w:line="356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64.570496pt;margin-top:9.353422pt;width:11.959pt;height:14.899pt;mso-position-horizontal-relative:page;mso-position-vertical-relative:paragraph;z-index:-3572" coordorigin="3291,187" coordsize="239,298">
            <v:group style="position:absolute;left:3296;top:336;width:145;height:2" coordorigin="3296,336" coordsize="145,2">
              <v:shape style="position:absolute;left:3296;top:336;width:145;height:2" coordorigin="3296,336" coordsize="145,0" path="m3296,336l3442,336e" filled="f" stroked="t" strokeweight=".499pt" strokecolor="#000000">
                <v:path arrowok="t"/>
              </v:shape>
            </v:group>
            <v:group style="position:absolute;left:3526;top:192;width:2;height:288" coordorigin="3526,192" coordsize="2,288">
              <v:shape style="position:absolute;left:3526;top:192;width:2;height:288" coordorigin="3526,192" coordsize="0,288" path="m3526,192l3526,480e" filled="f" stroked="t" strokeweight=".499pt" strokecolor="#000000">
                <v:path arrowok="t"/>
              </v:shape>
            </v:group>
            <v:group style="position:absolute;left:3492;top:192;width:2;height:288" coordorigin="3492,192" coordsize="2,288">
              <v:shape style="position:absolute;left:3492;top:192;width:2;height:288" coordorigin="3492,192" coordsize="0,288" path="m3492,192l3492,480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spacing w:val="26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6" w:after="0" w:line="34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Cx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42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  <w:cols w:num="2" w:equalWidth="0">
            <w:col w:w="1750" w:space="107"/>
            <w:col w:w="6703"/>
          </w:cols>
        </w:sectPr>
      </w:pPr>
    </w:p>
    <w:p>
      <w:pPr>
        <w:tabs>
          <w:tab w:pos="1620" w:val="left"/>
          <w:tab w:pos="2580" w:val="left"/>
        </w:tabs>
        <w:spacing w:before="0" w:after="0" w:line="254" w:lineRule="exact"/>
        <w:ind w:left="133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09.510498pt;margin-top:-9.561335pt;width:2.179pt;height:14.899pt;mso-position-horizontal-relative:page;mso-position-vertical-relative:paragraph;z-index:-3571" coordorigin="4190,-191" coordsize="44,298">
            <v:group style="position:absolute;left:4229;top:-186;width:2;height:288" coordorigin="4229,-186" coordsize="2,288">
              <v:shape style="position:absolute;left:4229;top:-186;width:2;height:288" coordorigin="4229,-186" coordsize="0,288" path="m4229,-186l4229,102e" filled="f" stroked="t" strokeweight=".499pt" strokecolor="#000000">
                <v:path arrowok="t"/>
              </v:shape>
            </v:group>
            <v:group style="position:absolute;left:4195;top:-186;width:2;height:288" coordorigin="4195,-186" coordsize="2,288">
              <v:shape style="position:absolute;left:4195;top:-186;width:2;height:288" coordorigin="4195,-186" coordsize="0,288" path="m4195,-186l4195,102e" filled="f" stroked="t" strokeweight=".49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13.119995pt;margin-top:-11.999962pt;width:3.4969pt;height:6.9938pt;mso-position-horizontal-relative:page;mso-position-vertical-relative:paragraph;z-index:-356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  <w:t>x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4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最小。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02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编写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[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9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86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2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45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3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.6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];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[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;0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74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7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.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4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5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]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;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x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=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l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s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q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o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e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g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c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d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1080" w:val="left"/>
        </w:tabs>
        <w:spacing w:before="0" w:after="0" w:line="240" w:lineRule="auto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.5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曲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线拟合的用户图形界面求法</w:t>
      </w:r>
    </w:p>
    <w:p>
      <w:pPr>
        <w:spacing w:before="9" w:after="0" w:line="272" w:lineRule="exact"/>
        <w:ind w:left="190" w:right="408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工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箱提供了命令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cftool</w:t>
      </w:r>
      <w:r>
        <w:rPr>
          <w:rFonts w:ascii="宋体" w:hAnsi="宋体" w:cs="宋体" w:eastAsia="宋体"/>
          <w:spacing w:val="-1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命令给出了一维数据拟合的交互式环境</w:t>
      </w:r>
      <w:r>
        <w:rPr>
          <w:rFonts w:ascii="宋体" w:hAnsi="宋体" w:cs="宋体" w:eastAsia="宋体"/>
          <w:spacing w:val="-1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具体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执行步骤如下：</w:t>
      </w:r>
    </w:p>
    <w:p>
      <w:pPr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）把数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导入到工作空间；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）运行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cf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ool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，打开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户图形界面窗口；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）对数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进行预处理；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）选择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当的模型进行拟合；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610" w:right="255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）生成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些相关的统计量，并进行预测。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可以通过帮助（运行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cft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ol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）熟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该命令的使用细节。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曲线拟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合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与函数逼近</w:t>
      </w:r>
    </w:p>
    <w:p>
      <w:pPr>
        <w:spacing w:before="0" w:after="0" w:line="36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前面讲的曲线拟合是已知一组离散数</w:t>
      </w:r>
      <w:r>
        <w:rPr>
          <w:rFonts w:ascii="宋体" w:hAnsi="宋体" w:cs="宋体" w:eastAsia="宋体"/>
          <w:spacing w:val="17"/>
          <w:position w:val="3"/>
          <w:sz w:val="21"/>
          <w:szCs w:val="21"/>
        </w:rPr>
        <w:t>据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{(</w:t>
      </w:r>
      <w:r>
        <w:rPr>
          <w:rFonts w:ascii="Times New Roman" w:hAnsi="Times New Roman" w:cs="Times New Roman" w:eastAsia="Times New Roman"/>
          <w:spacing w:val="-39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，选择一个较简单的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2" w:after="0" w:line="174" w:lineRule="auto"/>
        <w:ind w:left="610" w:right="525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，如多项式，在一定准则如最小二乘准则下，最接近这些数据。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如果已知一个较为复杂的连续函数</w:t>
      </w:r>
      <w:r>
        <w:rPr>
          <w:rFonts w:ascii="宋体" w:hAnsi="宋体" w:cs="宋体" w:eastAsia="宋体"/>
          <w:spacing w:val="-4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18"/>
          <w:w w:val="89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3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，要求选择一个较简单的函数</w:t>
      </w:r>
    </w:p>
    <w:p>
      <w:pPr>
        <w:spacing w:before="0" w:after="0" w:line="295" w:lineRule="exact"/>
        <w:ind w:left="271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，在一定准则下最接近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，就是所谓函数逼近。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7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与曲线拟合的最小二乘准则相对应</w:t>
      </w:r>
      <w:r>
        <w:rPr>
          <w:rFonts w:ascii="宋体" w:hAnsi="宋体" w:cs="宋体" w:eastAsia="宋体"/>
          <w:spacing w:val="-49"/>
          <w:w w:val="100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函数逼近常用的一种准则是最小平方逼近</w:t>
      </w:r>
      <w:r>
        <w:rPr>
          <w:rFonts w:ascii="宋体" w:hAnsi="宋体" w:cs="宋体" w:eastAsia="宋体"/>
          <w:spacing w:val="-49"/>
          <w:w w:val="100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59" w:after="0" w:line="133" w:lineRule="exact"/>
        <w:ind w:left="2054" w:right="157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56.260010pt;margin-top:7.637436pt;width:3.4969pt;height:6.9938pt;mso-position-horizontal-relative:page;mso-position-vertical-relative:paragraph;z-index:-3568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41" w:lineRule="exact"/>
        <w:ind w:left="1579" w:right="-9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2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9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-21"/>
          <w:w w:val="43"/>
          <w:position w:val="1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12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99"/>
          <w:position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)]</w:t>
      </w:r>
      <w:r>
        <w:rPr>
          <w:rFonts w:ascii="Times New Roman" w:hAnsi="Times New Roman" w:cs="Times New Roman" w:eastAsia="Times New Roman"/>
          <w:spacing w:val="45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20" w:h="16840"/>
          <w:pgMar w:top="1080" w:bottom="3260" w:left="1680" w:right="1680"/>
          <w:cols w:num="2" w:equalWidth="0">
            <w:col w:w="3775" w:space="3923"/>
            <w:col w:w="862"/>
          </w:cols>
        </w:sectPr>
      </w:pPr>
    </w:p>
    <w:p>
      <w:pPr>
        <w:spacing w:before="0" w:after="0" w:line="366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达到最小。与曲线拟合一样，选一组函</w:t>
      </w:r>
      <w:r>
        <w:rPr>
          <w:rFonts w:ascii="宋体" w:hAnsi="宋体" w:cs="宋体" w:eastAsia="宋体"/>
          <w:spacing w:val="17"/>
          <w:w w:val="100"/>
          <w:position w:val="3"/>
          <w:sz w:val="21"/>
          <w:szCs w:val="21"/>
        </w:rPr>
        <w:t>数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3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构造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，即令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160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4"/>
          <w:w w:val="100"/>
          <w:position w:val="3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80"/>
          <w:position w:val="3"/>
          <w:sz w:val="24"/>
          <w:szCs w:val="24"/>
        </w:rPr>
        <w:t>L</w:t>
      </w:r>
      <w:r>
        <w:rPr>
          <w:rFonts w:ascii="Arial" w:hAnsi="Arial" w:cs="Arial" w:eastAsia="Arial"/>
          <w:spacing w:val="-4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14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代入（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15</w:t>
      </w:r>
      <w:r>
        <w:rPr>
          <w:rFonts w:ascii="宋体" w:hAnsi="宋体" w:cs="宋体" w:eastAsia="宋体"/>
          <w:spacing w:val="-1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sz w:val="21"/>
          <w:szCs w:val="21"/>
        </w:rPr>
        <w:t>式，求</w:t>
      </w:r>
      <w:r>
        <w:rPr>
          <w:rFonts w:ascii="宋体" w:hAnsi="宋体" w:cs="宋体" w:eastAsia="宋体"/>
          <w:spacing w:val="-7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6"/>
          <w:w w:val="18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使</w:t>
      </w:r>
      <w:r>
        <w:rPr>
          <w:rFonts w:ascii="宋体" w:hAnsi="宋体" w:cs="宋体" w:eastAsia="宋体"/>
          <w:spacing w:val="-5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达到极小。利用极值必要条件可得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80" w:bottom="3300" w:left="1680" w:right="1660"/>
        </w:sectPr>
      </w:pPr>
    </w:p>
    <w:p>
      <w:pPr>
        <w:spacing w:before="0" w:after="0" w:line="34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38"/>
          <w:position w:val="-2"/>
          <w:sz w:val="24"/>
          <w:szCs w:val="24"/>
        </w:rPr>
        <w:t>⎡</w:t>
      </w:r>
      <w:r>
        <w:rPr>
          <w:rFonts w:ascii="Meiryo" w:hAnsi="Meiryo" w:cs="Meiryo" w:eastAsia="Meiryo"/>
          <w:spacing w:val="-50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w w:val="99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27"/>
          <w:w w:val="99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7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2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460" w:val="left"/>
        </w:tabs>
        <w:spacing w:before="0" w:after="0" w:line="341" w:lineRule="exact"/>
        <w:ind w:right="-83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9"/>
          <w:position w:val="-1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spacing w:val="7"/>
          <w:w w:val="99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27"/>
          <w:w w:val="99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5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⎤</w:t>
      </w:r>
      <w:r>
        <w:rPr>
          <w:rFonts w:ascii="Meiryo" w:hAnsi="Meiryo" w:cs="Meiryo" w:eastAsia="Meiryo"/>
          <w:spacing w:val="-38"/>
          <w:w w:val="100"/>
          <w:position w:val="-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⎡</w:t>
      </w:r>
      <w:r>
        <w:rPr>
          <w:rFonts w:ascii="Meiryo" w:hAnsi="Meiryo" w:cs="Meiryo" w:eastAsia="Meiryo"/>
          <w:spacing w:val="-47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1"/>
          <w:w w:val="100"/>
          <w:position w:val="-7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41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38"/>
          <w:position w:val="-2"/>
          <w:sz w:val="24"/>
          <w:szCs w:val="24"/>
        </w:rPr>
        <w:t>⎡</w:t>
      </w:r>
      <w:r>
        <w:rPr>
          <w:rFonts w:ascii="Meiryo" w:hAnsi="Meiryo" w:cs="Meiryo" w:eastAsia="Meiryo"/>
          <w:spacing w:val="-50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2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-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7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2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2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41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748" w:space="235"/>
            <w:col w:w="1739" w:space="268"/>
            <w:col w:w="3590"/>
          </w:cols>
        </w:sectPr>
      </w:pPr>
    </w:p>
    <w:p>
      <w:pPr>
        <w:spacing w:before="0" w:after="0" w:line="232" w:lineRule="exact"/>
        <w:ind w:left="2014" w:right="1612"/>
        <w:jc w:val="center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tabs>
          <w:tab w:pos="3060" w:val="left"/>
          <w:tab w:pos="3720" w:val="left"/>
        </w:tabs>
        <w:spacing w:before="0" w:after="0" w:line="3" w:lineRule="atLeast"/>
        <w:ind w:left="2422" w:right="-76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39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9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39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tabs>
          <w:tab w:pos="1220" w:val="left"/>
          <w:tab w:pos="1560" w:val="left"/>
        </w:tabs>
        <w:spacing w:before="0" w:after="0" w:line="229" w:lineRule="exact"/>
        <w:ind w:right="-10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-38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  </w:t>
      </w:r>
      <w:r>
        <w:rPr>
          <w:rFonts w:ascii="Meiryo" w:hAnsi="Meiryo" w:cs="Meiryo" w:eastAsia="Meiryo"/>
          <w:spacing w:val="3"/>
          <w:w w:val="38"/>
          <w:position w:val="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38"/>
          <w:position w:val="-12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38"/>
          <w:position w:val="-12"/>
          <w:sz w:val="24"/>
          <w:szCs w:val="24"/>
        </w:rPr>
        <w:t>   </w:t>
      </w:r>
      <w:r>
        <w:rPr>
          <w:rFonts w:ascii="Arial" w:hAnsi="Arial" w:cs="Arial" w:eastAsia="Arial"/>
          <w:spacing w:val="2"/>
          <w:w w:val="38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9"/>
          <w:w w:val="38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2"/>
          <w:sz w:val="24"/>
          <w:szCs w:val="24"/>
        </w:rPr>
        <w:t>=</w:t>
      </w:r>
      <w:r>
        <w:rPr>
          <w:rFonts w:ascii="Meiryo" w:hAnsi="Meiryo" w:cs="Meiryo" w:eastAsia="Meiryo"/>
          <w:spacing w:val="11"/>
          <w:w w:val="68"/>
          <w:position w:val="-1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Arial" w:hAnsi="Arial" w:cs="Arial" w:eastAsia="Arial"/>
          <w:spacing w:val="0"/>
          <w:w w:val="38"/>
          <w:position w:val="-12"/>
          <w:sz w:val="24"/>
          <w:szCs w:val="24"/>
        </w:rPr>
        <w:t>M</w:t>
      </w:r>
      <w:r>
        <w:rPr>
          <w:rFonts w:ascii="Arial" w:hAnsi="Arial" w:cs="Arial" w:eastAsia="Arial"/>
          <w:spacing w:val="-23"/>
          <w:w w:val="38"/>
          <w:position w:val="-12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position w:val="-12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-12"/>
          <w:sz w:val="24"/>
          <w:szCs w:val="24"/>
        </w:rPr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28" w:after="0" w:line="201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1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1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11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11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0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3" w:equalWidth="0">
            <w:col w:w="3815" w:space="311"/>
            <w:col w:w="1667" w:space="2036"/>
            <w:col w:w="751"/>
          </w:cols>
        </w:sectPr>
      </w:pPr>
    </w:p>
    <w:p>
      <w:pPr>
        <w:tabs>
          <w:tab w:pos="4120" w:val="left"/>
          <w:tab w:pos="4620" w:val="left"/>
          <w:tab w:pos="4980" w:val="left"/>
          <w:tab w:pos="5700" w:val="left"/>
        </w:tabs>
        <w:spacing w:before="0" w:after="0" w:line="99" w:lineRule="exact"/>
        <w:ind w:left="2052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⎥</w:t>
      </w:r>
      <w:r>
        <w:rPr>
          <w:rFonts w:ascii="Meiryo" w:hAnsi="Meiryo" w:cs="Meiryo" w:eastAsia="Meiryo"/>
          <w:spacing w:val="-38"/>
          <w:w w:val="100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⎢</w:t>
      </w:r>
      <w:r>
        <w:rPr>
          <w:rFonts w:ascii="Meiryo" w:hAnsi="Meiryo" w:cs="Meiryo" w:eastAsia="Meiryo"/>
          <w:spacing w:val="0"/>
          <w:w w:val="100"/>
          <w:position w:val="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99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85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⎢</w:t>
      </w:r>
      <w:r>
        <w:rPr>
          <w:rFonts w:ascii="Meiryo" w:hAnsi="Meiryo" w:cs="Meiryo" w:eastAsia="Meiryo"/>
          <w:spacing w:val="2"/>
          <w:w w:val="38"/>
          <w:position w:val="3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spacing w:val="7"/>
          <w:w w:val="99"/>
          <w:position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12"/>
          <w:w w:val="99"/>
          <w:position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7"/>
          <w:w w:val="100"/>
          <w:position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2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95" w:lineRule="exact"/>
        <w:ind w:left="181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40" w:val="left"/>
        </w:tabs>
        <w:spacing w:before="0" w:after="0" w:line="384" w:lineRule="exact"/>
        <w:ind w:right="-88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9"/>
          <w:position w:val="1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1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position w:val="10"/>
          <w:sz w:val="24"/>
          <w:szCs w:val="24"/>
        </w:rPr>
      </w:r>
      <w:r>
        <w:rPr>
          <w:rFonts w:ascii="Times New Roman" w:hAnsi="Times New Roman" w:cs="Times New Roman" w:eastAsia="Times New Roman"/>
          <w:spacing w:val="7"/>
          <w:w w:val="100"/>
          <w:position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9"/>
          <w:position w:val="10"/>
          <w:sz w:val="24"/>
          <w:szCs w:val="24"/>
        </w:rPr>
        <w:t>)</w:t>
      </w:r>
      <w:r>
        <w:rPr>
          <w:rFonts w:ascii="Meiryo" w:hAnsi="Meiryo" w:cs="Meiryo" w:eastAsia="Meiryo"/>
          <w:spacing w:val="-92"/>
          <w:w w:val="38"/>
          <w:position w:val="3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38"/>
          <w:position w:val="11"/>
          <w:sz w:val="24"/>
          <w:szCs w:val="24"/>
        </w:rPr>
        <w:t>⎥</w:t>
      </w:r>
      <w:r>
        <w:rPr>
          <w:rFonts w:ascii="Meiryo" w:hAnsi="Meiryo" w:cs="Meiryo" w:eastAsia="Meiryo"/>
          <w:spacing w:val="-38"/>
          <w:w w:val="100"/>
          <w:position w:val="11"/>
          <w:sz w:val="24"/>
          <w:szCs w:val="24"/>
        </w:rPr>
        <w:t> </w:t>
      </w: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⎢</w:t>
      </w:r>
      <w:r>
        <w:rPr>
          <w:rFonts w:ascii="Meiryo" w:hAnsi="Meiryo" w:cs="Meiryo" w:eastAsia="Meiryo"/>
          <w:spacing w:val="5"/>
          <w:w w:val="38"/>
          <w:position w:val="3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i/>
          <w:spacing w:val="11"/>
          <w:w w:val="99"/>
          <w:position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38"/>
          <w:position w:val="3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5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⎢</w:t>
      </w:r>
      <w:r>
        <w:rPr>
          <w:rFonts w:ascii="Meiryo" w:hAnsi="Meiryo" w:cs="Meiryo" w:eastAsia="Meiryo"/>
          <w:spacing w:val="2"/>
          <w:w w:val="38"/>
          <w:position w:val="3"/>
          <w:sz w:val="24"/>
          <w:szCs w:val="24"/>
        </w:rPr>
        <w:t>⎣</w:t>
      </w:r>
      <w:r>
        <w:rPr>
          <w:rFonts w:ascii="Times New Roman" w:hAnsi="Times New Roman" w:cs="Times New Roman" w:eastAsia="Times New Roman"/>
          <w:spacing w:val="0"/>
          <w:w w:val="99"/>
          <w:position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1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99"/>
          <w:position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w w:val="99"/>
          <w:position w:val="10"/>
          <w:sz w:val="24"/>
          <w:szCs w:val="24"/>
        </w:rPr>
        <w:t>)</w:t>
      </w:r>
      <w:r>
        <w:rPr>
          <w:rFonts w:ascii="Meiryo" w:hAnsi="Meiryo" w:cs="Meiryo" w:eastAsia="Meiryo"/>
          <w:spacing w:val="-92"/>
          <w:w w:val="38"/>
          <w:position w:val="3"/>
          <w:sz w:val="24"/>
          <w:szCs w:val="24"/>
        </w:rPr>
        <w:t>⎦</w:t>
      </w:r>
      <w:r>
        <w:rPr>
          <w:rFonts w:ascii="Meiryo" w:hAnsi="Meiryo" w:cs="Meiryo" w:eastAsia="Meiryo"/>
          <w:spacing w:val="0"/>
          <w:w w:val="38"/>
          <w:position w:val="1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line="385" w:lineRule="exact" w:after="0"/>
        <w:jc w:val="left"/>
        <w:rPr>
          <w:rFonts w:ascii="Meiryo" w:hAnsi="Meiryo" w:cs="Meiryo" w:eastAsia="Meiryo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3" w:equalWidth="0">
            <w:col w:w="2778" w:space="205"/>
            <w:col w:w="1739" w:space="268"/>
            <w:col w:w="3590"/>
          </w:cols>
        </w:sectPr>
      </w:pPr>
    </w:p>
    <w:p>
      <w:pPr>
        <w:spacing w:before="0" w:after="0" w:line="36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9"/>
          <w:sz w:val="21"/>
          <w:szCs w:val="21"/>
        </w:rPr>
        <w:t>这里</w:t>
      </w:r>
      <w:r>
        <w:rPr>
          <w:rFonts w:ascii="宋体" w:hAnsi="宋体" w:cs="宋体" w:eastAsia="宋体"/>
          <w:spacing w:val="-74"/>
          <w:position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0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99"/>
          <w:position w:val="9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9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-21"/>
          <w:w w:val="43"/>
          <w:position w:val="0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9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99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4"/>
          <w:w w:val="99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7"/>
          <w:w w:val="99"/>
          <w:position w:val="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。当方程组（</w:t>
      </w:r>
      <w:r>
        <w:rPr>
          <w:rFonts w:ascii="Times New Roman" w:hAnsi="Times New Roman" w:cs="Times New Roman" w:eastAsia="Times New Roman"/>
          <w:spacing w:val="1"/>
          <w:w w:val="100"/>
          <w:position w:val="9"/>
          <w:sz w:val="21"/>
          <w:szCs w:val="21"/>
        </w:rPr>
        <w:t>16</w:t>
      </w:r>
      <w:r>
        <w:rPr>
          <w:rFonts w:ascii="宋体" w:hAnsi="宋体" w:cs="宋体" w:eastAsia="宋体"/>
          <w:spacing w:val="-1"/>
          <w:w w:val="100"/>
          <w:position w:val="9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的系数矩阵非奇异时，有唯一解。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6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87" w:lineRule="exact"/>
        <w:ind w:left="89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70.040009pt;margin-top:3.005007pt;width:3.51pt;height:7.02pt;mso-position-horizontal-relative:page;mso-position-vertical-relative:paragraph;z-index:-356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3"/>
          <w:sz w:val="21"/>
          <w:szCs w:val="21"/>
        </w:rPr>
        <w:t>最简单的当然是用多项式逼近函数</w:t>
      </w:r>
      <w:r>
        <w:rPr>
          <w:rFonts w:ascii="宋体" w:hAnsi="宋体" w:cs="宋体" w:eastAsia="宋体"/>
          <w:spacing w:val="-11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即选</w:t>
      </w:r>
      <w:r>
        <w:rPr>
          <w:rFonts w:ascii="宋体" w:hAnsi="宋体" w:cs="宋体" w:eastAsia="宋体"/>
          <w:spacing w:val="-68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2"/>
          <w:w w:val="99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79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8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77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12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9" w:after="0" w:line="104" w:lineRule="exact"/>
        <w:ind w:left="188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0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-11"/>
          <w:w w:val="100"/>
          <w:position w:val="-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…。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7792" w:space="50"/>
            <w:col w:w="738"/>
          </w:cols>
        </w:sectPr>
      </w:pPr>
    </w:p>
    <w:p>
      <w:pPr>
        <w:spacing w:before="0" w:after="0" w:line="369" w:lineRule="exact"/>
        <w:ind w:left="474" w:right="-95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宋体" w:hAnsi="宋体" w:cs="宋体" w:eastAsia="宋体"/>
          <w:position w:val="9"/>
          <w:sz w:val="21"/>
          <w:szCs w:val="21"/>
        </w:rPr>
        <w:t>并且如果能使</w:t>
      </w:r>
      <w:r>
        <w:rPr>
          <w:rFonts w:ascii="宋体" w:hAnsi="宋体" w:cs="宋体" w:eastAsia="宋体"/>
          <w:spacing w:val="-65"/>
          <w:position w:val="9"/>
          <w:sz w:val="21"/>
          <w:szCs w:val="21"/>
        </w:rPr>
        <w:t> </w:t>
      </w:r>
      <w:r>
        <w:rPr>
          <w:rFonts w:ascii="Meiryo" w:hAnsi="Meiryo" w:cs="Meiryo" w:eastAsia="Meiryo"/>
          <w:spacing w:val="-20"/>
          <w:w w:val="43"/>
          <w:position w:val="0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8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9"/>
          <w:sz w:val="24"/>
          <w:szCs w:val="24"/>
        </w:rPr>
        <w:t> </w:t>
      </w:r>
      <w:r>
        <w:rPr>
          <w:rFonts w:ascii="宋体" w:hAnsi="宋体" w:cs="宋体" w:eastAsia="宋体"/>
          <w:spacing w:val="18"/>
          <w:w w:val="100"/>
          <w:position w:val="9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1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61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方程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16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系数矩阵将是对角阵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计</w:t>
      </w:r>
    </w:p>
    <w:p>
      <w:pPr>
        <w:spacing w:line="26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4110" w:space="105"/>
            <w:col w:w="4365"/>
          </w:cols>
        </w:sectPr>
      </w:pPr>
    </w:p>
    <w:p>
      <w:pPr>
        <w:spacing w:before="47" w:after="0" w:line="156" w:lineRule="auto"/>
        <w:ind w:left="896" w:right="648" w:hanging="42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算大大简化。满足这种性质的多项式称正交多项式。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勒让得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Legend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）多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项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式是</w:t>
      </w:r>
      <w:r>
        <w:rPr>
          <w:rFonts w:ascii="宋体" w:hAnsi="宋体" w:cs="宋体" w:eastAsia="宋体"/>
          <w:spacing w:val="23"/>
          <w:w w:val="100"/>
          <w:sz w:val="21"/>
          <w:szCs w:val="21"/>
        </w:rPr>
        <w:t>在</w:t>
      </w:r>
      <w:r>
        <w:rPr>
          <w:rFonts w:ascii="Times New Roman" w:hAnsi="Times New Roman" w:cs="Times New Roman" w:eastAsia="Times New Roman"/>
          <w:spacing w:val="8"/>
          <w:w w:val="100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间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上的正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交多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项式，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它的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表达式为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spacing w:before="60" w:after="0" w:line="44" w:lineRule="exact"/>
        <w:ind w:left="3904" w:right="451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720" w:val="left"/>
          <w:tab w:pos="4300" w:val="left"/>
          <w:tab w:pos="4800" w:val="left"/>
        </w:tabs>
        <w:spacing w:before="0" w:after="0" w:line="149" w:lineRule="exact"/>
        <w:ind w:left="3361" w:right="359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6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24"/>
          <w:szCs w:val="24"/>
        </w:rPr>
        <w:t>d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49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474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可以证明</w:t>
      </w:r>
    </w:p>
    <w:p>
      <w:pPr>
        <w:spacing w:before="0" w:after="0" w:line="303" w:lineRule="exact"/>
        <w:ind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33"/>
          <w:w w:val="100"/>
          <w:position w:val="4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8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900" w:val="left"/>
          <w:tab w:pos="1500" w:val="left"/>
        </w:tabs>
        <w:spacing w:before="0" w:after="0" w:line="250" w:lineRule="exact"/>
        <w:ind w:right="-8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3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8" w:lineRule="exact"/>
        <w:ind w:left="7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6.179993pt;margin-top:-5.628875pt;width:42.36pt;height:.1pt;mso-position-horizontal-relative:page;mso-position-vertical-relative:paragraph;z-index:-3567" coordorigin="4924,-113" coordsize="847,2">
            <v:shape style="position:absolute;left:4924;top:-113;width:847;height:2" coordorigin="4924,-113" coordsize="847,0" path="m4924,-113l5771,-113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1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pacing w:val="-12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-57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03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7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4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line="303" w:lineRule="exact"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5" w:equalWidth="0">
            <w:col w:w="1314" w:space="42"/>
            <w:col w:w="890" w:space="233"/>
            <w:col w:w="1853" w:space="163"/>
            <w:col w:w="342" w:space="112"/>
            <w:col w:w="3631"/>
          </w:cols>
        </w:sectPr>
      </w:pPr>
    </w:p>
    <w:p>
      <w:pPr>
        <w:spacing w:before="0" w:after="0" w:line="346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49"/>
          <w:position w:val="-2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-5"/>
          <w:w w:val="100"/>
          <w:position w:val="-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3180" w:val="left"/>
        </w:tabs>
        <w:spacing w:before="0" w:after="0" w:line="57" w:lineRule="exact"/>
        <w:ind w:left="1528"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</w:r>
      <w:r>
        <w:rPr>
          <w:rFonts w:ascii="Meiryo" w:hAnsi="Meiryo" w:cs="Meiryo" w:eastAsia="Meiryo"/>
          <w:spacing w:val="0"/>
          <w:w w:val="49"/>
          <w:position w:val="-7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9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≠</w:t>
      </w:r>
      <w:r>
        <w:rPr>
          <w:rFonts w:ascii="Meiryo" w:hAnsi="Meiryo" w:cs="Meiryo" w:eastAsia="Meiryo"/>
          <w:spacing w:val="5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98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3491" w:space="710"/>
            <w:col w:w="4379"/>
          </w:cols>
        </w:sectPr>
      </w:pPr>
    </w:p>
    <w:p>
      <w:pPr>
        <w:spacing w:before="0" w:after="0" w:line="37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8"/>
          <w:w w:val="43"/>
          <w:sz w:val="36"/>
          <w:szCs w:val="36"/>
        </w:rPr>
        <w:t>∫</w:t>
      </w:r>
      <w:r>
        <w:rPr>
          <w:rFonts w:ascii="Meiryo" w:hAnsi="Meiryo" w:cs="Meiryo" w:eastAsia="Meiryo"/>
          <w:spacing w:val="-2"/>
          <w:w w:val="68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9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15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9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36"/>
          <w:w w:val="5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5"/>
          <w:w w:val="58"/>
          <w:position w:val="5"/>
          <w:sz w:val="24"/>
          <w:szCs w:val="24"/>
        </w:rPr>
        <w:t>⎨</w:t>
      </w:r>
      <w:r>
        <w:rPr>
          <w:rFonts w:ascii="Times New Roman" w:hAnsi="Times New Roman" w:cs="Times New Roman" w:eastAsia="Times New Roman"/>
          <w:spacing w:val="5"/>
          <w:w w:val="58"/>
          <w:position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58"/>
          <w:position w:val="5"/>
          <w:sz w:val="24"/>
          <w:szCs w:val="24"/>
          <w:u w:val="single" w:color="000000"/>
        </w:rPr>
        <w:t>    </w:t>
      </w:r>
      <w:r>
        <w:rPr>
          <w:rFonts w:ascii="Times New Roman" w:hAnsi="Times New Roman" w:cs="Times New Roman" w:eastAsia="Times New Roman"/>
          <w:spacing w:val="7"/>
          <w:w w:val="58"/>
          <w:position w:val="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  <w:u w:val="single" w:color="000000"/>
        </w:rPr>
        <w:t> 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64" w:lineRule="exact"/>
        <w:ind w:right="65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10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⎩</w:t>
      </w:r>
      <w:r>
        <w:rPr>
          <w:rFonts w:ascii="Meiryo" w:hAnsi="Meiryo" w:cs="Meiryo" w:eastAsia="Meiryo"/>
          <w:spacing w:val="-5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6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41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50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3931" w:space="220"/>
            <w:col w:w="4429"/>
          </w:cols>
        </w:sectPr>
      </w:pPr>
    </w:p>
    <w:p>
      <w:pPr>
        <w:spacing w:before="52" w:after="0" w:line="240" w:lineRule="auto"/>
        <w:ind w:left="1356" w:right="-83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3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-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66" w:lineRule="exact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82" w:lineRule="exact"/>
        <w:ind w:left="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7.220001pt;margin-top:-.658408pt;width:29.04pt;height:.1pt;mso-position-horizontal-relative:page;mso-position-vertical-relative:paragraph;z-index:-3566" coordorigin="3944,-13" coordsize="581,2">
            <v:shape style="position:absolute;left:3944;top:-13;width:581;height:2" coordorigin="3944,-13" coordsize="581,0" path="m3944,-13l4525,-13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960" w:val="left"/>
          <w:tab w:pos="1300" w:val="left"/>
          <w:tab w:pos="1660" w:val="left"/>
        </w:tabs>
        <w:spacing w:before="38" w:after="0" w:line="399" w:lineRule="exact"/>
        <w:ind w:left="-49" w:right="-6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xP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24"/>
          <w:szCs w:val="24"/>
        </w:rPr>
        <w:t>k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  <w:t>P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tabs>
          <w:tab w:pos="820" w:val="left"/>
        </w:tabs>
        <w:spacing w:before="0" w:after="0" w:line="210" w:lineRule="exact"/>
        <w:ind w:left="181" w:right="31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71.5pt;margin-top:-4.265104pt;width:22.86pt;height:.1pt;mso-position-horizontal-relative:page;mso-position-vertical-relative:paragraph;z-index:-3565" coordorigin="5430,-85" coordsize="457,2">
            <v:shape style="position:absolute;left:5430;top:-85;width:457;height:2" coordorigin="5430,-85" coordsize="457,0" path="m5430,-85l5887,-85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1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52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4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4" w:equalWidth="0">
            <w:col w:w="2206" w:space="73"/>
            <w:col w:w="574" w:space="41"/>
            <w:col w:w="2077" w:space="227"/>
            <w:col w:w="3382"/>
          </w:cols>
        </w:sectPr>
      </w:pPr>
    </w:p>
    <w:p>
      <w:pPr>
        <w:spacing w:before="0" w:after="0" w:line="25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常用的正交多项式还有第一类切比雪夫（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Ch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yshev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）多项式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56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367" w:lineRule="exact"/>
        <w:ind w:left="1213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arccos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7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和拉盖尔（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Laguerr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）多项式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6" w:after="0" w:line="44" w:lineRule="exact"/>
        <w:ind w:left="2147" w:right="114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88"/>
          <w:position w:val="3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],</w:t>
      </w:r>
      <w:r>
        <w:rPr>
          <w:rFonts w:ascii="Times New Roman" w:hAnsi="Times New Roman" w:cs="Times New Roman" w:eastAsia="Times New Roman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2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-15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7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60" w:left="1680" w:right="1660"/>
          <w:cols w:num="2" w:equalWidth="0">
            <w:col w:w="3445" w:space="223"/>
            <w:col w:w="4912"/>
          </w:cols>
        </w:sectPr>
      </w:pPr>
    </w:p>
    <w:p>
      <w:pPr>
        <w:spacing w:before="0" w:after="0" w:line="451" w:lineRule="exact"/>
        <w:ind w:left="936" w:right="-8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37.220276pt;margin-top:14.655621pt;width:3.5053pt;height:7.0106pt;mso-position-horizontal-relative:page;mso-position-vertical-relative:paragraph;z-index:-3563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2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2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45" w:lineRule="exact"/>
        <w:ind w:left="4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48" w:after="0" w:line="288" w:lineRule="exact"/>
        <w:ind w:right="-8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82.039993pt;margin-top:2.015922pt;width:18.66pt;height:.1pt;mso-position-horizontal-relative:page;mso-position-vertical-relative:paragraph;z-index:-3564" coordorigin="3641,40" coordsize="373,2">
            <v:shape style="position:absolute;left:3641;top:40;width:373;height:2" coordorigin="3641,40" coordsize="373,0" path="m3641,40l4014,4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0"/>
          <w:sz w:val="24"/>
          <w:szCs w:val="24"/>
        </w:rPr>
        <w:t>dx</w:t>
      </w:r>
      <w:r>
        <w:rPr>
          <w:rFonts w:ascii="Times New Roman" w:hAnsi="Times New Roman" w:cs="Times New Roman" w:eastAsia="Times New Roman"/>
          <w:i/>
          <w:spacing w:val="-41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26" w:after="0" w:line="240" w:lineRule="auto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1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9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11"/>
          <w:sz w:val="14"/>
          <w:szCs w:val="14"/>
        </w:rPr>
        <w:t>−</w:t>
      </w:r>
      <w:r>
        <w:rPr>
          <w:rFonts w:ascii="Meiryo" w:hAnsi="Meiryo" w:cs="Meiryo" w:eastAsia="Meiryo"/>
          <w:spacing w:val="-30"/>
          <w:w w:val="10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),</w:t>
      </w:r>
    </w:p>
    <w:p>
      <w:pPr>
        <w:spacing w:before="0" w:after="0" w:line="452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88"/>
          <w:position w:val="2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5"/>
          <w:w w:val="100"/>
          <w:position w:val="2"/>
          <w:sz w:val="24"/>
          <w:szCs w:val="24"/>
        </w:rPr>
        <w:t>,</w:t>
      </w:r>
      <w:r>
        <w:rPr>
          <w:rFonts w:ascii="Meiryo" w:hAnsi="Meiryo" w:cs="Meiryo" w:eastAsia="Meiryo"/>
          <w:spacing w:val="0"/>
          <w:w w:val="69"/>
          <w:position w:val="2"/>
          <w:sz w:val="24"/>
          <w:szCs w:val="24"/>
        </w:rPr>
        <w:t>+</w:t>
      </w:r>
      <w:r>
        <w:rPr>
          <w:rFonts w:ascii="Meiryo" w:hAnsi="Meiryo" w:cs="Meiryo" w:eastAsia="Meiryo"/>
          <w:spacing w:val="7"/>
          <w:w w:val="69"/>
          <w:position w:val="2"/>
          <w:sz w:val="24"/>
          <w:szCs w:val="24"/>
        </w:rPr>
        <w:t>∞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36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0"/>
          <w:w w:val="100"/>
          <w:position w:val="2"/>
          <w:sz w:val="24"/>
          <w:szCs w:val="24"/>
        </w:rPr>
        <w:t>,1</w:t>
      </w:r>
      <w:r>
        <w:rPr>
          <w:rFonts w:ascii="Times New Roman" w:hAnsi="Times New Roman" w:cs="Times New Roman" w:eastAsia="Times New Roman"/>
          <w:spacing w:val="1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2"/>
          <w:w w:val="100"/>
          <w:position w:val="2"/>
          <w:sz w:val="24"/>
          <w:szCs w:val="24"/>
        </w:rPr>
        <w:t>,</w:t>
      </w:r>
      <w:r>
        <w:rPr>
          <w:rFonts w:ascii="Arial" w:hAnsi="Arial" w:cs="Arial" w:eastAsia="Arial"/>
          <w:spacing w:val="-15"/>
          <w:w w:val="180"/>
          <w:position w:val="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45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4" w:equalWidth="0">
            <w:col w:w="1898" w:space="78"/>
            <w:col w:w="317" w:space="73"/>
            <w:col w:w="772" w:space="223"/>
            <w:col w:w="5219"/>
          </w:cols>
        </w:sectPr>
      </w:pPr>
    </w:p>
    <w:p>
      <w:pPr>
        <w:tabs>
          <w:tab w:pos="5840" w:val="left"/>
          <w:tab w:pos="6160" w:val="left"/>
        </w:tabs>
        <w:spacing w:before="0" w:after="0" w:line="208" w:lineRule="exact"/>
        <w:ind w:left="335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⎡</w:t>
      </w: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    </w:t>
      </w:r>
      <w:r>
        <w:rPr>
          <w:rFonts w:ascii="Meiryo" w:hAnsi="Meiryo" w:cs="Meiryo" w:eastAsia="Meiryo"/>
          <w:spacing w:val="8"/>
          <w:w w:val="38"/>
          <w:position w:val="-10"/>
          <w:sz w:val="24"/>
          <w:szCs w:val="24"/>
        </w:rPr>
        <w:t> </w:t>
      </w:r>
      <w:r>
        <w:rPr>
          <w:rFonts w:ascii="Meiryo" w:hAnsi="Meiryo" w:cs="Meiryo" w:eastAsia="Meiryo"/>
          <w:spacing w:val="-9"/>
          <w:w w:val="38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100"/>
          <w:position w:val="-8"/>
          <w:sz w:val="25"/>
          <w:szCs w:val="25"/>
          <w:u w:val="single" w:color="000000"/>
        </w:rPr>
        <w:t>π</w:t>
      </w:r>
      <w:r>
        <w:rPr>
          <w:rFonts w:ascii="Meiryo" w:hAnsi="Meiryo" w:cs="Meiryo" w:eastAsia="Meiryo"/>
          <w:spacing w:val="60"/>
          <w:w w:val="100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84"/>
          <w:position w:val="-8"/>
          <w:sz w:val="25"/>
          <w:szCs w:val="25"/>
          <w:u w:val="single" w:color="000000"/>
        </w:rPr>
        <w:t>π</w:t>
      </w:r>
      <w:r>
        <w:rPr>
          <w:rFonts w:ascii="Meiryo" w:hAnsi="Meiryo" w:cs="Meiryo" w:eastAsia="Meiryo"/>
          <w:spacing w:val="-11"/>
          <w:w w:val="84"/>
          <w:position w:val="-8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38"/>
          <w:position w:val="-10"/>
          <w:sz w:val="24"/>
          <w:szCs w:val="24"/>
        </w:rPr>
        <w:t>⎤</w:t>
      </w:r>
      <w:r>
        <w:rPr>
          <w:rFonts w:ascii="Meiryo" w:hAnsi="Meiryo" w:cs="Meiryo" w:eastAsia="Meiryo"/>
          <w:spacing w:val="0"/>
          <w:w w:val="100"/>
          <w:position w:val="-1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0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spacing w:before="0" w:after="0" w:line="514" w:lineRule="exact"/>
        <w:ind w:left="894" w:right="-10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21"/>
          <w:sz w:val="21"/>
          <w:szCs w:val="21"/>
        </w:rPr>
        <w:t>例</w:t>
      </w:r>
      <w:r>
        <w:rPr>
          <w:rFonts w:ascii="宋体" w:hAnsi="宋体" w:cs="宋体" w:eastAsia="宋体"/>
          <w:spacing w:val="-52"/>
          <w:position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2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1"/>
          <w:sz w:val="21"/>
          <w:szCs w:val="21"/>
        </w:rPr>
        <w:t>求</w:t>
      </w:r>
      <w:r>
        <w:rPr>
          <w:rFonts w:ascii="宋体" w:hAnsi="宋体" w:cs="宋体" w:eastAsia="宋体"/>
          <w:spacing w:val="-25"/>
          <w:w w:val="100"/>
          <w:position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2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2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spacing w:val="-19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2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2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21"/>
          <w:sz w:val="24"/>
          <w:szCs w:val="24"/>
        </w:rPr>
        <w:t>∈</w:t>
      </w:r>
      <w:r>
        <w:rPr>
          <w:rFonts w:ascii="Meiryo" w:hAnsi="Meiryo" w:cs="Meiryo" w:eastAsia="Meiryo"/>
          <w:spacing w:val="-45"/>
          <w:w w:val="100"/>
          <w:position w:val="21"/>
          <w:sz w:val="24"/>
          <w:szCs w:val="24"/>
        </w:rPr>
        <w:t> </w:t>
      </w: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⎢</w:t>
      </w:r>
      <w:r>
        <w:rPr>
          <w:rFonts w:ascii="Meiryo" w:hAnsi="Meiryo" w:cs="Meiryo" w:eastAsia="Meiryo"/>
          <w:spacing w:val="8"/>
          <w:w w:val="38"/>
          <w:position w:val="0"/>
          <w:sz w:val="24"/>
          <w:szCs w:val="24"/>
        </w:rPr>
        <w:t>⎣</w:t>
      </w:r>
      <w:r>
        <w:rPr>
          <w:rFonts w:ascii="Meiryo" w:hAnsi="Meiryo" w:cs="Meiryo" w:eastAsia="Meiryo"/>
          <w:spacing w:val="0"/>
          <w:w w:val="68"/>
          <w:position w:val="21"/>
          <w:sz w:val="24"/>
          <w:szCs w:val="24"/>
        </w:rPr>
        <w:t>−</w:t>
      </w:r>
      <w:r>
        <w:rPr>
          <w:rFonts w:ascii="Meiryo" w:hAnsi="Meiryo" w:cs="Meiryo" w:eastAsia="Meiryo"/>
          <w:spacing w:val="-4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2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9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92"/>
          <w:w w:val="38"/>
          <w:position w:val="11"/>
          <w:sz w:val="24"/>
          <w:szCs w:val="24"/>
        </w:rPr>
        <w:t>⎥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⎦</w:t>
      </w:r>
      <w:r>
        <w:rPr>
          <w:rFonts w:ascii="Meiryo" w:hAnsi="Meiryo" w:cs="Meiryo" w:eastAsia="Meiryo"/>
          <w:spacing w:val="-4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1"/>
          <w:sz w:val="21"/>
          <w:szCs w:val="21"/>
        </w:rPr>
        <w:t>在</w:t>
      </w:r>
      <w:r>
        <w:rPr>
          <w:rFonts w:ascii="宋体" w:hAnsi="宋体" w:cs="宋体" w:eastAsia="宋体"/>
          <w:spacing w:val="-62"/>
          <w:w w:val="100"/>
          <w:position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28"/>
          <w:w w:val="100"/>
          <w:position w:val="2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1"/>
          <w:sz w:val="24"/>
          <w:szCs w:val="24"/>
        </w:rPr>
        <w:t>=</w:t>
      </w:r>
      <w:r>
        <w:rPr>
          <w:rFonts w:ascii="Meiryo" w:hAnsi="Meiryo" w:cs="Meiryo" w:eastAsia="Meiryo"/>
          <w:spacing w:val="-33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Spa</w:t>
      </w:r>
      <w:r>
        <w:rPr>
          <w:rFonts w:ascii="Times New Roman" w:hAnsi="Times New Roman" w:cs="Times New Roman" w:eastAsia="Times New Roman"/>
          <w:spacing w:val="-9"/>
          <w:w w:val="100"/>
          <w:position w:val="2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0"/>
          <w:w w:val="100"/>
          <w:position w:val="2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-20"/>
          <w:w w:val="100"/>
          <w:position w:val="2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2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0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项式。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300" w:val="left"/>
        </w:tabs>
        <w:spacing w:before="0" w:after="0" w:line="272" w:lineRule="exact"/>
        <w:ind w:left="89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解</w:t>
        <w:tab/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编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写程序如下：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8" w:after="0" w:line="240" w:lineRule="auto"/>
        <w:ind w:left="474" w:right="264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syms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base=[1,x^2,x^4];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y1=base.'*base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y2=cos(x)*base.'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r1=int(y1,-pi/2,pi/2)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r2=int(y2,-pi/2,pi/2)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a=r1\r2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xishu1=double(a)</w:t>
      </w:r>
    </w:p>
    <w:p>
      <w:pPr>
        <w:spacing w:before="0" w:after="0" w:line="230" w:lineRule="exact"/>
        <w:ind w:left="47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1"/>
          <w:sz w:val="21"/>
          <w:szCs w:val="21"/>
        </w:rPr>
        <w:t>digits(8),xishu2=vpa(a)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4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38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中的最佳平方逼近多</w:t>
      </w:r>
    </w:p>
    <w:p>
      <w:pPr>
        <w:spacing w:line="24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60" w:left="1680" w:right="1660"/>
          <w:cols w:num="2" w:equalWidth="0">
            <w:col w:w="5819" w:space="118"/>
            <w:col w:w="2643"/>
          </w:cols>
        </w:sectPr>
      </w:pPr>
    </w:p>
    <w:p>
      <w:pPr>
        <w:tabs>
          <w:tab w:pos="3240" w:val="left"/>
          <w:tab w:pos="4400" w:val="left"/>
        </w:tabs>
        <w:spacing w:before="0" w:after="0" w:line="241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求得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xishu1=0.9996</w:t>
        <w:tab/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-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0.4964</w:t>
        <w:tab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0.0372，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即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所求的最佳平方逼近多项式为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9" w:lineRule="exact"/>
        <w:ind w:left="123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0.9996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0.4964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0.0372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99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60" w:left="1680" w:right="1660"/>
        </w:sectPr>
      </w:pPr>
    </w:p>
    <w:p>
      <w:pPr>
        <w:tabs>
          <w:tab w:pos="740" w:val="left"/>
        </w:tabs>
        <w:spacing w:before="5" w:after="0" w:line="240" w:lineRule="auto"/>
        <w:ind w:left="23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5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黄河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浪底调水调沙问题</w:t>
      </w:r>
    </w:p>
    <w:p>
      <w:pPr>
        <w:tabs>
          <w:tab w:pos="1120" w:val="left"/>
        </w:tabs>
        <w:spacing w:before="82" w:after="0" w:line="240" w:lineRule="auto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5.1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问题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提出</w:t>
      </w:r>
    </w:p>
    <w:p>
      <w:pPr>
        <w:spacing w:before="83" w:after="0" w:line="305" w:lineRule="auto"/>
        <w:ind w:left="230" w:right="403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年</w:t>
      </w:r>
      <w:r>
        <w:rPr>
          <w:rFonts w:ascii="宋体" w:hAnsi="宋体" w:cs="宋体" w:eastAsia="宋体"/>
          <w:spacing w:val="-4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12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月至</w:t>
      </w:r>
      <w:r>
        <w:rPr>
          <w:rFonts w:ascii="宋体" w:hAnsi="宋体" w:cs="宋体" w:eastAsia="宋体"/>
          <w:spacing w:val="-4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1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月黄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进行了第三次调水调沙试验，特别是首次由小浪底、三门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峡和万家寨三大水库联合调度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采用接力式防洪预泄放水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形成人造洪峰进行调沙试验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获得成功。整个试验期为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多天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小浪底从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月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日开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预泄放水，直到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月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恢复正常供水结束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小浪底水利工程按设计拦沙量为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.5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亿</w:t>
      </w:r>
      <w:r>
        <w:rPr>
          <w:rFonts w:ascii="宋体" w:hAnsi="宋体" w:cs="宋体" w:eastAsia="宋体"/>
          <w:spacing w:val="-5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10"/>
          <w:sz w:val="14"/>
          <w:szCs w:val="14"/>
        </w:rPr>
        <w:t>3</w:t>
      </w:r>
      <w:r>
        <w:rPr>
          <w:rFonts w:ascii="宋体" w:hAnsi="宋体" w:cs="宋体" w:eastAsia="宋体"/>
          <w:spacing w:val="-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在这之前</w:t>
      </w:r>
      <w:r>
        <w:rPr>
          <w:rFonts w:ascii="宋体" w:hAnsi="宋体" w:cs="宋体" w:eastAsia="宋体"/>
          <w:spacing w:val="-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小浪底共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积泥沙达</w:t>
      </w:r>
      <w:r>
        <w:rPr>
          <w:rFonts w:ascii="宋体" w:hAnsi="宋体" w:cs="宋体" w:eastAsia="宋体"/>
          <w:spacing w:val="-3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18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亿</w:t>
      </w:r>
      <w:r>
        <w:rPr>
          <w:rFonts w:ascii="宋体" w:hAnsi="宋体" w:cs="宋体" w:eastAsia="宋体"/>
          <w:spacing w:val="-3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次调水调沙试验一个重要目的就是由小浪底上游的三门峡和万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家寨水库泄洪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在小浪底形成人造洪峰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冲刷小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底库区沉积的泥沙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在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浪底水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库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闸泄洪以后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日开始三门峡水库和万家寨水库陆续开闸放水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人造洪峰于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日先后到达小浪底</w:t>
      </w:r>
      <w:r>
        <w:rPr>
          <w:rFonts w:ascii="宋体" w:hAnsi="宋体" w:cs="宋体" w:eastAsia="宋体"/>
          <w:spacing w:val="-43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日达到最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大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流量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3/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s</w:t>
      </w:r>
      <w:r>
        <w:rPr>
          <w:rFonts w:ascii="宋体" w:hAnsi="宋体" w:cs="宋体" w:eastAsia="宋体"/>
          <w:spacing w:val="-4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使小浪底水库的排沙量也不断地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增加。表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是由小浪底观测站从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日到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检测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的试验数据。</w:t>
      </w:r>
    </w:p>
    <w:p>
      <w:pPr>
        <w:spacing w:before="29" w:after="0" w:line="275" w:lineRule="exact"/>
        <w:ind w:left="3529" w:right="3753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观测数据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7" w:hRule="exact"/>
        </w:trPr>
        <w:tc>
          <w:tcPr>
            <w:tcW w:w="698" w:type="dxa"/>
            <w:tcBorders>
              <w:top w:val="single" w:sz="1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日期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1210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10" w:right="39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6.29</w:t>
            </w:r>
          </w:p>
        </w:tc>
        <w:tc>
          <w:tcPr>
            <w:tcW w:w="1240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25" w:right="40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6.30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1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7.1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0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7.2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0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7.3</w:t>
            </w:r>
          </w:p>
        </w:tc>
        <w:tc>
          <w:tcPr>
            <w:tcW w:w="1242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470" w:right="4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7.4</w:t>
            </w:r>
          </w:p>
        </w:tc>
      </w:tr>
      <w:tr>
        <w:trPr>
          <w:trHeight w:val="316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时间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</w:tr>
      <w:tr>
        <w:trPr>
          <w:trHeight w:val="316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水流量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1900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2100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2200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2300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2400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2500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2650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2720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2650</w:t>
            </w:r>
          </w:p>
        </w:tc>
      </w:tr>
      <w:tr>
        <w:trPr>
          <w:trHeight w:val="328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含沙量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61" w:right="1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32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5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75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85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98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6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102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6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8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12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6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18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16</w:t>
            </w:r>
          </w:p>
        </w:tc>
      </w:tr>
      <w:tr>
        <w:trPr>
          <w:trHeight w:val="328" w:hRule="exact"/>
        </w:trPr>
        <w:tc>
          <w:tcPr>
            <w:tcW w:w="698" w:type="dxa"/>
            <w:tcBorders>
              <w:top w:val="single" w:sz="1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日期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1210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54" w:right="43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7.5</w:t>
            </w:r>
          </w:p>
        </w:tc>
        <w:tc>
          <w:tcPr>
            <w:tcW w:w="1240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69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7.6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0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7.7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0" w:right="4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7.8</w:t>
            </w:r>
          </w:p>
        </w:tc>
        <w:tc>
          <w:tcPr>
            <w:tcW w:w="1241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470" w:right="45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7.9</w:t>
            </w:r>
          </w:p>
        </w:tc>
        <w:tc>
          <w:tcPr>
            <w:tcW w:w="1242" w:type="dxa"/>
            <w:gridSpan w:val="2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424" w:right="4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7.10</w:t>
            </w:r>
          </w:p>
        </w:tc>
      </w:tr>
      <w:tr>
        <w:trPr>
          <w:trHeight w:val="316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时间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8:00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20:00</w:t>
            </w:r>
          </w:p>
        </w:tc>
      </w:tr>
      <w:tr>
        <w:trPr>
          <w:trHeight w:val="314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水流量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2500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2300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2200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2000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1850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1820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1750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1500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1000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17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900</w:t>
            </w:r>
          </w:p>
        </w:tc>
      </w:tr>
      <w:tr>
        <w:trPr>
          <w:trHeight w:val="328" w:hRule="exact"/>
        </w:trPr>
        <w:tc>
          <w:tcPr>
            <w:tcW w:w="698" w:type="dxa"/>
            <w:tcBorders>
              <w:top w:val="single" w:sz="3" w:space="0" w:color="000000"/>
              <w:left w:val="nil" w:sz="6" w:space="0" w:color="auto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170" w:lineRule="exact"/>
              <w:ind w:left="12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含沙量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5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120</w:t>
            </w:r>
          </w:p>
        </w:tc>
        <w:tc>
          <w:tcPr>
            <w:tcW w:w="606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6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8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105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50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7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</w:t>
            </w:r>
          </w:p>
        </w:tc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19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</w:t>
            </w:r>
          </w:p>
        </w:tc>
        <w:tc>
          <w:tcPr>
            <w:tcW w:w="607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single" w:sz="3" w:space="0" w:color="000000"/>
            </w:tcBorders>
          </w:tcPr>
          <w:p>
            <w:pPr>
              <w:spacing w:before="0" w:after="0" w:line="201" w:lineRule="exact"/>
              <w:ind w:left="221" w:right="20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</w:t>
            </w:r>
          </w:p>
        </w:tc>
        <w:tc>
          <w:tcPr>
            <w:tcW w:w="635" w:type="dxa"/>
            <w:tcBorders>
              <w:top w:val="single" w:sz="3" w:space="0" w:color="000000"/>
              <w:left w:val="single" w:sz="3" w:space="0" w:color="000000"/>
              <w:bottom w:val="single" w:sz="13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234" w:right="22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</w:t>
            </w:r>
          </w:p>
        </w:tc>
      </w:tr>
    </w:tbl>
    <w:p>
      <w:pPr>
        <w:spacing w:before="11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0" w:lineRule="exact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现在，根据试验数据建立数学模型研究下面的问题：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8" w:lineRule="exact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）给出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计任意时刻的排沙量及总排沙量的方法；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1" w:lineRule="exact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）确定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沙量与水流量的关系。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120" w:val="left"/>
        </w:tabs>
        <w:spacing w:before="0" w:after="0" w:line="272" w:lineRule="exact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5.2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模型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建立与求解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5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已知给定的观测时刻是等间距的，以</w:t>
      </w:r>
      <w:r>
        <w:rPr>
          <w:rFonts w:ascii="宋体" w:hAnsi="宋体" w:cs="宋体" w:eastAsia="宋体"/>
          <w:spacing w:val="-51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日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零时刻开始计时，则各次观测时刻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23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（离开始时刻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月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日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零时刻的时间）分别为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3" w:lineRule="exact"/>
        <w:ind w:left="1477" w:right="3673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8"/>
          <w:w w:val="100"/>
          <w:position w:val="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6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3600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4)</w:t>
      </w:r>
      <w:r>
        <w:rPr>
          <w:rFonts w:ascii="Times New Roman" w:hAnsi="Times New Roman" w:cs="Times New Roman" w:eastAsia="Times New Roman"/>
          <w:spacing w:val="-2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76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5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4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24</w:t>
      </w:r>
      <w:r>
        <w:rPr>
          <w:rFonts w:ascii="Times New Roman" w:hAnsi="Times New Roman" w:cs="Times New Roman" w:eastAsia="Times New Roman"/>
          <w:spacing w:val="-18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23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38"/>
          <w:position w:val="3"/>
          <w:sz w:val="21"/>
          <w:szCs w:val="21"/>
        </w:rPr>
        <w:t>其中计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时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38"/>
          <w:position w:val="3"/>
          <w:sz w:val="21"/>
          <w:szCs w:val="21"/>
        </w:rPr>
        <w:t>单位为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秒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38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第</w:t>
      </w:r>
      <w:r>
        <w:rPr>
          <w:rFonts w:ascii="宋体" w:hAnsi="宋体" w:cs="宋体" w:eastAsia="宋体"/>
          <w:spacing w:val="39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position w:val="3"/>
          <w:sz w:val="21"/>
          <w:szCs w:val="21"/>
        </w:rPr>
        <w:t>  </w:t>
      </w:r>
      <w:r>
        <w:rPr>
          <w:rFonts w:ascii="Times New Roman" w:hAnsi="Times New Roman" w:cs="Times New Roman" w:eastAsia="Times New Roman"/>
          <w:spacing w:val="-13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38"/>
          <w:position w:val="3"/>
          <w:sz w:val="21"/>
          <w:szCs w:val="21"/>
        </w:rPr>
        <w:t>次观测的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时</w:t>
      </w:r>
      <w:r>
        <w:rPr>
          <w:rFonts w:ascii="宋体" w:hAnsi="宋体" w:cs="宋体" w:eastAsia="宋体"/>
          <w:spacing w:val="-65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刻</w:t>
      </w:r>
      <w:r>
        <w:rPr>
          <w:rFonts w:ascii="宋体" w:hAnsi="宋体" w:cs="宋体" w:eastAsia="宋体"/>
          <w:spacing w:val="-38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99"/>
          <w:position w:val="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 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3"/>
          <w:sz w:val="24"/>
          <w:szCs w:val="24"/>
        </w:rPr>
        <w:t>28800</w:t>
      </w:r>
      <w:r>
        <w:rPr>
          <w:rFonts w:ascii="Times New Roman" w:hAnsi="Times New Roman" w:cs="Times New Roman" w:eastAsia="Times New Roman"/>
          <w:spacing w:val="21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38"/>
          <w:w w:val="100"/>
          <w:position w:val="3"/>
          <w:sz w:val="21"/>
          <w:szCs w:val="21"/>
        </w:rPr>
        <w:t>，最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后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38"/>
          <w:w w:val="100"/>
          <w:position w:val="3"/>
          <w:sz w:val="21"/>
          <w:szCs w:val="21"/>
        </w:rPr>
        <w:t>一次观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测</w:t>
      </w:r>
      <w:r>
        <w:rPr>
          <w:rFonts w:ascii="宋体" w:hAnsi="宋体" w:cs="宋体" w:eastAsia="宋体"/>
          <w:spacing w:val="-65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38"/>
          <w:w w:val="100"/>
          <w:position w:val="3"/>
          <w:sz w:val="21"/>
          <w:szCs w:val="21"/>
        </w:rPr>
        <w:t>的时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刻</w:t>
      </w:r>
      <w:r>
        <w:rPr>
          <w:rFonts w:ascii="宋体" w:hAnsi="宋体" w:cs="宋体" w:eastAsia="宋体"/>
          <w:spacing w:val="-67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1" w:lineRule="exact"/>
        <w:ind w:left="258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13"/>
          <w:w w:val="100"/>
          <w:position w:val="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24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4"/>
          <w:sz w:val="24"/>
          <w:szCs w:val="24"/>
        </w:rPr>
        <w:t>1022400</w:t>
      </w:r>
      <w:r>
        <w:rPr>
          <w:rFonts w:ascii="Times New Roman" w:hAnsi="Times New Roman" w:cs="Times New Roman" w:eastAsia="Times New Roman"/>
          <w:spacing w:val="-27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40" w:lineRule="exact"/>
        <w:ind w:left="66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position w:val="4"/>
          <w:sz w:val="21"/>
          <w:szCs w:val="21"/>
        </w:rPr>
        <w:t>记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第</w:t>
      </w:r>
      <w:r>
        <w:rPr>
          <w:rFonts w:ascii="宋体" w:hAnsi="宋体" w:cs="宋体" w:eastAsia="宋体"/>
          <w:spacing w:val="-75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（</w:t>
      </w:r>
      <w:r>
        <w:rPr>
          <w:rFonts w:ascii="宋体" w:hAnsi="宋体" w:cs="宋体" w:eastAsia="宋体"/>
          <w:spacing w:val="-76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5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4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position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,</w:t>
      </w:r>
      <w:r>
        <w:rPr>
          <w:rFonts w:ascii="Arial" w:hAnsi="Arial" w:cs="Arial" w:eastAsia="Arial"/>
          <w:spacing w:val="0"/>
          <w:w w:val="180"/>
          <w:position w:val="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3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24</w:t>
      </w:r>
      <w:r>
        <w:rPr>
          <w:rFonts w:ascii="Times New Roman" w:hAnsi="Times New Roman" w:cs="Times New Roman" w:eastAsia="Times New Roman"/>
          <w:spacing w:val="-16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）次观测时水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流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为</w:t>
      </w:r>
      <w:r>
        <w:rPr>
          <w:rFonts w:ascii="宋体" w:hAnsi="宋体" w:cs="宋体" w:eastAsia="宋体"/>
          <w:spacing w:val="-70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，含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沙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为</w:t>
      </w:r>
      <w:r>
        <w:rPr>
          <w:rFonts w:ascii="宋体" w:hAnsi="宋体" w:cs="宋体" w:eastAsia="宋体"/>
          <w:spacing w:val="-71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，则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第</w:t>
      </w:r>
      <w:r>
        <w:rPr>
          <w:rFonts w:ascii="宋体" w:hAnsi="宋体" w:cs="宋体" w:eastAsia="宋体"/>
          <w:spacing w:val="-76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4"/>
          <w:sz w:val="21"/>
          <w:szCs w:val="21"/>
        </w:rPr>
        <w:t>次观测时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的排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0" w:lineRule="exact"/>
        <w:ind w:left="23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沙量为</w:t>
      </w:r>
      <w:r>
        <w:rPr>
          <w:rFonts w:ascii="宋体" w:hAnsi="宋体" w:cs="宋体" w:eastAsia="宋体"/>
          <w:spacing w:val="-46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6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。有关的数据见表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8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6480" w:val="left"/>
        </w:tabs>
        <w:spacing w:before="0" w:after="0" w:line="240" w:lineRule="auto"/>
        <w:ind w:left="312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宋体" w:hAnsi="宋体" w:cs="宋体" w:eastAsia="宋体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插值数据对应关系</w:t>
        <w:tab/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单位：排沙量为</w:t>
      </w:r>
      <w:r>
        <w:rPr>
          <w:rFonts w:ascii="宋体" w:hAnsi="宋体" w:cs="宋体" w:eastAsia="宋体"/>
          <w:spacing w:val="-4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kg</w:t>
      </w:r>
    </w:p>
    <w:p>
      <w:pPr>
        <w:spacing w:before="4" w:after="0" w:line="1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节点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7" w:right="34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</w:t>
            </w:r>
          </w:p>
        </w:tc>
      </w:tr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时刻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28800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72000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15200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158400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201600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244800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288000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331200</w:t>
            </w:r>
          </w:p>
        </w:tc>
      </w:tr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7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排沙量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57600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9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14000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157500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187000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207000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235200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250000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265200</w:t>
            </w:r>
          </w:p>
        </w:tc>
      </w:tr>
    </w:tbl>
    <w:p>
      <w:pPr>
        <w:spacing w:line="201" w:lineRule="exact"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20" w:h="16840"/>
          <w:pgMar w:header="0" w:footer="3061" w:top="1060" w:bottom="3280" w:left="1640" w:right="1680"/>
        </w:sectPr>
      </w:pPr>
    </w:p>
    <w:p>
      <w:pPr>
        <w:spacing w:before="3" w:after="0" w:line="90" w:lineRule="exact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3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节点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58" w:right="3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6" w:right="29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12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14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15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3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16</w:t>
            </w:r>
          </w:p>
        </w:tc>
      </w:tr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时刻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374400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417600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460800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504000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547200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590400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633600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676800</w:t>
            </w:r>
          </w:p>
        </w:tc>
      </w:tr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7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排沙量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286200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302400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312800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307400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306800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300000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271400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231000</w:t>
            </w:r>
          </w:p>
        </w:tc>
      </w:tr>
      <w:tr>
        <w:trPr>
          <w:trHeight w:val="242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节点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17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18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19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22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2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23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313" w:right="29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24</w:t>
            </w:r>
          </w:p>
        </w:tc>
      </w:tr>
      <w:tr>
        <w:trPr>
          <w:trHeight w:val="244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26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时刻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720000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763200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806400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849600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892800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936000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979200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1022400</w:t>
            </w:r>
          </w:p>
        </w:tc>
      </w:tr>
      <w:tr>
        <w:trPr>
          <w:trHeight w:val="245" w:hRule="exact"/>
        </w:trPr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175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排沙量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160000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73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91000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54000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45500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30000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56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8000</w:t>
            </w:r>
          </w:p>
        </w:tc>
        <w:tc>
          <w:tcPr>
            <w:tcW w:w="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25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4500</w:t>
            </w:r>
          </w:p>
        </w:tc>
      </w:tr>
    </w:tbl>
    <w:p>
      <w:pPr>
        <w:spacing w:before="5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3" w:after="0" w:line="272" w:lineRule="exact"/>
        <w:ind w:left="474" w:right="122" w:firstLine="436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2"/>
          <w:w w:val="100"/>
          <w:sz w:val="21"/>
          <w:szCs w:val="21"/>
        </w:rPr>
        <w:t>对于问题（</w:t>
      </w:r>
      <w:r>
        <w:rPr>
          <w:rFonts w:ascii="Times New Roman" w:hAnsi="Times New Roman" w:cs="Times New Roman" w:eastAsia="Times New Roman"/>
          <w:spacing w:val="4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，根据所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给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问题的试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验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数据，要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计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算任意时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刻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的排沙量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就要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出排沙量随时间变化的规律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可以通过插值来实现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考虑到实际中的排沙量应该是时间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的连续函数，为了提高模型的精度，我们采用三次样条函数进行插值。</w:t>
      </w:r>
    </w:p>
    <w:p>
      <w:pPr>
        <w:spacing w:before="0" w:after="0" w:line="333" w:lineRule="exact"/>
        <w:ind w:left="895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利用</w:t>
      </w:r>
      <w:r>
        <w:rPr>
          <w:rFonts w:ascii="宋体" w:hAnsi="宋体" w:cs="宋体" w:eastAsia="宋体"/>
          <w:spacing w:val="-53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24"/>
          <w:w w:val="100"/>
          <w:position w:val="4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TLAB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函数</w:t>
      </w:r>
      <w:r>
        <w:rPr>
          <w:rFonts w:ascii="宋体" w:hAnsi="宋体" w:cs="宋体" w:eastAsia="宋体"/>
          <w:spacing w:val="-6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求出三次样条函数</w:t>
      </w:r>
      <w:r>
        <w:rPr>
          <w:rFonts w:ascii="宋体" w:hAnsi="宋体" w:cs="宋体" w:eastAsia="宋体"/>
          <w:spacing w:val="-6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得到排沙量</w:t>
      </w:r>
      <w:r>
        <w:rPr>
          <w:rFonts w:ascii="宋体" w:hAnsi="宋体" w:cs="宋体" w:eastAsia="宋体"/>
          <w:spacing w:val="-46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2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与时间的关系</w:t>
      </w:r>
      <w:r>
        <w:rPr>
          <w:rFonts w:ascii="宋体" w:hAnsi="宋体" w:cs="宋体" w:eastAsia="宋体"/>
          <w:spacing w:val="-6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然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后进行积分，就可以得到总的排沙量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66" w:after="0" w:line="140" w:lineRule="exact"/>
        <w:ind w:left="1808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0"/>
          <w:szCs w:val="10"/>
        </w:rPr>
        <w:t>24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</w:r>
    </w:p>
    <w:p>
      <w:pPr>
        <w:spacing w:before="0" w:after="0" w:line="30" w:lineRule="atLeast"/>
        <w:ind w:left="170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31"/>
          <w:w w:val="43"/>
          <w:sz w:val="36"/>
          <w:szCs w:val="36"/>
        </w:rPr>
        <w:t>∫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2000" w:val="left"/>
        </w:tabs>
        <w:spacing w:before="0" w:after="0" w:line="149" w:lineRule="atLeast"/>
        <w:ind w:left="13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81" w:lineRule="exact"/>
        <w:ind w:left="1805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0"/>
          <w:w w:val="100"/>
          <w:sz w:val="10"/>
          <w:szCs w:val="10"/>
        </w:rPr>
        <w:t>1</w:t>
      </w:r>
    </w:p>
    <w:p>
      <w:pPr>
        <w:spacing w:before="0" w:after="0" w:line="340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最后求得总的排沙量</w:t>
      </w:r>
      <w:r>
        <w:rPr>
          <w:rFonts w:ascii="宋体" w:hAnsi="宋体" w:cs="宋体" w:eastAsia="宋体"/>
          <w:spacing w:val="10"/>
          <w:position w:val="4"/>
          <w:sz w:val="21"/>
          <w:szCs w:val="21"/>
        </w:rPr>
        <w:t>为</w:t>
      </w:r>
      <w:r>
        <w:rPr>
          <w:rFonts w:ascii="Times New Roman" w:hAnsi="Times New Roman" w:cs="Times New Roman" w:eastAsia="Times New Roman"/>
          <w:spacing w:val="-1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.844</w:t>
      </w:r>
      <w:r>
        <w:rPr>
          <w:rFonts w:ascii="Times New Roman" w:hAnsi="Times New Roman" w:cs="Times New Roman" w:eastAsia="Times New Roman"/>
          <w:spacing w:val="-39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7"/>
          <w:w w:val="68"/>
          <w:position w:val="4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7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5"/>
          <w:sz w:val="14"/>
          <w:szCs w:val="14"/>
        </w:rPr>
        <w:t>9</w:t>
      </w:r>
      <w:r>
        <w:rPr>
          <w:rFonts w:ascii="Times New Roman" w:hAnsi="Times New Roman" w:cs="Times New Roman" w:eastAsia="Times New Roman"/>
          <w:spacing w:val="15"/>
          <w:w w:val="100"/>
          <w:position w:val="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t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，计算的</w:t>
      </w:r>
      <w:r>
        <w:rPr>
          <w:rFonts w:ascii="宋体" w:hAnsi="宋体" w:cs="宋体" w:eastAsia="宋体"/>
          <w:spacing w:val="-52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tl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程序如</w:t>
      </w:r>
      <w:r>
        <w:rPr>
          <w:rFonts w:ascii="宋体" w:hAnsi="宋体" w:cs="宋体" w:eastAsia="宋体"/>
          <w:spacing w:val="-1"/>
          <w:w w:val="100"/>
          <w:position w:val="4"/>
          <w:sz w:val="21"/>
          <w:szCs w:val="21"/>
        </w:rPr>
        <w:t>下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clc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ar</w:t>
      </w:r>
    </w:p>
    <w:p>
      <w:pPr>
        <w:tabs>
          <w:tab w:pos="1920" w:val="left"/>
        </w:tabs>
        <w:spacing w:before="0" w:after="0" w:line="25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按照原始数据格式把水流量和排沙量排成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474" w:right="630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[1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;liu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a([2,4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sha=sha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;sha=sha(:);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a.*li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</w:p>
    <w:p>
      <w:pPr>
        <w:spacing w:before="2" w:after="0" w:line="242" w:lineRule="exact"/>
        <w:ind w:left="474" w:right="652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t=(1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4)*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00;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t1=t(1);t2=t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nd);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csape(t,y);</w:t>
      </w:r>
    </w:p>
    <w:p>
      <w:pPr>
        <w:tabs>
          <w:tab w:pos="1800" w:val="left"/>
        </w:tabs>
        <w:spacing w:before="0" w:after="0" w:line="255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xsh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pp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efs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求得插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多项式的系数矩阵，每一行是一个区间上多项式的系数。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TL=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l(@(tt)p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,tt)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t2)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180" w:lineRule="auto"/>
        <w:ind w:left="474" w:right="120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也可以利用</w:t>
      </w:r>
      <w:r>
        <w:rPr>
          <w:rFonts w:ascii="宋体" w:hAnsi="宋体" w:cs="宋体" w:eastAsia="宋体"/>
          <w:spacing w:val="-2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次</w:t>
      </w:r>
      <w:r>
        <w:rPr>
          <w:rFonts w:ascii="宋体" w:hAnsi="宋体" w:cs="宋体" w:eastAsia="宋体"/>
          <w:spacing w:val="-2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2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函数进行插值，求得总的排沙量也</w:t>
      </w:r>
      <w:r>
        <w:rPr>
          <w:rFonts w:ascii="宋体" w:hAnsi="宋体" w:cs="宋体" w:eastAsia="宋体"/>
          <w:spacing w:val="10"/>
          <w:w w:val="100"/>
          <w:sz w:val="21"/>
          <w:szCs w:val="21"/>
        </w:rPr>
        <w:t>为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1.844</w:t>
      </w:r>
      <w:r>
        <w:rPr>
          <w:rFonts w:ascii="Times New Roman" w:hAnsi="Times New Roman" w:cs="Times New Roman" w:eastAsia="Times New Roman"/>
          <w:spacing w:val="-35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11"/>
          <w:w w:val="68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9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，计算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序如下：</w:t>
      </w:r>
    </w:p>
    <w:p>
      <w:pPr>
        <w:spacing w:before="9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clc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ar</w:t>
      </w:r>
    </w:p>
    <w:p>
      <w:pPr>
        <w:tabs>
          <w:tab w:pos="1920" w:val="left"/>
        </w:tabs>
        <w:spacing w:before="0" w:after="0" w:line="25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按照原始数据格式把水流量和排沙量排成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474" w:right="630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[1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;liu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a([2,4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sha=sha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;sha=sha(:);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a.*li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</w:p>
    <w:p>
      <w:pPr>
        <w:spacing w:before="0" w:after="0" w:line="241" w:lineRule="exact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t=(1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4)*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00;</w:t>
      </w:r>
    </w:p>
    <w:p>
      <w:pPr>
        <w:spacing w:before="0" w:after="0" w:line="241" w:lineRule="exact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t1=t(1);t2=t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nd);</w:t>
      </w:r>
    </w:p>
    <w:p>
      <w:pPr>
        <w:tabs>
          <w:tab w:pos="2380" w:val="left"/>
        </w:tabs>
        <w:spacing w:before="0" w:after="0" w:line="25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pp=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i(4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300" w:val="left"/>
        </w:tabs>
        <w:spacing w:before="0" w:after="0" w:line="2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2=f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2f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(pp,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  <w:tab/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把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样条函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转化为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格式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4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TL=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l(@(tt)fn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al(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t2)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对于问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研究排沙量与水量的关系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从试验数据可以看出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开始排沙量是随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40" w:bottom="3260" w:left="1680" w:right="1680"/>
        </w:sectPr>
      </w:pPr>
    </w:p>
    <w:p>
      <w:pPr>
        <w:spacing w:before="66" w:after="0" w:line="272" w:lineRule="exact"/>
        <w:ind w:left="190" w:right="406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着水流量的增加而增长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而后是随着水流量的减少而减少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显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然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变化规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并非是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性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的关系</w:t>
      </w:r>
      <w:r>
        <w:rPr>
          <w:rFonts w:ascii="宋体" w:hAnsi="宋体" w:cs="宋体" w:eastAsia="宋体"/>
          <w:spacing w:val="-2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为此</w:t>
      </w:r>
      <w:r>
        <w:rPr>
          <w:rFonts w:ascii="宋体" w:hAnsi="宋体" w:cs="宋体" w:eastAsia="宋体"/>
          <w:spacing w:val="-2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把问题分为两部分</w:t>
      </w:r>
      <w:r>
        <w:rPr>
          <w:rFonts w:ascii="宋体" w:hAnsi="宋体" w:cs="宋体" w:eastAsia="宋体"/>
          <w:spacing w:val="-2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从开始水流量增加到最大值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pacing w:val="-27"/>
          <w:w w:val="100"/>
          <w:position w:val="0"/>
          <w:sz w:val="21"/>
          <w:szCs w:val="21"/>
        </w:rPr>
        <w:t>s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（即增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的过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程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为第一阶段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从水流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的最大值到结束为第二阶段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分别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来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研究水流量与排沙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关系。</w:t>
      </w:r>
    </w:p>
    <w:p>
      <w:pPr>
        <w:spacing w:before="0" w:after="0" w:line="259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画出排沙量与水流量的散点图（见图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0" w:lineRule="exact" w:after="0"/>
        <w:jc w:val="left"/>
        <w:rPr>
          <w:sz w:val="26"/>
          <w:szCs w:val="26"/>
        </w:rPr>
        <w:sectPr>
          <w:pgSz w:w="11920" w:h="16840"/>
          <w:pgMar w:header="0" w:footer="3061" w:top="1060" w:bottom="3280" w:left="1680" w:right="1680"/>
        </w:sectPr>
      </w:pPr>
    </w:p>
    <w:p>
      <w:pPr>
        <w:spacing w:before="7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03" w:lineRule="exact"/>
        <w:ind w:right="-2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sz w:val="9"/>
          <w:szCs w:val="9"/>
        </w:rPr>
        <w:t>3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58" w:after="0" w:line="55" w:lineRule="exact"/>
        <w:ind w:right="-20"/>
        <w:jc w:val="right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7"/>
          <w:position w:val="0"/>
          <w:sz w:val="6"/>
          <w:szCs w:val="6"/>
        </w:rPr>
        <w:t>5</w:t>
      </w:r>
      <w:r>
        <w:rPr>
          <w:rFonts w:ascii="Arial" w:hAnsi="Arial" w:cs="Arial" w:eastAsia="Arial"/>
          <w:spacing w:val="0"/>
          <w:w w:val="100"/>
          <w:position w:val="0"/>
          <w:sz w:val="6"/>
          <w:szCs w:val="6"/>
        </w:rPr>
      </w:r>
    </w:p>
    <w:p>
      <w:pPr>
        <w:spacing w:before="0" w:after="0" w:line="84" w:lineRule="exact"/>
        <w:ind w:left="-35" w:right="37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x</w:t>
      </w:r>
      <w:r>
        <w:rPr>
          <w:rFonts w:ascii="Arial" w:hAnsi="Arial" w:cs="Arial" w:eastAsia="Arial"/>
          <w:spacing w:val="10"/>
          <w:w w:val="170"/>
          <w:sz w:val="9"/>
          <w:szCs w:val="9"/>
        </w:rPr>
        <w:t> </w:t>
      </w:r>
      <w:r>
        <w:rPr>
          <w:rFonts w:ascii="Arial" w:hAnsi="Arial" w:cs="Arial" w:eastAsia="Arial"/>
          <w:spacing w:val="-3"/>
          <w:w w:val="170"/>
          <w:sz w:val="9"/>
          <w:szCs w:val="9"/>
        </w:rPr>
        <w:t>1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103" w:lineRule="exact"/>
        <w:ind w:right="-55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sz w:val="9"/>
          <w:szCs w:val="9"/>
        </w:rPr>
        <w:t>3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58" w:after="0" w:line="55" w:lineRule="exact"/>
        <w:ind w:left="295" w:right="-20"/>
        <w:jc w:val="left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7"/>
          <w:position w:val="0"/>
          <w:sz w:val="6"/>
          <w:szCs w:val="6"/>
        </w:rPr>
        <w:t>5</w:t>
      </w:r>
      <w:r>
        <w:rPr>
          <w:rFonts w:ascii="Arial" w:hAnsi="Arial" w:cs="Arial" w:eastAsia="Arial"/>
          <w:spacing w:val="0"/>
          <w:w w:val="100"/>
          <w:position w:val="0"/>
          <w:sz w:val="6"/>
          <w:szCs w:val="6"/>
        </w:rPr>
      </w:r>
    </w:p>
    <w:p>
      <w:pPr>
        <w:spacing w:before="0" w:after="0" w:line="84" w:lineRule="exact"/>
        <w:ind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x</w:t>
      </w:r>
      <w:r>
        <w:rPr>
          <w:rFonts w:ascii="Arial" w:hAnsi="Arial" w:cs="Arial" w:eastAsia="Arial"/>
          <w:spacing w:val="10"/>
          <w:w w:val="170"/>
          <w:sz w:val="9"/>
          <w:szCs w:val="9"/>
        </w:rPr>
        <w:t> </w:t>
      </w:r>
      <w:r>
        <w:rPr>
          <w:rFonts w:ascii="Arial" w:hAnsi="Arial" w:cs="Arial" w:eastAsia="Arial"/>
          <w:spacing w:val="-3"/>
          <w:w w:val="170"/>
          <w:sz w:val="9"/>
          <w:szCs w:val="9"/>
        </w:rPr>
        <w:t>1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line="84" w:lineRule="exact"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1920" w:h="16840"/>
          <w:pgMar w:top="1080" w:bottom="3260" w:left="1680" w:right="1680"/>
          <w:cols w:num="4" w:equalWidth="0">
            <w:col w:w="1007" w:space="44"/>
            <w:col w:w="355" w:space="2289"/>
            <w:col w:w="215" w:space="45"/>
            <w:col w:w="4605"/>
          </w:cols>
        </w:sectPr>
      </w:pPr>
    </w:p>
    <w:p>
      <w:pPr>
        <w:spacing w:before="3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820" w:val="left"/>
        </w:tabs>
        <w:spacing w:before="55" w:after="0" w:line="88" w:lineRule="exact"/>
        <w:ind w:left="2714" w:right="-2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36.460007pt;margin-top:-12.573734pt;width:107.659998pt;height:128.914999pt;mso-position-horizontal-relative:page;mso-position-vertical-relative:paragraph;z-index:-3561" coordorigin="2729,-251" coordsize="2153,2578">
            <v:group style="position:absolute;left:2731;top:-249;width:2149;height:2" coordorigin="2731,-249" coordsize="2149,2">
              <v:shape style="position:absolute;left:2731;top:-249;width:2149;height:2" coordorigin="2731,-249" coordsize="2149,0" path="m2731,-249l4880,-249e" filled="f" stroked="t" strokeweight=".2pt" strokecolor="#000000">
                <v:path arrowok="t"/>
              </v:shape>
            </v:group>
            <v:group style="position:absolute;left:2731;top:2325;width:2149;height:2" coordorigin="2731,2325" coordsize="2149,2">
              <v:shape style="position:absolute;left:2731;top:2325;width:2149;height:2" coordorigin="2731,2325" coordsize="2149,0" path="m2731,2325l4880,2325e" filled="f" stroked="t" strokeweight=".159998pt" strokecolor="#000000">
                <v:path arrowok="t"/>
              </v:shape>
            </v:group>
            <v:group style="position:absolute;left:4880;top:-251;width:2;height:2575" coordorigin="4880,-251" coordsize="2,2575">
              <v:shape style="position:absolute;left:4880;top:-251;width:2;height:2575" coordorigin="4880,-251" coordsize="0,2575" path="m4880,-251l4880,2325e" filled="f" stroked="t" strokeweight=".089998pt" strokecolor="#000000">
                <v:path arrowok="t"/>
              </v:shape>
            </v:group>
            <v:group style="position:absolute;left:2732;top:-251;width:2;height:2575" coordorigin="2732,-251" coordsize="2,2575">
              <v:shape style="position:absolute;left:2732;top:-251;width:2;height:2575" coordorigin="2732,-251" coordsize="0,2575" path="m2732,-251l2732,2325e" filled="f" stroked="t" strokeweight=".089998pt" strokecolor="#000000">
                <v:path arrowok="t"/>
              </v:shape>
            </v:group>
            <v:group style="position:absolute;left:3440;top:2294;width:2;height:31" coordorigin="3440,2294" coordsize="2,31">
              <v:shape style="position:absolute;left:3440;top:2294;width:2;height:31" coordorigin="3440,2294" coordsize="0,31" path="m3440,2294l3440,2325e" filled="f" stroked="t" strokeweight=".089998pt" strokecolor="#000000">
                <v:path arrowok="t"/>
              </v:shape>
            </v:group>
            <v:group style="position:absolute;left:3440;top:-251;width:2;height:26" coordorigin="3440,-251" coordsize="2,26">
              <v:shape style="position:absolute;left:3440;top:-251;width:2;height:26" coordorigin="3440,-251" coordsize="0,26" path="m3440,-251l3440,-225e" filled="f" stroked="t" strokeweight=".089998pt" strokecolor="#000000">
                <v:path arrowok="t"/>
              </v:shape>
            </v:group>
            <v:group style="position:absolute;left:4160;top:2294;width:2;height:31" coordorigin="4160,2294" coordsize="2,31">
              <v:shape style="position:absolute;left:4160;top:2294;width:2;height:31" coordorigin="4160,2294" coordsize="0,31" path="m4160,2294l4160,2325e" filled="f" stroked="t" strokeweight=".089998pt" strokecolor="#000000">
                <v:path arrowok="t"/>
              </v:shape>
            </v:group>
            <v:group style="position:absolute;left:4160;top:-251;width:2;height:26" coordorigin="4160,-251" coordsize="2,26">
              <v:shape style="position:absolute;left:4160;top:-251;width:2;height:26" coordorigin="4160,-251" coordsize="0,26" path="m4160,-251l4160,-225e" filled="f" stroked="t" strokeweight=".089998pt" strokecolor="#000000">
                <v:path arrowok="t"/>
              </v:shape>
            </v:group>
            <v:group style="position:absolute;left:2731;top:1896;width:37;height:2" coordorigin="2731,1896" coordsize="37,2">
              <v:shape style="position:absolute;left:2731;top:1896;width:37;height:2" coordorigin="2731,1896" coordsize="37,0" path="m2731,1896l2768,1896e" filled="f" stroked="t" strokeweight=".2pt" strokecolor="#000000">
                <v:path arrowok="t"/>
              </v:shape>
            </v:group>
            <v:group style="position:absolute;left:4831;top:1896;width:48;height:2" coordorigin="4831,1896" coordsize="48,2">
              <v:shape style="position:absolute;left:4831;top:1896;width:48;height:2" coordorigin="4831,1896" coordsize="48,0" path="m4831,1896l4879,1896e" filled="f" stroked="t" strokeweight=".2pt" strokecolor="#000000">
                <v:path arrowok="t"/>
              </v:shape>
            </v:group>
            <v:group style="position:absolute;left:2731;top:1467;width:37;height:2" coordorigin="2731,1467" coordsize="37,2">
              <v:shape style="position:absolute;left:2731;top:1467;width:37;height:2" coordorigin="2731,1467" coordsize="37,0" path="m2731,1467l2768,1467e" filled="f" stroked="t" strokeweight=".159998pt" strokecolor="#000000">
                <v:path arrowok="t"/>
              </v:shape>
            </v:group>
            <v:group style="position:absolute;left:4831;top:1467;width:48;height:2" coordorigin="4831,1467" coordsize="48,2">
              <v:shape style="position:absolute;left:4831;top:1467;width:48;height:2" coordorigin="4831,1467" coordsize="48,0" path="m4831,1467l4879,1467e" filled="f" stroked="t" strokeweight=".159998pt" strokecolor="#000000">
                <v:path arrowok="t"/>
              </v:shape>
            </v:group>
            <v:group style="position:absolute;left:2731;top:1038;width:37;height:2" coordorigin="2731,1038" coordsize="37,2">
              <v:shape style="position:absolute;left:2731;top:1038;width:37;height:2" coordorigin="2731,1038" coordsize="37,0" path="m2731,1038l2768,1038e" filled="f" stroked="t" strokeweight=".2pt" strokecolor="#000000">
                <v:path arrowok="t"/>
              </v:shape>
            </v:group>
            <v:group style="position:absolute;left:4831;top:1038;width:48;height:2" coordorigin="4831,1038" coordsize="48,2">
              <v:shape style="position:absolute;left:4831;top:1038;width:48;height:2" coordorigin="4831,1038" coordsize="48,0" path="m4831,1038l4879,1038e" filled="f" stroked="t" strokeweight=".2pt" strokecolor="#000000">
                <v:path arrowok="t"/>
              </v:shape>
            </v:group>
            <v:group style="position:absolute;left:2731;top:609;width:37;height:2" coordorigin="2731,609" coordsize="37,2">
              <v:shape style="position:absolute;left:2731;top:609;width:37;height:2" coordorigin="2731,609" coordsize="37,0" path="m2731,609l2768,609e" filled="f" stroked="t" strokeweight=".159998pt" strokecolor="#000000">
                <v:path arrowok="t"/>
              </v:shape>
            </v:group>
            <v:group style="position:absolute;left:4831;top:609;width:48;height:2" coordorigin="4831,609" coordsize="48,2">
              <v:shape style="position:absolute;left:4831;top:609;width:48;height:2" coordorigin="4831,609" coordsize="48,0" path="m4831,609l4879,609e" filled="f" stroked="t" strokeweight=".159998pt" strokecolor="#000000">
                <v:path arrowok="t"/>
              </v:shape>
            </v:group>
            <v:group style="position:absolute;left:2731;top:180;width:37;height:2" coordorigin="2731,180" coordsize="37,2">
              <v:shape style="position:absolute;left:2731;top:180;width:37;height:2" coordorigin="2731,180" coordsize="37,0" path="m2731,180l2768,180e" filled="f" stroked="t" strokeweight=".160059pt" strokecolor="#000000">
                <v:path arrowok="t"/>
              </v:shape>
            </v:group>
            <v:group style="position:absolute;left:4831;top:180;width:48;height:2" coordorigin="4831,180" coordsize="48,2">
              <v:shape style="position:absolute;left:4831;top:180;width:48;height:2" coordorigin="4831,180" coordsize="48,0" path="m4831,180l4879,180e" filled="f" stroked="t" strokeweight=".160059pt" strokecolor="#000000">
                <v:path arrowok="t"/>
              </v:shape>
            </v:group>
            <v:group style="position:absolute;left:3108;top:2258;width:96;height:2" coordorigin="3108,2258" coordsize="96,2">
              <v:shape style="position:absolute;left:3108;top:2258;width:96;height:2" coordorigin="3108,2258" coordsize="96,0" path="m3108,2258l3204,2258e" filled="f" stroked="t" strokeweight=".2pt" strokecolor="#0000FF">
                <v:path arrowok="t"/>
              </v:shape>
            </v:group>
            <v:group style="position:absolute;left:3156;top:2226;width:2;height:63" coordorigin="3156,2226" coordsize="2,63">
              <v:shape style="position:absolute;left:3156;top:2226;width:2;height:63" coordorigin="3156,2226" coordsize="0,63" path="m3156,2226l3156,2289e" filled="f" stroked="t" strokeweight=".089998pt" strokecolor="#0000FF">
                <v:path arrowok="t"/>
              </v:shape>
            </v:group>
            <v:group style="position:absolute;left:3250;top:1776;width:96;height:2" coordorigin="3250,1776" coordsize="96,2">
              <v:shape style="position:absolute;left:3250;top:1776;width:96;height:2" coordorigin="3250,1776" coordsize="96,0" path="m3250,1776l3346,1776e" filled="f" stroked="t" strokeweight=".159998pt" strokecolor="#0000FF">
                <v:path arrowok="t"/>
              </v:shape>
            </v:group>
            <v:group style="position:absolute;left:3298;top:1745;width:2;height:63" coordorigin="3298,1745" coordsize="2,63">
              <v:shape style="position:absolute;left:3298;top:1745;width:2;height:63" coordorigin="3298,1745" coordsize="0,63" path="m3298,1745l3298,1808e" filled="f" stroked="t" strokeweight=".089998pt" strokecolor="#0000FF">
                <v:path arrowok="t"/>
              </v:shape>
            </v:group>
            <v:group style="position:absolute;left:3533;top:1400;width:97;height:2" coordorigin="3533,1400" coordsize="97,2">
              <v:shape style="position:absolute;left:3533;top:1400;width:97;height:2" coordorigin="3533,1400" coordsize="97,0" path="m3533,1400l3630,1400e" filled="f" stroked="t" strokeweight=".2pt" strokecolor="#0000FF">
                <v:path arrowok="t"/>
              </v:shape>
            </v:group>
            <v:group style="position:absolute;left:3581;top:1368;width:2;height:63" coordorigin="3581,1368" coordsize="2,63">
              <v:shape style="position:absolute;left:3581;top:1368;width:2;height:63" coordorigin="3581,1368" coordsize="0,63" path="m3581,1368l3581,1431e" filled="f" stroked="t" strokeweight=".089998pt" strokecolor="#0000FF">
                <v:path arrowok="t"/>
              </v:shape>
            </v:group>
            <v:group style="position:absolute;left:3674;top:1143;width:97;height:2" coordorigin="3674,1143" coordsize="97,2">
              <v:shape style="position:absolute;left:3674;top:1143;width:97;height:2" coordorigin="3674,1143" coordsize="97,0" path="m3674,1143l3772,1143e" filled="f" stroked="t" strokeweight=".159937pt" strokecolor="#0000FF">
                <v:path arrowok="t"/>
              </v:shape>
            </v:group>
            <v:group style="position:absolute;left:3723;top:1113;width:2;height:63" coordorigin="3723,1113" coordsize="2,63">
              <v:shape style="position:absolute;left:3723;top:1113;width:2;height:63" coordorigin="3723,1113" coordsize="0,63" path="m3723,1113l3723,1176e" filled="f" stroked="t" strokeweight=".089998pt" strokecolor="#0000FF">
                <v:path arrowok="t"/>
              </v:shape>
            </v:group>
            <v:group style="position:absolute;left:3828;top:978;width:96;height:2" coordorigin="3828,978" coordsize="96,2">
              <v:shape style="position:absolute;left:3828;top:978;width:96;height:2" coordorigin="3828,978" coordsize="96,0" path="m3828,978l3924,978e" filled="f" stroked="t" strokeweight=".159998pt" strokecolor="#0000FF">
                <v:path arrowok="t"/>
              </v:shape>
            </v:group>
            <v:group style="position:absolute;left:3876;top:947;width:2;height:62" coordorigin="3876,947" coordsize="2,62">
              <v:shape style="position:absolute;left:3876;top:947;width:2;height:62" coordorigin="3876,947" coordsize="0,62" path="m3876,947l3876,1009e" filled="f" stroked="t" strokeweight=".089998pt" strokecolor="#0000FF">
                <v:path arrowok="t"/>
              </v:shape>
            </v:group>
            <v:group style="position:absolute;left:3970;top:729;width:96;height:2" coordorigin="3970,729" coordsize="96,2">
              <v:shape style="position:absolute;left:3970;top:729;width:96;height:2" coordorigin="3970,729" coordsize="96,0" path="m3970,729l4066,729e" filled="f" stroked="t" strokeweight=".159998pt" strokecolor="#0000FF">
                <v:path arrowok="t"/>
              </v:shape>
            </v:group>
            <v:group style="position:absolute;left:4018;top:699;width:2;height:62" coordorigin="4018,699" coordsize="2,62">
              <v:shape style="position:absolute;left:4018;top:699;width:2;height:62" coordorigin="4018,699" coordsize="0,62" path="m4018,699l4018,760e" filled="f" stroked="t" strokeweight=".089998pt" strokecolor="#0000FF">
                <v:path arrowok="t"/>
              </v:shape>
            </v:group>
            <v:group style="position:absolute;left:4111;top:609;width:96;height:2" coordorigin="4111,609" coordsize="96,2">
              <v:shape style="position:absolute;left:4111;top:609;width:96;height:2" coordorigin="4111,609" coordsize="96,0" path="m4111,609l4207,609e" filled="f" stroked="t" strokeweight=".159998pt" strokecolor="#0000FF">
                <v:path arrowok="t"/>
              </v:shape>
            </v:group>
            <v:group style="position:absolute;left:4160;top:577;width:2;height:63" coordorigin="4160,577" coordsize="2,63">
              <v:shape style="position:absolute;left:4160;top:577;width:2;height:63" coordorigin="4160,577" coordsize="0,63" path="m4160,577l4160,640e" filled="f" stroked="t" strokeweight=".089998pt" strokecolor="#0000FF">
                <v:path arrowok="t"/>
              </v:shape>
            </v:group>
            <v:group style="position:absolute;left:4253;top:474;width:96;height:2" coordorigin="4253,474" coordsize="96,2">
              <v:shape style="position:absolute;left:4253;top:474;width:96;height:2" coordorigin="4253,474" coordsize="96,0" path="m4253,474l4349,474e" filled="f" stroked="t" strokeweight=".159998pt" strokecolor="#0000FF">
                <v:path arrowok="t"/>
              </v:shape>
            </v:group>
            <v:group style="position:absolute;left:4301;top:442;width:2;height:63" coordorigin="4301,442" coordsize="2,63">
              <v:shape style="position:absolute;left:4301;top:442;width:2;height:63" coordorigin="4301,442" coordsize="0,63" path="m4301,442l4301,505e" filled="f" stroked="t" strokeweight=".090013pt" strokecolor="#0000FF">
                <v:path arrowok="t"/>
              </v:shape>
            </v:group>
            <v:group style="position:absolute;left:4324;top:292;width:97;height:2" coordorigin="4324,292" coordsize="97,2">
              <v:shape style="position:absolute;left:4324;top:292;width:97;height:2" coordorigin="4324,292" coordsize="97,0" path="m4324,292l4421,292e" filled="f" stroked="t" strokeweight=".159998pt" strokecolor="#0000FF">
                <v:path arrowok="t"/>
              </v:shape>
            </v:group>
            <v:group style="position:absolute;left:4372;top:262;width:2;height:63" coordorigin="4372,262" coordsize="2,63">
              <v:shape style="position:absolute;left:4372;top:262;width:2;height:63" coordorigin="4372,262" coordsize="0,63" path="m4372,262l4372,325e" filled="f" stroked="t" strokeweight=".089998pt" strokecolor="#0000FF">
                <v:path arrowok="t"/>
              </v:shape>
            </v:group>
            <v:group style="position:absolute;left:4443;top:126;width:2;height:63" coordorigin="4443,126" coordsize="2,63">
              <v:shape style="position:absolute;left:4443;top:126;width:2;height:63" coordorigin="4443,126" coordsize="0,63" path="m4443,126l4443,189e" filled="f" stroked="t" strokeweight=".089998pt" strokecolor="#0000FF">
                <v:path arrowok="t"/>
              </v:shape>
            </v:group>
            <v:group style="position:absolute;left:4430;top:67;width:96;height:2" coordorigin="4430,67" coordsize="96,2">
              <v:shape style="position:absolute;left:4430;top:67;width:96;height:2" coordorigin="4430,67" coordsize="96,0" path="m4430,67l4526,67e" filled="f" stroked="t" strokeweight=".159998pt" strokecolor="#0000FF">
                <v:path arrowok="t"/>
              </v:shape>
            </v:group>
            <v:group style="position:absolute;left:4478;top:36;width:2;height:62" coordorigin="4478,36" coordsize="2,62">
              <v:shape style="position:absolute;left:4478;top:36;width:2;height:62" coordorigin="4478,36" coordsize="0,62" path="m4478,36l4478,98e" filled="f" stroked="t" strokeweight=".149998pt" strokecolor="#0000FF">
                <v:path arrowok="t"/>
              </v:shape>
            </v:group>
            <v:group style="position:absolute;left:3132;top:2242;width:47;height:30" coordorigin="3132,2242" coordsize="47,30">
              <v:shape style="position:absolute;left:3132;top:2242;width:47;height:30" coordorigin="3132,2242" coordsize="47,30" path="m3132,2242l3179,2272e" filled="f" stroked="t" strokeweight=".06pt" strokecolor="#0000FF">
                <v:path arrowok="t"/>
              </v:shape>
            </v:group>
            <v:group style="position:absolute;left:3180;top:2272;width:2;height:2" coordorigin="3180,2272" coordsize="2,2">
              <v:shape style="position:absolute;left:3180;top:2272;width:2;height:2" coordorigin="3180,2272" coordsize="1,1" path="m3180,2272l3181,2272e" filled="f" stroked="t" strokeweight=".159998pt" strokecolor="#0000FF">
                <v:path arrowok="t"/>
              </v:shape>
            </v:group>
            <v:group style="position:absolute;left:3132;top:2242;width:47;height:30" coordorigin="3132,2242" coordsize="47,30">
              <v:shape style="position:absolute;left:3132;top:2242;width:47;height:30" coordorigin="3132,2242" coordsize="47,30" path="m3179,2242l3132,2272e" filled="f" stroked="t" strokeweight=".06pt" strokecolor="#0000FF">
                <v:path arrowok="t"/>
              </v:shape>
            </v:group>
            <v:group style="position:absolute;left:3132;top:2272;width:2;height:2" coordorigin="3132,2272" coordsize="2,2">
              <v:shape style="position:absolute;left:3132;top:2272;width:2;height:2" coordorigin="3132,2272" coordsize="1,1" path="m3132,2272l3133,2272e" filled="f" stroked="t" strokeweight=".159998pt" strokecolor="#0000FF">
                <v:path arrowok="t"/>
              </v:shape>
            </v:group>
            <v:group style="position:absolute;left:3274;top:1759;width:47;height:30" coordorigin="3274,1759" coordsize="47,30">
              <v:shape style="position:absolute;left:3274;top:1759;width:47;height:30" coordorigin="3274,1759" coordsize="47,30" path="m3274,1759l3320,1789e" filled="f" stroked="t" strokeweight=".06pt" strokecolor="#0000FF">
                <v:path arrowok="t"/>
              </v:shape>
            </v:group>
            <v:group style="position:absolute;left:3322;top:1791;width:2;height:2" coordorigin="3322,1791" coordsize="2,2">
              <v:shape style="position:absolute;left:3322;top:1791;width:2;height:2" coordorigin="3322,1791" coordsize="1,1" path="m3322,1791l3323,1791e" filled="f" stroked="t" strokeweight=".159998pt" strokecolor="#0000FF">
                <v:path arrowok="t"/>
              </v:shape>
            </v:group>
            <v:group style="position:absolute;left:3274;top:1759;width:47;height:30" coordorigin="3274,1759" coordsize="47,30">
              <v:shape style="position:absolute;left:3274;top:1759;width:47;height:30" coordorigin="3274,1759" coordsize="47,30" path="m3320,1759l3274,1789e" filled="f" stroked="t" strokeweight=".06pt" strokecolor="#0000FF">
                <v:path arrowok="t"/>
              </v:shape>
            </v:group>
            <v:group style="position:absolute;left:3274;top:1791;width:2;height:2" coordorigin="3274,1791" coordsize="2,2">
              <v:shape style="position:absolute;left:3274;top:1791;width:2;height:2" coordorigin="3274,1791" coordsize="1,1" path="m3274,1791l3275,1791e" filled="f" stroked="t" strokeweight=".159998pt" strokecolor="#0000FF">
                <v:path arrowok="t"/>
              </v:shape>
            </v:group>
            <v:group style="position:absolute;left:3557;top:1384;width:47;height:30" coordorigin="3557,1384" coordsize="47,30">
              <v:shape style="position:absolute;left:3557;top:1384;width:47;height:30" coordorigin="3557,1384" coordsize="47,30" path="m3557,1384l3604,1414e" filled="f" stroked="t" strokeweight=".06pt" strokecolor="#0000FF">
                <v:path arrowok="t"/>
              </v:shape>
            </v:group>
            <v:group style="position:absolute;left:3605;top:1414;width:2;height:2" coordorigin="3605,1414" coordsize="2,2">
              <v:shape style="position:absolute;left:3605;top:1414;width:2;height:2" coordorigin="3605,1414" coordsize="1,1" path="m3605,1414l3606,1414e" filled="f" stroked="t" strokeweight=".160059pt" strokecolor="#0000FF">
                <v:path arrowok="t"/>
              </v:shape>
            </v:group>
            <v:group style="position:absolute;left:3557;top:1384;width:47;height:30" coordorigin="3557,1384" coordsize="47,30">
              <v:shape style="position:absolute;left:3557;top:1384;width:47;height:30" coordorigin="3557,1384" coordsize="47,30" path="m3604,1384l3557,1414e" filled="f" stroked="t" strokeweight=".06pt" strokecolor="#0000FF">
                <v:path arrowok="t"/>
              </v:shape>
            </v:group>
            <v:group style="position:absolute;left:3558;top:1414;width:2;height:2" coordorigin="3558,1414" coordsize="2,2">
              <v:shape style="position:absolute;left:3558;top:1414;width:2;height:2" coordorigin="3558,1414" coordsize="1,1" path="m3558,1414l3559,1414e" filled="f" stroked="t" strokeweight=".160059pt" strokecolor="#0000FF">
                <v:path arrowok="t"/>
              </v:shape>
            </v:group>
            <v:group style="position:absolute;left:3698;top:1127;width:47;height:30" coordorigin="3698,1127" coordsize="47,30">
              <v:shape style="position:absolute;left:3698;top:1127;width:47;height:30" coordorigin="3698,1127" coordsize="47,30" path="m3698,1127l3745,1157e" filled="f" stroked="t" strokeweight=".06pt" strokecolor="#0000FF">
                <v:path arrowok="t"/>
              </v:shape>
            </v:group>
            <v:group style="position:absolute;left:3746;top:1158;width:2;height:2" coordorigin="3746,1158" coordsize="2,2">
              <v:shape style="position:absolute;left:3746;top:1158;width:2;height:2" coordorigin="3746,1158" coordsize="1,1" path="m3746,1159l3748,1159e" filled="f" stroked="t" strokeweight=".159998pt" strokecolor="#0000FF">
                <v:path arrowok="t"/>
              </v:shape>
            </v:group>
            <v:group style="position:absolute;left:3698;top:1127;width:47;height:30" coordorigin="3698,1127" coordsize="47,30">
              <v:shape style="position:absolute;left:3698;top:1127;width:47;height:30" coordorigin="3698,1127" coordsize="47,30" path="m3745,1127l3698,1157e" filled="f" stroked="t" strokeweight=".06pt" strokecolor="#0000FF">
                <v:path arrowok="t"/>
              </v:shape>
            </v:group>
            <v:group style="position:absolute;left:3700;top:1158;width:2;height:2" coordorigin="3700,1158" coordsize="2,2">
              <v:shape style="position:absolute;left:3700;top:1158;width:2;height:2" coordorigin="3700,1158" coordsize="1,1" path="m3700,1159l3701,1159e" filled="f" stroked="t" strokeweight=".159998pt" strokecolor="#0000FF">
                <v:path arrowok="t"/>
              </v:shape>
            </v:group>
            <v:group style="position:absolute;left:3852;top:961;width:47;height:30" coordorigin="3852,961" coordsize="47,30">
              <v:shape style="position:absolute;left:3852;top:961;width:47;height:30" coordorigin="3852,961" coordsize="47,30" path="m3852,961l3899,991e" filled="f" stroked="t" strokeweight=".06pt" strokecolor="#0000FF">
                <v:path arrowok="t"/>
              </v:shape>
            </v:group>
            <v:group style="position:absolute;left:3900;top:993;width:2;height:2" coordorigin="3900,993" coordsize="2,2">
              <v:shape style="position:absolute;left:3900;top:993;width:2;height:2" coordorigin="3900,993" coordsize="1,1" path="m3900,993l3901,993e" filled="f" stroked="t" strokeweight=".159937pt" strokecolor="#0000FF">
                <v:path arrowok="t"/>
              </v:shape>
            </v:group>
            <v:group style="position:absolute;left:3852;top:961;width:47;height:30" coordorigin="3852,961" coordsize="47,30">
              <v:shape style="position:absolute;left:3852;top:961;width:47;height:30" coordorigin="3852,961" coordsize="47,30" path="m3899,961l3852,991e" filled="f" stroked="t" strokeweight=".06pt" strokecolor="#0000FF">
                <v:path arrowok="t"/>
              </v:shape>
            </v:group>
            <v:group style="position:absolute;left:3852;top:993;width:2;height:2" coordorigin="3852,993" coordsize="2,2">
              <v:shape style="position:absolute;left:3852;top:993;width:2;height:2" coordorigin="3852,993" coordsize="1,1" path="m3852,993l3853,993e" filled="f" stroked="t" strokeweight=".159937pt" strokecolor="#0000FF">
                <v:path arrowok="t"/>
              </v:shape>
            </v:group>
            <v:group style="position:absolute;left:3994;top:713;width:47;height:30" coordorigin="3994,713" coordsize="47,30">
              <v:shape style="position:absolute;left:3994;top:713;width:47;height:30" coordorigin="3994,713" coordsize="47,30" path="m3994,713l4040,743e" filled="f" stroked="t" strokeweight=".06pt" strokecolor="#0000FF">
                <v:path arrowok="t"/>
              </v:shape>
            </v:group>
            <v:group style="position:absolute;left:4042;top:744;width:2;height:2" coordorigin="4042,744" coordsize="2,2">
              <v:shape style="position:absolute;left:4042;top:744;width:2;height:2" coordorigin="4042,744" coordsize="1,1" path="m4042,745l4043,745e" filled="f" stroked="t" strokeweight=".159998pt" strokecolor="#0000FF">
                <v:path arrowok="t"/>
              </v:shape>
            </v:group>
            <v:group style="position:absolute;left:3994;top:713;width:47;height:30" coordorigin="3994,713" coordsize="47,30">
              <v:shape style="position:absolute;left:3994;top:713;width:47;height:30" coordorigin="3994,713" coordsize="47,30" path="m4040,713l3994,743e" filled="f" stroked="t" strokeweight=".06pt" strokecolor="#0000FF">
                <v:path arrowok="t"/>
              </v:shape>
            </v:group>
            <v:group style="position:absolute;left:3994;top:744;width:2;height:2" coordorigin="3994,744" coordsize="2,2">
              <v:shape style="position:absolute;left:3994;top:744;width:2;height:2" coordorigin="3994,744" coordsize="1,1" path="m3994,745l3995,745e" filled="f" stroked="t" strokeweight=".159998pt" strokecolor="#0000FF">
                <v:path arrowok="t"/>
              </v:shape>
            </v:group>
            <v:group style="position:absolute;left:4135;top:593;width:47;height:30" coordorigin="4135,593" coordsize="47,30">
              <v:shape style="position:absolute;left:4135;top:593;width:47;height:30" coordorigin="4135,593" coordsize="47,30" path="m4135,593l4182,623e" filled="f" stroked="t" strokeweight=".06pt" strokecolor="#0000FF">
                <v:path arrowok="t"/>
              </v:shape>
            </v:group>
            <v:group style="position:absolute;left:4183;top:624;width:2;height:2" coordorigin="4183,624" coordsize="2,2">
              <v:shape style="position:absolute;left:4183;top:624;width:2;height:2" coordorigin="4183,624" coordsize="1,1" path="m4183,625l4184,625e" filled="f" stroked="t" strokeweight=".159998pt" strokecolor="#0000FF">
                <v:path arrowok="t"/>
              </v:shape>
            </v:group>
            <v:group style="position:absolute;left:4135;top:593;width:47;height:30" coordorigin="4135,593" coordsize="47,30">
              <v:shape style="position:absolute;left:4135;top:593;width:47;height:30" coordorigin="4135,593" coordsize="47,30" path="m4182,593l4135,623e" filled="f" stroked="t" strokeweight=".06pt" strokecolor="#0000FF">
                <v:path arrowok="t"/>
              </v:shape>
            </v:group>
            <v:group style="position:absolute;left:4135;top:624;width:2;height:2" coordorigin="4135,624" coordsize="2,2">
              <v:shape style="position:absolute;left:4135;top:624;width:2;height:2" coordorigin="4135,624" coordsize="1,1" path="m4135,625l4136,625e" filled="f" stroked="t" strokeweight=".159998pt" strokecolor="#0000FF">
                <v:path arrowok="t"/>
              </v:shape>
            </v:group>
            <v:group style="position:absolute;left:4277;top:457;width:47;height:30" coordorigin="4277,457" coordsize="47,30">
              <v:shape style="position:absolute;left:4277;top:457;width:47;height:30" coordorigin="4277,457" coordsize="47,30" path="m4277,457l4324,487e" filled="f" stroked="t" strokeweight=".06pt" strokecolor="#0000FF">
                <v:path arrowok="t"/>
              </v:shape>
            </v:group>
            <v:group style="position:absolute;left:4325;top:489;width:2;height:2" coordorigin="4325,489" coordsize="2,2">
              <v:shape style="position:absolute;left:4325;top:489;width:2;height:2" coordorigin="4325,489" coordsize="1,1" path="m4325,489l4326,489e" filled="f" stroked="t" strokeweight=".159998pt" strokecolor="#0000FF">
                <v:path arrowok="t"/>
              </v:shape>
            </v:group>
            <v:group style="position:absolute;left:4277;top:457;width:47;height:30" coordorigin="4277,457" coordsize="47,30">
              <v:shape style="position:absolute;left:4277;top:457;width:47;height:30" coordorigin="4277,457" coordsize="47,30" path="m4324,457l4277,487e" filled="f" stroked="t" strokeweight=".06pt" strokecolor="#0000FF">
                <v:path arrowok="t"/>
              </v:shape>
            </v:group>
            <v:group style="position:absolute;left:4277;top:489;width:2;height:2" coordorigin="4277,489" coordsize="2,2">
              <v:shape style="position:absolute;left:4277;top:489;width:2;height:2" coordorigin="4277,489" coordsize="1,1" path="m4277,489l4278,489e" filled="f" stroked="t" strokeweight=".159998pt" strokecolor="#0000FF">
                <v:path arrowok="t"/>
              </v:shape>
            </v:group>
            <v:group style="position:absolute;left:4348;top:276;width:47;height:31" coordorigin="4348,276" coordsize="47,31">
              <v:shape style="position:absolute;left:4348;top:276;width:47;height:31" coordorigin="4348,276" coordsize="47,31" path="m4348,276l4394,307e" filled="f" stroked="t" strokeweight=".06pt" strokecolor="#0000FF">
                <v:path arrowok="t"/>
              </v:shape>
            </v:group>
            <v:group style="position:absolute;left:4396;top:307;width:2;height:2" coordorigin="4396,307" coordsize="2,2">
              <v:shape style="position:absolute;left:4396;top:307;width:2;height:2" coordorigin="4396,307" coordsize="1,1" path="m4396,308l4397,308e" filled="f" stroked="t" strokeweight=".159998pt" strokecolor="#0000FF">
                <v:path arrowok="t"/>
              </v:shape>
            </v:group>
            <v:group style="position:absolute;left:4348;top:276;width:47;height:31" coordorigin="4348,276" coordsize="47,31">
              <v:shape style="position:absolute;left:4348;top:276;width:47;height:31" coordorigin="4348,276" coordsize="47,31" path="m4394,276l4348,307e" filled="f" stroked="t" strokeweight=".06pt" strokecolor="#0000FF">
                <v:path arrowok="t"/>
              </v:shape>
            </v:group>
            <v:group style="position:absolute;left:4348;top:307;width:2;height:2" coordorigin="4348,307" coordsize="2,2">
              <v:shape style="position:absolute;left:4348;top:307;width:2;height:2" coordorigin="4348,307" coordsize="1,1" path="m4348,308l4349,308e" filled="f" stroked="t" strokeweight=".159998pt" strokecolor="#0000FF">
                <v:path arrowok="t"/>
              </v:shape>
            </v:group>
            <v:group style="position:absolute;left:4418;top:142;width:47;height:30" coordorigin="4418,142" coordsize="47,30">
              <v:shape style="position:absolute;left:4418;top:142;width:47;height:30" coordorigin="4418,142" coordsize="47,30" path="m4418,142l4465,172e" filled="f" stroked="t" strokeweight=".06pt" strokecolor="#0000FF">
                <v:path arrowok="t"/>
              </v:shape>
            </v:group>
            <v:group style="position:absolute;left:4466;top:172;width:2;height:2" coordorigin="4466,172" coordsize="2,2">
              <v:shape style="position:absolute;left:4466;top:172;width:2;height:2" coordorigin="4466,172" coordsize="1,1" path="m4466,172l4468,172e" filled="f" stroked="t" strokeweight=".159998pt" strokecolor="#0000FF">
                <v:path arrowok="t"/>
              </v:shape>
            </v:group>
            <v:group style="position:absolute;left:4418;top:142;width:47;height:30" coordorigin="4418,142" coordsize="47,30">
              <v:shape style="position:absolute;left:4418;top:142;width:47;height:30" coordorigin="4418,142" coordsize="47,30" path="m4465,142l4418,172e" filled="f" stroked="t" strokeweight=".06pt" strokecolor="#0000FF">
                <v:path arrowok="t"/>
              </v:shape>
            </v:group>
            <v:group style="position:absolute;left:4420;top:172;width:2;height:2" coordorigin="4420,172" coordsize="2,2">
              <v:shape style="position:absolute;left:4420;top:172;width:2;height:2" coordorigin="4420,172" coordsize="1,1" path="m4420,172l4421,172e" filled="f" stroked="t" strokeweight=".159998pt" strokecolor="#0000FF">
                <v:path arrowok="t"/>
              </v:shape>
            </v:group>
            <v:group style="position:absolute;left:4454;top:51;width:47;height:30" coordorigin="4454,51" coordsize="47,30">
              <v:shape style="position:absolute;left:4454;top:51;width:47;height:30" coordorigin="4454,51" coordsize="47,30" path="m4454,51l4501,81e" filled="f" stroked="t" strokeweight=".06pt" strokecolor="#0000FF">
                <v:path arrowok="t"/>
              </v:shape>
            </v:group>
            <v:group style="position:absolute;left:4501;top:82;width:2;height:2" coordorigin="4501,82" coordsize="2,2">
              <v:shape style="position:absolute;left:4501;top:82;width:2;height:2" coordorigin="4501,82" coordsize="1,1" path="m4501,82l4502,82e" filled="f" stroked="t" strokeweight=".159998pt" strokecolor="#0000FF">
                <v:path arrowok="t"/>
              </v:shape>
            </v:group>
            <v:group style="position:absolute;left:4454;top:51;width:47;height:30" coordorigin="4454,51" coordsize="47,30">
              <v:shape style="position:absolute;left:4454;top:51;width:47;height:30" coordorigin="4454,51" coordsize="47,30" path="m4501,51l4454,81e" filled="f" stroked="t" strokeweight=".06pt" strokecolor="#0000FF">
                <v:path arrowok="t"/>
              </v:shape>
            </v:group>
            <v:group style="position:absolute;left:4454;top:82;width:2;height:2" coordorigin="4454,82" coordsize="2,2">
              <v:shape style="position:absolute;left:4454;top:82;width:2;height:2" coordorigin="4454,82" coordsize="1,1" path="m4454,82l4456,82e" filled="f" stroked="t" strokeweight=".159998pt" strokecolor="#0000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1.600006pt;margin-top:-12.603734pt;width:108.319998pt;height:128.944999pt;mso-position-horizontal-relative:page;mso-position-vertical-relative:paragraph;z-index:-3560" coordorigin="5632,-252" coordsize="2166,2579">
            <v:group style="position:absolute;left:5634;top:-249;width:2162;height:2" coordorigin="5634,-249" coordsize="2162,2">
              <v:shape style="position:absolute;left:5634;top:-249;width:2162;height:2" coordorigin="5634,-249" coordsize="2162,0" path="m5634,-249l7796,-249e" filled="f" stroked="t" strokeweight=".2pt" strokecolor="#000000">
                <v:path arrowok="t"/>
              </v:shape>
            </v:group>
            <v:group style="position:absolute;left:5634;top:2325;width:2162;height:2" coordorigin="5634,2325" coordsize="2162,2">
              <v:shape style="position:absolute;left:5634;top:2325;width:2162;height:2" coordorigin="5634,2325" coordsize="2162,0" path="m5634,2325l7796,2325e" filled="f" stroked="t" strokeweight=".159998pt" strokecolor="#000000">
                <v:path arrowok="t"/>
              </v:shape>
            </v:group>
            <v:group style="position:absolute;left:7795;top:-251;width:2;height:2575" coordorigin="7795,-251" coordsize="2,2575">
              <v:shape style="position:absolute;left:7795;top:-251;width:2;height:2575" coordorigin="7795,-251" coordsize="0,2575" path="m7795,-251l7795,2325e" filled="f" stroked="t" strokeweight=".149998pt" strokecolor="#000000">
                <v:path arrowok="t"/>
              </v:shape>
            </v:group>
            <v:group style="position:absolute;left:5635;top:-251;width:2;height:2575" coordorigin="5635,-251" coordsize="2,2575">
              <v:shape style="position:absolute;left:5635;top:-251;width:2;height:2575" coordorigin="5635,-251" coordsize="0,2575" path="m5635,-251l5635,2325e" filled="f" stroked="t" strokeweight=".149998pt" strokecolor="#000000">
                <v:path arrowok="t"/>
              </v:shape>
            </v:group>
            <v:group style="position:absolute;left:6355;top:2294;width:2;height:31" coordorigin="6355,2294" coordsize="2,31">
              <v:shape style="position:absolute;left:6355;top:2294;width:2;height:31" coordorigin="6355,2294" coordsize="0,31" path="m6355,2294l6355,2325e" filled="f" stroked="t" strokeweight=".149998pt" strokecolor="#000000">
                <v:path arrowok="t"/>
              </v:shape>
            </v:group>
            <v:group style="position:absolute;left:6355;top:-251;width:2;height:26" coordorigin="6355,-251" coordsize="2,26">
              <v:shape style="position:absolute;left:6355;top:-251;width:2;height:26" coordorigin="6355,-251" coordsize="0,26" path="m6355,-251l6355,-225e" filled="f" stroked="t" strokeweight=".149998pt" strokecolor="#000000">
                <v:path arrowok="t"/>
              </v:shape>
            </v:group>
            <v:group style="position:absolute;left:7075;top:2294;width:2;height:31" coordorigin="7075,2294" coordsize="2,31">
              <v:shape style="position:absolute;left:7075;top:2294;width:2;height:31" coordorigin="7075,2294" coordsize="0,31" path="m7075,2294l7075,2325e" filled="f" stroked="t" strokeweight=".149998pt" strokecolor="#000000">
                <v:path arrowok="t"/>
              </v:shape>
            </v:group>
            <v:group style="position:absolute;left:7075;top:-251;width:2;height:26" coordorigin="7075,-251" coordsize="2,26">
              <v:shape style="position:absolute;left:7075;top:-251;width:2;height:26" coordorigin="7075,-251" coordsize="0,26" path="m7075,-251l7075,-225e" filled="f" stroked="t" strokeweight=".149998pt" strokecolor="#000000">
                <v:path arrowok="t"/>
              </v:shape>
            </v:group>
            <v:group style="position:absolute;left:5634;top:1957;width:37;height:2" coordorigin="5634,1957" coordsize="37,2">
              <v:shape style="position:absolute;left:5634;top:1957;width:37;height:2" coordorigin="5634,1957" coordsize="37,0" path="m5634,1957l5671,1957e" filled="f" stroked="t" strokeweight=".160059pt" strokecolor="#000000">
                <v:path arrowok="t"/>
              </v:shape>
            </v:group>
            <v:group style="position:absolute;left:7747;top:1957;width:47;height:2" coordorigin="7747,1957" coordsize="47,2">
              <v:shape style="position:absolute;left:7747;top:1957;width:47;height:2" coordorigin="7747,1957" coordsize="47,0" path="m7747,1957l7794,1957e" filled="f" stroked="t" strokeweight=".160059pt" strokecolor="#000000">
                <v:path arrowok="t"/>
              </v:shape>
            </v:group>
            <v:group style="position:absolute;left:5634;top:1588;width:37;height:2" coordorigin="5634,1588" coordsize="37,2">
              <v:shape style="position:absolute;left:5634;top:1588;width:37;height:2" coordorigin="5634,1588" coordsize="37,0" path="m5634,1588l5671,1588e" filled="f" stroked="t" strokeweight=".2pt" strokecolor="#000000">
                <v:path arrowok="t"/>
              </v:shape>
            </v:group>
            <v:group style="position:absolute;left:7747;top:1588;width:47;height:2" coordorigin="7747,1588" coordsize="47,2">
              <v:shape style="position:absolute;left:7747;top:1588;width:47;height:2" coordorigin="7747,1588" coordsize="47,0" path="m7747,1588l7794,1588e" filled="f" stroked="t" strokeweight=".2pt" strokecolor="#000000">
                <v:path arrowok="t"/>
              </v:shape>
            </v:group>
            <v:group style="position:absolute;left:5634;top:1219;width:37;height:2" coordorigin="5634,1219" coordsize="37,2">
              <v:shape style="position:absolute;left:5634;top:1219;width:37;height:2" coordorigin="5634,1219" coordsize="37,0" path="m5634,1219l5671,1219e" filled="f" stroked="t" strokeweight=".159998pt" strokecolor="#000000">
                <v:path arrowok="t"/>
              </v:shape>
            </v:group>
            <v:group style="position:absolute;left:7747;top:1219;width:47;height:2" coordorigin="7747,1219" coordsize="47,2">
              <v:shape style="position:absolute;left:7747;top:1219;width:47;height:2" coordorigin="7747,1219" coordsize="47,0" path="m7747,1219l7794,1219e" filled="f" stroked="t" strokeweight=".159998pt" strokecolor="#000000">
                <v:path arrowok="t"/>
              </v:shape>
            </v:group>
            <v:group style="position:absolute;left:5634;top:850;width:37;height:2" coordorigin="5634,850" coordsize="37,2">
              <v:shape style="position:absolute;left:5634;top:850;width:37;height:2" coordorigin="5634,850" coordsize="37,0" path="m5634,850l5671,850e" filled="f" stroked="t" strokeweight=".2pt" strokecolor="#000000">
                <v:path arrowok="t"/>
              </v:shape>
            </v:group>
            <v:group style="position:absolute;left:7747;top:850;width:47;height:2" coordorigin="7747,850" coordsize="47,2">
              <v:shape style="position:absolute;left:7747;top:850;width:47;height:2" coordorigin="7747,850" coordsize="47,0" path="m7747,850l7794,850e" filled="f" stroked="t" strokeweight=".2pt" strokecolor="#000000">
                <v:path arrowok="t"/>
              </v:shape>
            </v:group>
            <v:group style="position:absolute;left:5634;top:481;width:37;height:2" coordorigin="5634,481" coordsize="37,2">
              <v:shape style="position:absolute;left:5634;top:481;width:37;height:2" coordorigin="5634,481" coordsize="37,0" path="m5634,481l5671,481e" filled="f" stroked="t" strokeweight=".159998pt" strokecolor="#000000">
                <v:path arrowok="t"/>
              </v:shape>
            </v:group>
            <v:group style="position:absolute;left:7747;top:481;width:47;height:2" coordorigin="7747,481" coordsize="47,2">
              <v:shape style="position:absolute;left:7747;top:481;width:47;height:2" coordorigin="7747,481" coordsize="47,0" path="m7747,481l7794,481e" filled="f" stroked="t" strokeweight=".159998pt" strokecolor="#000000">
                <v:path arrowok="t"/>
              </v:shape>
            </v:group>
            <v:group style="position:absolute;left:5634;top:112;width:37;height:2" coordorigin="5634,112" coordsize="37,2">
              <v:shape style="position:absolute;left:5634;top:112;width:37;height:2" coordorigin="5634,112" coordsize="37,0" path="m5634,112l5671,112e" filled="f" stroked="t" strokeweight=".2pt" strokecolor="#000000">
                <v:path arrowok="t"/>
              </v:shape>
            </v:group>
            <v:group style="position:absolute;left:7747;top:112;width:47;height:2" coordorigin="7747,112" coordsize="47,2">
              <v:shape style="position:absolute;left:7747;top:112;width:47;height:2" coordorigin="7747,112" coordsize="47,0" path="m7747,112l7794,112e" filled="f" stroked="t" strokeweight=".2pt" strokecolor="#000000">
                <v:path arrowok="t"/>
              </v:shape>
            </v:group>
            <v:group style="position:absolute;left:7487;top:60;width:96;height:2" coordorigin="7487,60" coordsize="96,2">
              <v:shape style="position:absolute;left:7487;top:60;width:96;height:2" coordorigin="7487,60" coordsize="96,0" path="m7487,60l7583,60e" filled="f" stroked="t" strokeweight=".160059pt" strokecolor="#0000FF">
                <v:path arrowok="t"/>
              </v:shape>
            </v:group>
            <v:group style="position:absolute;left:7535;top:28;width:2;height:63" coordorigin="7535,28" coordsize="2,63">
              <v:shape style="position:absolute;left:7535;top:28;width:2;height:63" coordorigin="7535,28" coordsize="0,63" path="m7535,28l7535,91e" filled="f" stroked="t" strokeweight=".089998pt" strokecolor="#0000FF">
                <v:path arrowok="t"/>
              </v:shape>
            </v:group>
            <v:group style="position:absolute;left:7452;top:67;width:96;height:2" coordorigin="7452,67" coordsize="96,2">
              <v:shape style="position:absolute;left:7452;top:67;width:96;height:2" coordorigin="7452,67" coordsize="96,0" path="m7452,67l7548,67e" filled="f" stroked="t" strokeweight=".159998pt" strokecolor="#0000FF">
                <v:path arrowok="t"/>
              </v:shape>
            </v:group>
            <v:group style="position:absolute;left:7500;top:36;width:2;height:62" coordorigin="7500,36" coordsize="2,62">
              <v:shape style="position:absolute;left:7500;top:36;width:2;height:62" coordorigin="7500,36" coordsize="0,62" path="m7500,36l7500,98e" filled="f" stroked="t" strokeweight=".150028pt" strokecolor="#0000FF">
                <v:path arrowok="t"/>
              </v:shape>
            </v:group>
            <v:group style="position:absolute;left:7381;top:112;width:96;height:2" coordorigin="7381,112" coordsize="96,2">
              <v:shape style="position:absolute;left:7381;top:112;width:96;height:2" coordorigin="7381,112" coordsize="96,0" path="m7381,112l7477,112e" filled="f" stroked="t" strokeweight=".2pt" strokecolor="#0000FF">
                <v:path arrowok="t"/>
              </v:shape>
            </v:group>
            <v:group style="position:absolute;left:7429;top:81;width:2;height:63" coordorigin="7429,81" coordsize="2,63">
              <v:shape style="position:absolute;left:7429;top:81;width:2;height:63" coordorigin="7429,81" coordsize="0,63" path="m7429,81l7429,144e" filled="f" stroked="t" strokeweight=".150028pt" strokecolor="#0000FF">
                <v:path arrowok="t"/>
              </v:shape>
            </v:group>
            <v:group style="position:absolute;left:7240;top:323;width:96;height:2" coordorigin="7240,323" coordsize="96,2">
              <v:shape style="position:absolute;left:7240;top:323;width:96;height:2" coordorigin="7240,323" coordsize="96,0" path="m7240,323l7336,323e" filled="f" stroked="t" strokeweight=".2pt" strokecolor="#0000FF">
                <v:path arrowok="t"/>
              </v:shape>
            </v:group>
            <v:group style="position:absolute;left:7287;top:292;width:2;height:63" coordorigin="7287,292" coordsize="2,63">
              <v:shape style="position:absolute;left:7287;top:292;width:2;height:63" coordorigin="7287,292" coordsize="0,63" path="m7287,292l7287,355e" filled="f" stroked="t" strokeweight=".149998pt" strokecolor="#0000FF">
                <v:path arrowok="t"/>
              </v:shape>
            </v:group>
            <v:group style="position:absolute;left:7169;top:624;width:96;height:2" coordorigin="7169,624" coordsize="96,2">
              <v:shape style="position:absolute;left:7169;top:624;width:96;height:2" coordorigin="7169,624" coordsize="96,0" path="m7169,624l7265,624e" filled="f" stroked="t" strokeweight=".2pt" strokecolor="#0000FF">
                <v:path arrowok="t"/>
              </v:shape>
            </v:group>
            <v:group style="position:absolute;left:7217;top:593;width:2;height:63" coordorigin="7217,593" coordsize="2,63">
              <v:shape style="position:absolute;left:7217;top:593;width:2;height:63" coordorigin="7217,593" coordsize="0,63" path="m7217,593l7217,656e" filled="f" stroked="t" strokeweight=".149998pt" strokecolor="#0000FF">
                <v:path arrowok="t"/>
              </v:shape>
            </v:group>
            <v:group style="position:absolute;left:7027;top:1143;width:96;height:2" coordorigin="7027,1143" coordsize="96,2">
              <v:shape style="position:absolute;left:7027;top:1143;width:96;height:2" coordorigin="7027,1143" coordsize="96,0" path="m7027,1143l7123,1143e" filled="f" stroked="t" strokeweight=".159937pt" strokecolor="#0000FF">
                <v:path arrowok="t"/>
              </v:shape>
            </v:group>
            <v:group style="position:absolute;left:7075;top:1113;width:2;height:63" coordorigin="7075,1113" coordsize="2,63">
              <v:shape style="position:absolute;left:7075;top:1113;width:2;height:63" coordorigin="7075,1113" coordsize="0,63" path="m7075,1113l7075,1176e" filled="f" stroked="t" strokeweight=".149998pt" strokecolor="#0000FF">
                <v:path arrowok="t"/>
              </v:shape>
            </v:group>
            <v:group style="position:absolute;left:6908;top:1505;width:97;height:2" coordorigin="6908,1505" coordsize="97,2">
              <v:shape style="position:absolute;left:6908;top:1505;width:97;height:2" coordorigin="6908,1505" coordsize="97,0" path="m6908,1505l7006,1505e" filled="f" stroked="t" strokeweight=".2pt" strokecolor="#0000FF">
                <v:path arrowok="t"/>
              </v:shape>
            </v:group>
            <v:group style="position:absolute;left:6957;top:1474;width:2;height:63" coordorigin="6957,1474" coordsize="2,63">
              <v:shape style="position:absolute;left:6957;top:1474;width:2;height:63" coordorigin="6957,1474" coordsize="0,63" path="m6957,1474l6957,1537e" filled="f" stroked="t" strokeweight=".089998pt" strokecolor="#0000FF">
                <v:path arrowok="t"/>
              </v:shape>
            </v:group>
            <v:group style="position:absolute;left:6898;top:1656;width:96;height:2" coordorigin="6898,1656" coordsize="96,2">
              <v:shape style="position:absolute;left:6898;top:1656;width:96;height:2" coordorigin="6898,1656" coordsize="96,0" path="m6898,1656l6994,1656e" filled="f" stroked="t" strokeweight=".159937pt" strokecolor="#0000FF">
                <v:path arrowok="t"/>
              </v:shape>
            </v:group>
            <v:group style="position:absolute;left:6945;top:1624;width:2;height:63" coordorigin="6945,1624" coordsize="2,63">
              <v:shape style="position:absolute;left:6945;top:1624;width:2;height:63" coordorigin="6945,1624" coordsize="0,63" path="m6945,1624l6945,1687e" filled="f" stroked="t" strokeweight=".089998pt" strokecolor="#0000FF">
                <v:path arrowok="t"/>
              </v:shape>
            </v:group>
            <v:group style="position:absolute;left:6874;top:1926;width:96;height:2" coordorigin="6874,1926" coordsize="96,2">
              <v:shape style="position:absolute;left:6874;top:1926;width:96;height:2" coordorigin="6874,1926" coordsize="96,0" path="m6874,1926l6970,1926e" filled="f" stroked="t" strokeweight=".2pt" strokecolor="#0000FF">
                <v:path arrowok="t"/>
              </v:shape>
            </v:group>
            <v:group style="position:absolute;left:6921;top:1895;width:2;height:63" coordorigin="6921,1895" coordsize="2,63">
              <v:shape style="position:absolute;left:6921;top:1895;width:2;height:63" coordorigin="6921,1895" coordsize="0,63" path="m6921,1895l6921,1958e" filled="f" stroked="t" strokeweight=".149998pt" strokecolor="#0000FF">
                <v:path arrowok="t"/>
              </v:shape>
            </v:group>
            <v:group style="position:absolute;left:6838;top:1987;width:97;height:2" coordorigin="6838,1987" coordsize="97,2">
              <v:shape style="position:absolute;left:6838;top:1987;width:97;height:2" coordorigin="6838,1987" coordsize="97,0" path="m6838,1987l6935,1987e" filled="f" stroked="t" strokeweight=".160059pt" strokecolor="#0000FF">
                <v:path arrowok="t"/>
              </v:shape>
            </v:group>
            <v:group style="position:absolute;left:6886;top:1956;width:2;height:62" coordorigin="6886,1956" coordsize="2,62">
              <v:shape style="position:absolute;left:6886;top:1956;width:2;height:62" coordorigin="6886,1956" coordsize="0,62" path="m6886,1956l6886,2018e" filled="f" stroked="t" strokeweight=".089998pt" strokecolor="#0000FF">
                <v:path arrowok="t"/>
              </v:shape>
            </v:group>
            <v:group style="position:absolute;left:6661;top:2100;width:96;height:2" coordorigin="6661,2100" coordsize="96,2">
              <v:shape style="position:absolute;left:6661;top:2100;width:96;height:2" coordorigin="6661,2100" coordsize="96,0" path="m6661,2100l6757,2100e" filled="f" stroked="t" strokeweight=".159998pt" strokecolor="#0000FF">
                <v:path arrowok="t"/>
              </v:shape>
            </v:group>
            <v:group style="position:absolute;left:6709;top:2069;width:2;height:62" coordorigin="6709,2069" coordsize="2,62">
              <v:shape style="position:absolute;left:6709;top:2069;width:2;height:62" coordorigin="6709,2069" coordsize="0,62" path="m6709,2069l6709,2131e" filled="f" stroked="t" strokeweight=".149998pt" strokecolor="#0000FF">
                <v:path arrowok="t"/>
              </v:shape>
            </v:group>
            <v:group style="position:absolute;left:6307;top:2265;width:96;height:2" coordorigin="6307,2265" coordsize="96,2">
              <v:shape style="position:absolute;left:6307;top:2265;width:96;height:2" coordorigin="6307,2265" coordsize="96,0" path="m6307,2265l6403,2265e" filled="f" stroked="t" strokeweight=".159998pt" strokecolor="#0000FF">
                <v:path arrowok="t"/>
              </v:shape>
            </v:group>
            <v:group style="position:absolute;left:6355;top:2235;width:2;height:62" coordorigin="6355,2235" coordsize="2,62">
              <v:shape style="position:absolute;left:6355;top:2235;width:2;height:62" coordorigin="6355,2235" coordsize="0,62" path="m6355,2235l6355,2296e" filled="f" stroked="t" strokeweight=".149998pt" strokecolor="#0000FF">
                <v:path arrowok="t"/>
              </v:shape>
            </v:group>
            <v:group style="position:absolute;left:6224;top:2288;width:96;height:2" coordorigin="6224,2288" coordsize="96,2">
              <v:shape style="position:absolute;left:6224;top:2288;width:96;height:2" coordorigin="6224,2288" coordsize="96,0" path="m6224,2288l6320,2288e" filled="f" stroked="t" strokeweight=".159937pt" strokecolor="#0000FF">
                <v:path arrowok="t"/>
              </v:shape>
            </v:group>
            <v:group style="position:absolute;left:6272;top:2256;width:2;height:63" coordorigin="6272,2256" coordsize="2,63">
              <v:shape style="position:absolute;left:6272;top:2256;width:2;height:63" coordorigin="6272,2256" coordsize="0,63" path="m6272,2256l6272,2319e" filled="f" stroked="t" strokeweight=".150028pt" strokecolor="#0000FF">
                <v:path arrowok="t"/>
              </v:shape>
            </v:group>
            <v:group style="position:absolute;left:7511;top:43;width:47;height:30" coordorigin="7511,43" coordsize="47,30">
              <v:shape style="position:absolute;left:7511;top:43;width:47;height:30" coordorigin="7511,43" coordsize="47,30" path="m7511,43l7558,73e" filled="f" stroked="t" strokeweight=".06pt" strokecolor="#0000FF">
                <v:path arrowok="t"/>
              </v:shape>
            </v:group>
            <v:group style="position:absolute;left:7559;top:75;width:2;height:2" coordorigin="7559,75" coordsize="2,2">
              <v:shape style="position:absolute;left:7559;top:75;width:2;height:2" coordorigin="7559,75" coordsize="1,1" path="m7559,75l7560,75e" filled="f" stroked="t" strokeweight=".159998pt" strokecolor="#0000FF">
                <v:path arrowok="t"/>
              </v:shape>
            </v:group>
            <v:group style="position:absolute;left:7511;top:43;width:47;height:30" coordorigin="7511,43" coordsize="47,30">
              <v:shape style="position:absolute;left:7511;top:43;width:47;height:30" coordorigin="7511,43" coordsize="47,30" path="m7558,43l7511,73e" filled="f" stroked="t" strokeweight=".06pt" strokecolor="#0000FF">
                <v:path arrowok="t"/>
              </v:shape>
            </v:group>
            <v:group style="position:absolute;left:7511;top:75;width:2;height:2" coordorigin="7511,75" coordsize="2,2">
              <v:shape style="position:absolute;left:7511;top:75;width:2;height:2" coordorigin="7511,75" coordsize="1,1" path="m7511,75l7512,75e" filled="f" stroked="t" strokeweight=".159998pt" strokecolor="#0000FF">
                <v:path arrowok="t"/>
              </v:shape>
            </v:group>
            <v:group style="position:absolute;left:7475;top:51;width:48;height:30" coordorigin="7475,51" coordsize="48,30">
              <v:shape style="position:absolute;left:7475;top:51;width:48;height:30" coordorigin="7475,51" coordsize="48,30" path="m7475,51l7523,81e" filled="f" stroked="t" strokeweight=".06pt" strokecolor="#0000FF">
                <v:path arrowok="t"/>
              </v:shape>
            </v:group>
            <v:group style="position:absolute;left:7523;top:82;width:2;height:2" coordorigin="7523,82" coordsize="2,2">
              <v:shape style="position:absolute;left:7523;top:82;width:2;height:2" coordorigin="7523,82" coordsize="1,1" path="m7523,82l7524,82e" filled="f" stroked="t" strokeweight=".159998pt" strokecolor="#0000FF">
                <v:path arrowok="t"/>
              </v:shape>
            </v:group>
            <v:group style="position:absolute;left:7475;top:51;width:48;height:30" coordorigin="7475,51" coordsize="48,30">
              <v:shape style="position:absolute;left:7475;top:51;width:48;height:30" coordorigin="7475,51" coordsize="48,30" path="m7523,51l7475,81e" filled="f" stroked="t" strokeweight=".06pt" strokecolor="#0000FF">
                <v:path arrowok="t"/>
              </v:shape>
            </v:group>
            <v:group style="position:absolute;left:7476;top:82;width:2;height:2" coordorigin="7476,82" coordsize="2,2">
              <v:shape style="position:absolute;left:7476;top:82;width:2;height:2" coordorigin="7476,82" coordsize="1,1" path="m7476,82l7477,82e" filled="f" stroked="t" strokeweight=".159998pt" strokecolor="#0000FF">
                <v:path arrowok="t"/>
              </v:shape>
            </v:group>
            <v:group style="position:absolute;left:7404;top:96;width:48;height:30" coordorigin="7404,96" coordsize="48,30">
              <v:shape style="position:absolute;left:7404;top:96;width:48;height:30" coordorigin="7404,96" coordsize="48,30" path="m7404,96l7452,126e" filled="f" stroked="t" strokeweight=".06pt" strokecolor="#0000FF">
                <v:path arrowok="t"/>
              </v:shape>
            </v:group>
            <v:group style="position:absolute;left:7452;top:126;width:2;height:2" coordorigin="7452,126" coordsize="2,2">
              <v:shape style="position:absolute;left:7452;top:126;width:2;height:2" coordorigin="7452,126" coordsize="1,1" path="m7452,127l7453,127e" filled="f" stroked="t" strokeweight=".159998pt" strokecolor="#0000FF">
                <v:path arrowok="t"/>
              </v:shape>
            </v:group>
            <v:group style="position:absolute;left:7404;top:96;width:48;height:30" coordorigin="7404,96" coordsize="48,30">
              <v:shape style="position:absolute;left:7404;top:96;width:48;height:30" coordorigin="7404,96" coordsize="48,30" path="m7452,96l7404,126e" filled="f" stroked="t" strokeweight=".06pt" strokecolor="#0000FF">
                <v:path arrowok="t"/>
              </v:shape>
            </v:group>
            <v:group style="position:absolute;left:7405;top:126;width:2;height:2" coordorigin="7405,126" coordsize="2,2">
              <v:shape style="position:absolute;left:7405;top:126;width:2;height:2" coordorigin="7405,126" coordsize="1,1" path="m7405,127l7406,127e" filled="f" stroked="t" strokeweight=".159998pt" strokecolor="#0000FF">
                <v:path arrowok="t"/>
              </v:shape>
            </v:group>
            <v:group style="position:absolute;left:7262;top:307;width:48;height:30" coordorigin="7262,307" coordsize="48,30">
              <v:shape style="position:absolute;left:7262;top:307;width:48;height:30" coordorigin="7262,307" coordsize="48,30" path="m7262,307l7310,337e" filled="f" stroked="t" strokeweight=".06pt" strokecolor="#0000FF">
                <v:path arrowok="t"/>
              </v:shape>
            </v:group>
            <v:group style="position:absolute;left:7310;top:337;width:2;height:2" coordorigin="7310,337" coordsize="2,2">
              <v:shape style="position:absolute;left:7310;top:337;width:2;height:2" coordorigin="7310,337" coordsize="1,1" path="m7310,338l7312,338e" filled="f" stroked="t" strokeweight=".159998pt" strokecolor="#0000FF">
                <v:path arrowok="t"/>
              </v:shape>
            </v:group>
            <v:group style="position:absolute;left:7262;top:307;width:48;height:30" coordorigin="7262,307" coordsize="48,30">
              <v:shape style="position:absolute;left:7262;top:307;width:48;height:30" coordorigin="7262,307" coordsize="48,30" path="m7310,307l7262,337e" filled="f" stroked="t" strokeweight=".06pt" strokecolor="#0000FF">
                <v:path arrowok="t"/>
              </v:shape>
            </v:group>
            <v:group style="position:absolute;left:7264;top:337;width:2;height:2" coordorigin="7264,337" coordsize="2,2">
              <v:shape style="position:absolute;left:7264;top:337;width:2;height:2" coordorigin="7264,337" coordsize="1,1" path="m7264,338l7265,338e" filled="f" stroked="t" strokeweight=".159998pt" strokecolor="#0000FF">
                <v:path arrowok="t"/>
              </v:shape>
            </v:group>
            <v:group style="position:absolute;left:7192;top:609;width:48;height:30" coordorigin="7192,609" coordsize="48,30">
              <v:shape style="position:absolute;left:7192;top:609;width:48;height:30" coordorigin="7192,609" coordsize="48,30" path="m7192,609l7240,639e" filled="f" stroked="t" strokeweight=".06pt" strokecolor="#0000FF">
                <v:path arrowok="t"/>
              </v:shape>
            </v:group>
            <v:group style="position:absolute;left:7240;top:639;width:2;height:2" coordorigin="7240,639" coordsize="2,2">
              <v:shape style="position:absolute;left:7240;top:639;width:2;height:2" coordorigin="7240,639" coordsize="1,1" path="m7240,639l7241,639e" filled="f" stroked="t" strokeweight=".159998pt" strokecolor="#0000FF">
                <v:path arrowok="t"/>
              </v:shape>
            </v:group>
            <v:group style="position:absolute;left:7192;top:609;width:48;height:30" coordorigin="7192,609" coordsize="48,30">
              <v:shape style="position:absolute;left:7192;top:609;width:48;height:30" coordorigin="7192,609" coordsize="48,30" path="m7240,609l7192,639e" filled="f" stroked="t" strokeweight=".06pt" strokecolor="#0000FF">
                <v:path arrowok="t"/>
              </v:shape>
            </v:group>
            <v:group style="position:absolute;left:7193;top:639;width:2;height:2" coordorigin="7193,639" coordsize="2,2">
              <v:shape style="position:absolute;left:7193;top:639;width:2;height:2" coordorigin="7193,639" coordsize="1,1" path="m7193,639l7194,639e" filled="f" stroked="t" strokeweight=".159998pt" strokecolor="#0000FF">
                <v:path arrowok="t"/>
              </v:shape>
            </v:group>
            <v:group style="position:absolute;left:7050;top:1127;width:48;height:30" coordorigin="7050,1127" coordsize="48,30">
              <v:shape style="position:absolute;left:7050;top:1127;width:48;height:30" coordorigin="7050,1127" coordsize="48,30" path="m7050,1127l7098,1157e" filled="f" stroked="t" strokeweight=".06pt" strokecolor="#0000FF">
                <v:path arrowok="t"/>
              </v:shape>
            </v:group>
            <v:group style="position:absolute;left:7098;top:1158;width:2;height:2" coordorigin="7098,1158" coordsize="2,2">
              <v:shape style="position:absolute;left:7098;top:1158;width:2;height:2" coordorigin="7098,1158" coordsize="1,1" path="m7098,1159l7099,1159e" filled="f" stroked="t" strokeweight=".159998pt" strokecolor="#0000FF">
                <v:path arrowok="t"/>
              </v:shape>
            </v:group>
            <v:group style="position:absolute;left:7050;top:1127;width:48;height:30" coordorigin="7050,1127" coordsize="48,30">
              <v:shape style="position:absolute;left:7050;top:1127;width:48;height:30" coordorigin="7050,1127" coordsize="48,30" path="m7098,1127l7050,1157e" filled="f" stroked="t" strokeweight=".06pt" strokecolor="#0000FF">
                <v:path arrowok="t"/>
              </v:shape>
            </v:group>
            <v:group style="position:absolute;left:7051;top:1158;width:2;height:2" coordorigin="7051,1158" coordsize="2,2">
              <v:shape style="position:absolute;left:7051;top:1158;width:2;height:2" coordorigin="7051,1158" coordsize="1,1" path="m7051,1159l7052,1159e" filled="f" stroked="t" strokeweight=".159998pt" strokecolor="#0000FF">
                <v:path arrowok="t"/>
              </v:shape>
            </v:group>
            <v:group style="position:absolute;left:6932;top:1489;width:47;height:30" coordorigin="6932,1489" coordsize="47,30">
              <v:shape style="position:absolute;left:6932;top:1489;width:47;height:30" coordorigin="6932,1489" coordsize="47,30" path="m6932,1489l6979,1519e" filled="f" stroked="t" strokeweight=".06pt" strokecolor="#0000FF">
                <v:path arrowok="t"/>
              </v:shape>
            </v:group>
            <v:group style="position:absolute;left:6980;top:1519;width:2;height:2" coordorigin="6980,1519" coordsize="2,2">
              <v:shape style="position:absolute;left:6980;top:1519;width:2;height:2" coordorigin="6980,1519" coordsize="1,1" path="m6980,1520l6982,1520e" filled="f" stroked="t" strokeweight=".159998pt" strokecolor="#0000FF">
                <v:path arrowok="t"/>
              </v:shape>
            </v:group>
            <v:group style="position:absolute;left:6932;top:1489;width:47;height:30" coordorigin="6932,1489" coordsize="47,30">
              <v:shape style="position:absolute;left:6932;top:1489;width:47;height:30" coordorigin="6932,1489" coordsize="47,30" path="m6979,1489l6932,1519e" filled="f" stroked="t" strokeweight=".06pt" strokecolor="#0000FF">
                <v:path arrowok="t"/>
              </v:shape>
            </v:group>
            <v:group style="position:absolute;left:6934;top:1519;width:2;height:2" coordorigin="6934,1519" coordsize="2,2">
              <v:shape style="position:absolute;left:6934;top:1519;width:2;height:2" coordorigin="6934,1519" coordsize="1,1" path="m6934,1520l6935,1520e" filled="f" stroked="t" strokeweight=".159998pt" strokecolor="#0000FF">
                <v:path arrowok="t"/>
              </v:shape>
            </v:group>
            <v:group style="position:absolute;left:6920;top:1639;width:48;height:30" coordorigin="6920,1639" coordsize="48,30">
              <v:shape style="position:absolute;left:6920;top:1639;width:48;height:30" coordorigin="6920,1639" coordsize="48,30" path="m6920,1639l6968,1669e" filled="f" stroked="t" strokeweight=".06pt" strokecolor="#0000FF">
                <v:path arrowok="t"/>
              </v:shape>
            </v:group>
            <v:group style="position:absolute;left:6968;top:1671;width:2;height:2" coordorigin="6968,1671" coordsize="2,2">
              <v:shape style="position:absolute;left:6968;top:1671;width:2;height:2" coordorigin="6968,1671" coordsize="1,1" path="m6968,1671l6970,1671e" filled="f" stroked="t" strokeweight=".159998pt" strokecolor="#0000FF">
                <v:path arrowok="t"/>
              </v:shape>
            </v:group>
            <v:group style="position:absolute;left:6920;top:1639;width:48;height:30" coordorigin="6920,1639" coordsize="48,30">
              <v:shape style="position:absolute;left:6920;top:1639;width:48;height:30" coordorigin="6920,1639" coordsize="48,30" path="m6968,1639l6920,1669e" filled="f" stroked="t" strokeweight=".06pt" strokecolor="#0000FF">
                <v:path arrowok="t"/>
              </v:shape>
            </v:group>
            <v:group style="position:absolute;left:6922;top:1671;width:2;height:2" coordorigin="6922,1671" coordsize="2,2">
              <v:shape style="position:absolute;left:6922;top:1671;width:2;height:2" coordorigin="6922,1671" coordsize="1,1" path="m6922,1671l6923,1671e" filled="f" stroked="t" strokeweight=".159998pt" strokecolor="#0000FF">
                <v:path arrowok="t"/>
              </v:shape>
            </v:group>
            <v:group style="position:absolute;left:6898;top:1911;width:47;height:30" coordorigin="6898,1911" coordsize="47,30">
              <v:shape style="position:absolute;left:6898;top:1911;width:47;height:30" coordorigin="6898,1911" coordsize="47,30" path="m6898,1911l6944,1941e" filled="f" stroked="t" strokeweight=".06pt" strokecolor="#0000FF">
                <v:path arrowok="t"/>
              </v:shape>
            </v:group>
            <v:group style="position:absolute;left:6944;top:1941;width:2;height:2" coordorigin="6944,1941" coordsize="2,2">
              <v:shape style="position:absolute;left:6944;top:1941;width:2;height:2" coordorigin="6944,1941" coordsize="1,1" path="m6944,1941l6946,1941e" filled="f" stroked="t" strokeweight=".159998pt" strokecolor="#0000FF">
                <v:path arrowok="t"/>
              </v:shape>
            </v:group>
            <v:group style="position:absolute;left:6898;top:1911;width:47;height:30" coordorigin="6898,1911" coordsize="47,30">
              <v:shape style="position:absolute;left:6898;top:1911;width:47;height:30" coordorigin="6898,1911" coordsize="47,30" path="m6944,1911l6898,1941e" filled="f" stroked="t" strokeweight=".06pt" strokecolor="#0000FF">
                <v:path arrowok="t"/>
              </v:shape>
            </v:group>
            <v:group style="position:absolute;left:6898;top:1941;width:2;height:2" coordorigin="6898,1941" coordsize="2,2">
              <v:shape style="position:absolute;left:6898;top:1941;width:2;height:2" coordorigin="6898,1941" coordsize="1,1" path="m6898,1941l6899,1941e" filled="f" stroked="t" strokeweight=".159998pt" strokecolor="#0000FF">
                <v:path arrowok="t"/>
              </v:shape>
            </v:group>
            <v:group style="position:absolute;left:6862;top:1971;width:47;height:30" coordorigin="6862,1971" coordsize="47,30">
              <v:shape style="position:absolute;left:6862;top:1971;width:47;height:30" coordorigin="6862,1971" coordsize="47,30" path="m6862,1971l6908,2001e" filled="f" stroked="t" strokeweight=".06pt" strokecolor="#0000FF">
                <v:path arrowok="t"/>
              </v:shape>
            </v:group>
            <v:group style="position:absolute;left:6910;top:2002;width:2;height:2" coordorigin="6910,2002" coordsize="2,2">
              <v:shape style="position:absolute;left:6910;top:2002;width:2;height:2" coordorigin="6910,2002" coordsize="1,1" path="m6910,2002l6911,2002e" filled="f" stroked="t" strokeweight=".159998pt" strokecolor="#0000FF">
                <v:path arrowok="t"/>
              </v:shape>
            </v:group>
            <v:group style="position:absolute;left:6862;top:1971;width:47;height:30" coordorigin="6862,1971" coordsize="47,30">
              <v:shape style="position:absolute;left:6862;top:1971;width:47;height:30" coordorigin="6862,1971" coordsize="47,30" path="m6908,1971l6862,2001e" filled="f" stroked="t" strokeweight=".06pt" strokecolor="#0000FF">
                <v:path arrowok="t"/>
              </v:shape>
            </v:group>
            <v:group style="position:absolute;left:6863;top:2002;width:2;height:2" coordorigin="6863,2002" coordsize="2,2">
              <v:shape style="position:absolute;left:6863;top:2002;width:2;height:2" coordorigin="6863,2002" coordsize="1,1" path="m6863,2002l6864,2002e" filled="f" stroked="t" strokeweight=".159998pt" strokecolor="#0000FF">
                <v:path arrowok="t"/>
              </v:shape>
            </v:group>
            <v:group style="position:absolute;left:6685;top:2083;width:47;height:30" coordorigin="6685,2083" coordsize="47,30">
              <v:shape style="position:absolute;left:6685;top:2083;width:47;height:30" coordorigin="6685,2083" coordsize="47,30" path="m6685,2083l6732,2113e" filled="f" stroked="t" strokeweight=".06pt" strokecolor="#0000FF">
                <v:path arrowok="t"/>
              </v:shape>
            </v:group>
            <v:group style="position:absolute;left:6732;top:2115;width:2;height:2" coordorigin="6732,2115" coordsize="2,2">
              <v:shape style="position:absolute;left:6732;top:2115;width:2;height:2" coordorigin="6732,2115" coordsize="1,1" path="m6732,2115l6733,2115e" filled="f" stroked="t" strokeweight=".159998pt" strokecolor="#0000FF">
                <v:path arrowok="t"/>
              </v:shape>
            </v:group>
            <v:group style="position:absolute;left:6685;top:2083;width:47;height:30" coordorigin="6685,2083" coordsize="47,30">
              <v:shape style="position:absolute;left:6685;top:2083;width:47;height:30" coordorigin="6685,2083" coordsize="47,30" path="m6732,2083l6685,2113e" filled="f" stroked="t" strokeweight=".06pt" strokecolor="#0000FF">
                <v:path arrowok="t"/>
              </v:shape>
            </v:group>
            <v:group style="position:absolute;left:6685;top:2115;width:2;height:2" coordorigin="6685,2115" coordsize="2,2">
              <v:shape style="position:absolute;left:6685;top:2115;width:2;height:2" coordorigin="6685,2115" coordsize="1,1" path="m6685,2115l6686,2115e" filled="f" stroked="t" strokeweight=".159998pt" strokecolor="#0000FF">
                <v:path arrowok="t"/>
              </v:shape>
            </v:group>
            <v:group style="position:absolute;left:6330;top:2249;width:48;height:30" coordorigin="6330,2249" coordsize="48,30">
              <v:shape style="position:absolute;left:6330;top:2249;width:48;height:30" coordorigin="6330,2249" coordsize="48,30" path="m6330,2249l6378,2279e" filled="f" stroked="t" strokeweight=".06pt" strokecolor="#0000FF">
                <v:path arrowok="t"/>
              </v:shape>
            </v:group>
            <v:group style="position:absolute;left:6378;top:2280;width:2;height:2" coordorigin="6378,2280" coordsize="2,2">
              <v:shape style="position:absolute;left:6378;top:2280;width:2;height:2" coordorigin="6378,2280" coordsize="1,1" path="m6378,2281l6379,2281e" filled="f" stroked="t" strokeweight=".159998pt" strokecolor="#0000FF">
                <v:path arrowok="t"/>
              </v:shape>
            </v:group>
            <v:group style="position:absolute;left:6330;top:2249;width:48;height:30" coordorigin="6330,2249" coordsize="48,30">
              <v:shape style="position:absolute;left:6330;top:2249;width:48;height:30" coordorigin="6330,2249" coordsize="48,30" path="m6378,2249l6330,2279e" filled="f" stroked="t" strokeweight=".06pt" strokecolor="#0000FF">
                <v:path arrowok="t"/>
              </v:shape>
            </v:group>
            <v:group style="position:absolute;left:6331;top:2280;width:2;height:2" coordorigin="6331,2280" coordsize="2,2">
              <v:shape style="position:absolute;left:6331;top:2280;width:2;height:2" coordorigin="6331,2280" coordsize="1,1" path="m6331,2281l6332,2281e" filled="f" stroked="t" strokeweight=".159998pt" strokecolor="#0000FF">
                <v:path arrowok="t"/>
              </v:shape>
            </v:group>
            <v:group style="position:absolute;left:6248;top:2272;width:47;height:30" coordorigin="6248,2272" coordsize="47,30">
              <v:shape style="position:absolute;left:6248;top:2272;width:47;height:30" coordorigin="6248,2272" coordsize="47,30" path="m6248,2272l6295,2302e" filled="f" stroked="t" strokeweight=".06pt" strokecolor="#0000FF">
                <v:path arrowok="t"/>
              </v:shape>
            </v:group>
            <v:group style="position:absolute;left:6295;top:2303;width:2;height:2" coordorigin="6295,2303" coordsize="2,2">
              <v:shape style="position:absolute;left:6295;top:2303;width:2;height:2" coordorigin="6295,2303" coordsize="1,1" path="m6295,2304l6296,2304e" filled="f" stroked="t" strokeweight=".159998pt" strokecolor="#0000FF">
                <v:path arrowok="t"/>
              </v:shape>
            </v:group>
            <v:group style="position:absolute;left:6248;top:2272;width:47;height:30" coordorigin="6248,2272" coordsize="47,30">
              <v:shape style="position:absolute;left:6248;top:2272;width:47;height:30" coordorigin="6248,2272" coordsize="47,30" path="m6295,2272l6248,2302e" filled="f" stroked="t" strokeweight=".06pt" strokecolor="#0000FF">
                <v:path arrowok="t"/>
              </v:shape>
            </v:group>
            <v:group style="position:absolute;left:6248;top:2303;width:2;height:2" coordorigin="6248,2303" coordsize="2,2">
              <v:shape style="position:absolute;left:6248;top:2303;width:2;height:2" coordorigin="6248,2303" coordsize="1,1" path="m6248,2304l6250,2304e" filled="f" stroked="t" strokeweight=".159998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170"/>
          <w:position w:val="0"/>
          <w:sz w:val="9"/>
          <w:szCs w:val="9"/>
        </w:rPr>
      </w:r>
      <w:r>
        <w:rPr>
          <w:rFonts w:ascii="Arial" w:hAnsi="Arial" w:cs="Arial" w:eastAsia="Arial"/>
          <w:w w:val="170"/>
          <w:position w:val="0"/>
          <w:sz w:val="9"/>
          <w:szCs w:val="9"/>
          <w:u w:val="single" w:color="0000FF"/>
        </w:rPr>
        <w:t> </w:t>
      </w:r>
      <w:r>
        <w:rPr>
          <w:rFonts w:ascii="Arial" w:hAnsi="Arial" w:cs="Arial" w:eastAsia="Arial"/>
          <w:w w:val="100"/>
          <w:position w:val="0"/>
          <w:sz w:val="9"/>
          <w:szCs w:val="9"/>
          <w:u w:val="single" w:color="0000FF"/>
        </w:rPr>
        <w:t> </w:t>
      </w:r>
      <w:r>
        <w:rPr>
          <w:rFonts w:ascii="Arial" w:hAnsi="Arial" w:cs="Arial" w:eastAsia="Arial"/>
          <w:spacing w:val="5"/>
          <w:w w:val="100"/>
          <w:position w:val="0"/>
          <w:sz w:val="9"/>
          <w:szCs w:val="9"/>
          <w:u w:val="single" w:color="0000FF"/>
        </w:rPr>
        <w:t> </w:t>
      </w:r>
      <w:r>
        <w:rPr>
          <w:rFonts w:ascii="Arial" w:hAnsi="Arial" w:cs="Arial" w:eastAsia="Arial"/>
          <w:spacing w:val="5"/>
          <w:w w:val="100"/>
          <w:position w:val="0"/>
          <w:sz w:val="9"/>
          <w:szCs w:val="9"/>
          <w:u w:val="single" w:color="0000FF"/>
        </w:rPr>
      </w:r>
      <w:r>
        <w:rPr>
          <w:rFonts w:ascii="Arial" w:hAnsi="Arial" w:cs="Arial" w:eastAsia="Arial"/>
          <w:spacing w:val="5"/>
          <w:w w:val="100"/>
          <w:position w:val="0"/>
          <w:sz w:val="9"/>
          <w:szCs w:val="9"/>
        </w:rPr>
      </w:r>
      <w:r>
        <w:rPr>
          <w:rFonts w:ascii="Arial" w:hAnsi="Arial" w:cs="Arial" w:eastAsia="Arial"/>
          <w:spacing w:val="0"/>
          <w:w w:val="100"/>
          <w:position w:val="0"/>
          <w:sz w:val="9"/>
          <w:szCs w:val="9"/>
        </w:rPr>
        <w:tab/>
      </w:r>
      <w:r>
        <w:rPr>
          <w:rFonts w:ascii="Arial" w:hAnsi="Arial" w:cs="Arial" w:eastAsia="Arial"/>
          <w:spacing w:val="0"/>
          <w:w w:val="170"/>
          <w:position w:val="0"/>
          <w:sz w:val="9"/>
          <w:szCs w:val="9"/>
        </w:rPr>
        <w:t>3</w:t>
      </w:r>
      <w:r>
        <w:rPr>
          <w:rFonts w:ascii="Arial" w:hAnsi="Arial" w:cs="Arial" w:eastAsia="Arial"/>
          <w:spacing w:val="0"/>
          <w:w w:val="100"/>
          <w:position w:val="0"/>
          <w:sz w:val="9"/>
          <w:szCs w:val="9"/>
        </w:rPr>
      </w:r>
    </w:p>
    <w:p>
      <w:pPr>
        <w:spacing w:before="0" w:after="0" w:line="82" w:lineRule="exact"/>
        <w:ind w:left="922"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3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140" w:lineRule="exact" w:after="0"/>
        <w:jc w:val="left"/>
        <w:rPr>
          <w:sz w:val="14"/>
          <w:szCs w:val="14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103" w:lineRule="exact"/>
        <w:ind w:right="-2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sz w:val="9"/>
          <w:szCs w:val="9"/>
        </w:rPr>
        <w:t>2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55" w:after="0" w:line="240" w:lineRule="auto"/>
        <w:ind w:right="-20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 w:hAnsi="Arial" w:cs="Arial" w:eastAsia="Arial"/>
          <w:spacing w:val="-3"/>
          <w:w w:val="170"/>
          <w:sz w:val="9"/>
          <w:szCs w:val="9"/>
        </w:rPr>
        <w:t>2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1920" w:h="16840"/>
          <w:pgMar w:top="1080" w:bottom="3260" w:left="1680" w:right="1680"/>
          <w:cols w:num="2" w:equalWidth="0">
            <w:col w:w="1007" w:space="2687"/>
            <w:col w:w="4866"/>
          </w:cols>
        </w:sectPr>
      </w:pP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3797" w:right="4587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2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83" w:after="0" w:line="240" w:lineRule="auto"/>
        <w:ind w:left="922"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2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77" w:after="0" w:line="103" w:lineRule="exact"/>
        <w:ind w:left="3667" w:right="4587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sz w:val="9"/>
          <w:szCs w:val="9"/>
        </w:rPr>
        <w:t>1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40" w:lineRule="auto"/>
        <w:ind w:left="792"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sz w:val="9"/>
          <w:szCs w:val="9"/>
        </w:rPr>
        <w:t>1</w:t>
      </w:r>
      <w:r>
        <w:rPr>
          <w:rFonts w:ascii="Arial" w:hAnsi="Arial" w:cs="Arial" w:eastAsia="Arial"/>
          <w:spacing w:val="4"/>
          <w:w w:val="17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16" w:after="0" w:line="103" w:lineRule="exact"/>
        <w:ind w:left="3797" w:right="4587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sz w:val="9"/>
          <w:szCs w:val="9"/>
        </w:rPr>
        <w:t>1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3680" w:val="left"/>
        </w:tabs>
        <w:spacing w:before="55" w:after="0" w:line="163" w:lineRule="exact"/>
        <w:ind w:left="922"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0"/>
          <w:w w:val="170"/>
          <w:position w:val="5"/>
          <w:sz w:val="9"/>
          <w:szCs w:val="9"/>
        </w:rPr>
        <w:t>1</w:t>
      </w:r>
      <w:r>
        <w:rPr>
          <w:rFonts w:ascii="Arial" w:hAnsi="Arial" w:cs="Arial" w:eastAsia="Arial"/>
          <w:spacing w:val="0"/>
          <w:w w:val="100"/>
          <w:position w:val="5"/>
          <w:sz w:val="9"/>
          <w:szCs w:val="9"/>
        </w:rPr>
        <w:tab/>
      </w:r>
      <w:r>
        <w:rPr>
          <w:rFonts w:ascii="Arial" w:hAnsi="Arial" w:cs="Arial" w:eastAsia="Arial"/>
          <w:spacing w:val="-3"/>
          <w:w w:val="170"/>
          <w:position w:val="0"/>
          <w:sz w:val="9"/>
          <w:szCs w:val="9"/>
        </w:rPr>
        <w:t>0</w:t>
      </w:r>
      <w:r>
        <w:rPr>
          <w:rFonts w:ascii="Arial" w:hAnsi="Arial" w:cs="Arial" w:eastAsia="Arial"/>
          <w:spacing w:val="4"/>
          <w:w w:val="170"/>
          <w:position w:val="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position w:val="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position w:val="0"/>
          <w:sz w:val="9"/>
          <w:szCs w:val="9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spacing w:before="55" w:after="0" w:line="96" w:lineRule="exact"/>
        <w:ind w:left="792" w:right="-2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3"/>
          <w:w w:val="170"/>
          <w:position w:val="0"/>
          <w:sz w:val="9"/>
          <w:szCs w:val="9"/>
        </w:rPr>
        <w:t>0</w:t>
      </w:r>
      <w:r>
        <w:rPr>
          <w:rFonts w:ascii="Arial" w:hAnsi="Arial" w:cs="Arial" w:eastAsia="Arial"/>
          <w:spacing w:val="4"/>
          <w:w w:val="170"/>
          <w:position w:val="0"/>
          <w:sz w:val="9"/>
          <w:szCs w:val="9"/>
        </w:rPr>
        <w:t>.</w:t>
      </w:r>
      <w:r>
        <w:rPr>
          <w:rFonts w:ascii="Arial" w:hAnsi="Arial" w:cs="Arial" w:eastAsia="Arial"/>
          <w:spacing w:val="0"/>
          <w:w w:val="170"/>
          <w:position w:val="0"/>
          <w:sz w:val="9"/>
          <w:szCs w:val="9"/>
        </w:rPr>
        <w:t>5</w:t>
      </w:r>
      <w:r>
        <w:rPr>
          <w:rFonts w:ascii="Arial" w:hAnsi="Arial" w:cs="Arial" w:eastAsia="Arial"/>
          <w:spacing w:val="0"/>
          <w:w w:val="100"/>
          <w:position w:val="0"/>
          <w:sz w:val="9"/>
          <w:szCs w:val="9"/>
        </w:rPr>
      </w:r>
    </w:p>
    <w:p>
      <w:pPr>
        <w:tabs>
          <w:tab w:pos="1580" w:val="left"/>
          <w:tab w:pos="2300" w:val="left"/>
          <w:tab w:pos="3020" w:val="left"/>
        </w:tabs>
        <w:spacing w:before="0" w:after="0" w:line="90" w:lineRule="exact"/>
        <w:ind w:left="886" w:right="-55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pacing w:val="-5"/>
          <w:w w:val="173"/>
          <w:sz w:val="9"/>
          <w:szCs w:val="9"/>
        </w:rPr>
        <w:t>150</w:t>
      </w:r>
      <w:r>
        <w:rPr>
          <w:rFonts w:ascii="Arial" w:hAnsi="Arial" w:cs="Arial" w:eastAsia="Arial"/>
          <w:spacing w:val="0"/>
          <w:w w:val="173"/>
          <w:sz w:val="9"/>
          <w:szCs w:val="9"/>
        </w:rPr>
        <w:t>0</w:t>
      </w:r>
      <w:r>
        <w:rPr>
          <w:rFonts w:ascii="Arial" w:hAnsi="Arial" w:cs="Arial" w:eastAsia="Arial"/>
          <w:spacing w:val="-43"/>
          <w:w w:val="173"/>
          <w:sz w:val="9"/>
          <w:szCs w:val="9"/>
        </w:rPr>
        <w:t> 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5"/>
          <w:w w:val="173"/>
          <w:sz w:val="9"/>
          <w:szCs w:val="9"/>
        </w:rPr>
        <w:t>200</w:t>
      </w:r>
      <w:r>
        <w:rPr>
          <w:rFonts w:ascii="Arial" w:hAnsi="Arial" w:cs="Arial" w:eastAsia="Arial"/>
          <w:spacing w:val="0"/>
          <w:w w:val="173"/>
          <w:sz w:val="9"/>
          <w:szCs w:val="9"/>
        </w:rPr>
        <w:t>0</w:t>
      </w:r>
      <w:r>
        <w:rPr>
          <w:rFonts w:ascii="Arial" w:hAnsi="Arial" w:cs="Arial" w:eastAsia="Arial"/>
          <w:spacing w:val="-43"/>
          <w:w w:val="173"/>
          <w:sz w:val="9"/>
          <w:szCs w:val="9"/>
        </w:rPr>
        <w:t> 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5"/>
          <w:w w:val="173"/>
          <w:sz w:val="9"/>
          <w:szCs w:val="9"/>
        </w:rPr>
        <w:t>250</w:t>
      </w:r>
      <w:r>
        <w:rPr>
          <w:rFonts w:ascii="Arial" w:hAnsi="Arial" w:cs="Arial" w:eastAsia="Arial"/>
          <w:spacing w:val="0"/>
          <w:w w:val="173"/>
          <w:sz w:val="9"/>
          <w:szCs w:val="9"/>
        </w:rPr>
        <w:t>0</w:t>
      </w:r>
      <w:r>
        <w:rPr>
          <w:rFonts w:ascii="Arial" w:hAnsi="Arial" w:cs="Arial" w:eastAsia="Arial"/>
          <w:spacing w:val="-43"/>
          <w:w w:val="173"/>
          <w:sz w:val="9"/>
          <w:szCs w:val="9"/>
        </w:rPr>
        <w:t> 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3"/>
          <w:w w:val="170"/>
          <w:sz w:val="9"/>
          <w:szCs w:val="9"/>
        </w:rPr>
        <w:t>3000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before="55" w:after="0" w:line="96" w:lineRule="exact"/>
        <w:ind w:right="-20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 w:hAnsi="Arial" w:cs="Arial" w:eastAsia="Arial"/>
          <w:spacing w:val="0"/>
          <w:w w:val="170"/>
          <w:position w:val="0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00"/>
          <w:position w:val="0"/>
          <w:sz w:val="9"/>
          <w:szCs w:val="9"/>
        </w:rPr>
      </w:r>
    </w:p>
    <w:p>
      <w:pPr>
        <w:tabs>
          <w:tab w:pos="680" w:val="left"/>
          <w:tab w:pos="1400" w:val="left"/>
          <w:tab w:pos="2120" w:val="left"/>
        </w:tabs>
        <w:spacing w:before="0" w:after="0" w:line="90" w:lineRule="exact"/>
        <w:ind w:left="95" w:right="-2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15.880005pt;margin-top:4.426134pt;width:41.559996pt;height:8.799998pt;mso-position-horizontal-relative:page;mso-position-vertical-relative:paragraph;z-index:-3558" coordorigin="6318,89" coordsize="831,176">
            <v:group style="position:absolute;left:6319;top:263;width:828;height:2" coordorigin="6319,263" coordsize="828,2">
              <v:shape style="position:absolute;left:6319;top:263;width:828;height:2" coordorigin="6319,263" coordsize="828,0" path="m6319,263l7147,263e" filled="f" stroked="t" strokeweight=".159998pt" strokecolor="#000000">
                <v:path arrowok="t"/>
              </v:shape>
            </v:group>
            <v:group style="position:absolute;left:7145;top:90;width:2;height:173" coordorigin="7145,90" coordsize="2,173">
              <v:shape style="position:absolute;left:7145;top:90;width:2;height:173" coordorigin="7145,90" coordsize="0,173" path="m7145,262l7145,90e" filled="f" stroked="t" strokeweight=".06pt" strokecolor="#000000">
                <v:path arrowok="t"/>
              </v:shape>
            </v:group>
            <v:group style="position:absolute;left:6319;top:90;width:2;height:173" coordorigin="6319,90" coordsize="2,173">
              <v:shape style="position:absolute;left:6319;top:90;width:2;height:173" coordorigin="6319,90" coordsize="0,173" path="m6319,262l6319,90e" filled="f" stroked="t" strokeweight=".06pt" strokecolor="#000000">
                <v:path arrowok="t"/>
              </v:shape>
            </v:group>
            <v:group style="position:absolute;left:6319;top:90;width:828;height:2" coordorigin="6319,90" coordsize="828,2">
              <v:shape style="position:absolute;left:6319;top:90;width:828;height:2" coordorigin="6319,90" coordsize="828,0" path="m6319,90l7147,90e" filled="f" stroked="t" strokeweight=".1599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pacing w:val="0"/>
          <w:w w:val="172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5"/>
          <w:w w:val="172"/>
          <w:sz w:val="9"/>
          <w:szCs w:val="9"/>
        </w:rPr>
        <w:t>10</w:t>
      </w:r>
      <w:r>
        <w:rPr>
          <w:rFonts w:ascii="Arial" w:hAnsi="Arial" w:cs="Arial" w:eastAsia="Arial"/>
          <w:spacing w:val="-7"/>
          <w:w w:val="172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72"/>
          <w:sz w:val="9"/>
          <w:szCs w:val="9"/>
        </w:rPr>
        <w:t>0</w:t>
      </w:r>
      <w:r>
        <w:rPr>
          <w:rFonts w:ascii="Arial" w:hAnsi="Arial" w:cs="Arial" w:eastAsia="Arial"/>
          <w:spacing w:val="-40"/>
          <w:w w:val="172"/>
          <w:sz w:val="9"/>
          <w:szCs w:val="9"/>
        </w:rPr>
        <w:t> 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5"/>
          <w:w w:val="172"/>
          <w:sz w:val="9"/>
          <w:szCs w:val="9"/>
        </w:rPr>
        <w:t>20</w:t>
      </w:r>
      <w:r>
        <w:rPr>
          <w:rFonts w:ascii="Arial" w:hAnsi="Arial" w:cs="Arial" w:eastAsia="Arial"/>
          <w:spacing w:val="-7"/>
          <w:w w:val="172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72"/>
          <w:sz w:val="9"/>
          <w:szCs w:val="9"/>
        </w:rPr>
        <w:t>0</w:t>
      </w:r>
      <w:r>
        <w:rPr>
          <w:rFonts w:ascii="Arial" w:hAnsi="Arial" w:cs="Arial" w:eastAsia="Arial"/>
          <w:spacing w:val="-40"/>
          <w:w w:val="172"/>
          <w:sz w:val="9"/>
          <w:szCs w:val="9"/>
        </w:rPr>
        <w:t> </w:t>
      </w:r>
      <w:r>
        <w:rPr>
          <w:rFonts w:ascii="Arial" w:hAnsi="Arial" w:cs="Arial" w:eastAsia="Arial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spacing w:val="-3"/>
          <w:w w:val="170"/>
          <w:sz w:val="9"/>
          <w:szCs w:val="9"/>
        </w:rPr>
        <w:t>30</w:t>
      </w:r>
      <w:r>
        <w:rPr>
          <w:rFonts w:ascii="Arial" w:hAnsi="Arial" w:cs="Arial" w:eastAsia="Arial"/>
          <w:spacing w:val="-4"/>
          <w:w w:val="170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70"/>
          <w:sz w:val="9"/>
          <w:szCs w:val="9"/>
        </w:rPr>
        <w:t>0</w:t>
      </w:r>
      <w:r>
        <w:rPr>
          <w:rFonts w:ascii="Arial" w:hAnsi="Arial" w:cs="Arial" w:eastAsia="Arial"/>
          <w:spacing w:val="0"/>
          <w:w w:val="100"/>
          <w:sz w:val="9"/>
          <w:szCs w:val="9"/>
        </w:rPr>
      </w:r>
    </w:p>
    <w:p>
      <w:pPr>
        <w:spacing w:line="90" w:lineRule="exact"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1920" w:h="16840"/>
          <w:pgMar w:top="1080" w:bottom="3260" w:left="1680" w:right="1680"/>
          <w:cols w:num="2" w:equalWidth="0">
            <w:col w:w="3365" w:space="459"/>
            <w:col w:w="4736"/>
          </w:cols>
        </w:sectPr>
      </w:pPr>
    </w:p>
    <w:p>
      <w:pPr>
        <w:tabs>
          <w:tab w:pos="4720" w:val="left"/>
        </w:tabs>
        <w:spacing w:before="0" w:after="0" w:line="155" w:lineRule="exact"/>
        <w:ind w:left="1606" w:right="-20"/>
        <w:jc w:val="left"/>
        <w:rPr>
          <w:rFonts w:ascii="新宋体" w:hAnsi="新宋体" w:cs="新宋体" w:eastAsia="新宋体"/>
          <w:sz w:val="11"/>
          <w:szCs w:val="11"/>
        </w:rPr>
      </w:pPr>
      <w:r>
        <w:rPr/>
        <w:pict>
          <v:group style="position:absolute;margin-left:159.440002pt;margin-top:.662075pt;width:53.419998pt;height:8.84pt;mso-position-horizontal-relative:page;mso-position-vertical-relative:paragraph;z-index:-3559" coordorigin="3189,13" coordsize="1068,177">
            <v:group style="position:absolute;left:3191;top:188;width:1064;height:2" coordorigin="3191,188" coordsize="1064,2">
              <v:shape style="position:absolute;left:3191;top:188;width:1064;height:2" coordorigin="3191,188" coordsize="1064,0" path="m3191,188l4255,188e" filled="f" stroked="t" strokeweight=".2pt" strokecolor="#000000">
                <v:path arrowok="t"/>
              </v:shape>
            </v:group>
            <v:group style="position:absolute;left:4253;top:14;width:2;height:173" coordorigin="4253,14" coordsize="2,173">
              <v:shape style="position:absolute;left:4253;top:14;width:2;height:173" coordorigin="4253,14" coordsize="0,173" path="m4253,187l4253,14e" filled="f" stroked="t" strokeweight=".06pt" strokecolor="#000000">
                <v:path arrowok="t"/>
              </v:shape>
            </v:group>
            <v:group style="position:absolute;left:3191;top:14;width:2;height:173" coordorigin="3191,14" coordsize="2,173">
              <v:shape style="position:absolute;left:3191;top:14;width:2;height:173" coordorigin="3191,14" coordsize="0,173" path="m3191,187l3191,14e" filled="f" stroked="t" strokeweight=".06pt" strokecolor="#000000">
                <v:path arrowok="t"/>
              </v:shape>
            </v:group>
            <v:group style="position:absolute;left:3191;top:16;width:1064;height:2" coordorigin="3191,16" coordsize="1064,2">
              <v:shape style="position:absolute;left:3191;top:16;width:1064;height:2" coordorigin="3191,16" coordsize="1064,0" path="m3191,16l4255,16e" filled="f" stroked="t" strokeweight=".160059pt" strokecolor="#000000">
                <v:path arrowok="t"/>
              </v:shape>
            </v:group>
            <w10:wrap type="none"/>
          </v:group>
        </w:pict>
      </w:r>
      <w:r>
        <w:rPr>
          <w:rFonts w:ascii="新宋体" w:hAnsi="新宋体" w:cs="新宋体" w:eastAsia="新宋体"/>
          <w:spacing w:val="20"/>
          <w:w w:val="155"/>
          <w:position w:val="-1"/>
          <w:sz w:val="11"/>
          <w:szCs w:val="11"/>
        </w:rPr>
        <w:t>第</w:t>
      </w:r>
      <w:r>
        <w:rPr>
          <w:rFonts w:ascii="新宋体" w:hAnsi="新宋体" w:cs="新宋体" w:eastAsia="新宋体"/>
          <w:spacing w:val="17"/>
          <w:w w:val="155"/>
          <w:position w:val="-1"/>
          <w:sz w:val="11"/>
          <w:szCs w:val="11"/>
        </w:rPr>
        <w:t>一阶</w:t>
      </w:r>
      <w:r>
        <w:rPr>
          <w:rFonts w:ascii="新宋体" w:hAnsi="新宋体" w:cs="新宋体" w:eastAsia="新宋体"/>
          <w:spacing w:val="0"/>
          <w:w w:val="155"/>
          <w:position w:val="-1"/>
          <w:sz w:val="11"/>
          <w:szCs w:val="11"/>
        </w:rPr>
        <w:t>段</w:t>
      </w:r>
      <w:r>
        <w:rPr>
          <w:rFonts w:ascii="新宋体" w:hAnsi="新宋体" w:cs="新宋体" w:eastAsia="新宋体"/>
          <w:spacing w:val="-82"/>
          <w:w w:val="155"/>
          <w:position w:val="-1"/>
          <w:sz w:val="11"/>
          <w:szCs w:val="11"/>
        </w:rPr>
        <w:t> </w:t>
      </w:r>
      <w:r>
        <w:rPr>
          <w:rFonts w:ascii="新宋体" w:hAnsi="新宋体" w:cs="新宋体" w:eastAsia="新宋体"/>
          <w:spacing w:val="0"/>
          <w:w w:val="100"/>
          <w:position w:val="-1"/>
          <w:sz w:val="11"/>
          <w:szCs w:val="11"/>
        </w:rPr>
        <w:tab/>
      </w:r>
      <w:r>
        <w:rPr>
          <w:rFonts w:ascii="新宋体" w:hAnsi="新宋体" w:cs="新宋体" w:eastAsia="新宋体"/>
          <w:spacing w:val="11"/>
          <w:w w:val="160"/>
          <w:position w:val="0"/>
          <w:sz w:val="11"/>
          <w:szCs w:val="11"/>
        </w:rPr>
        <w:t>第</w:t>
      </w:r>
      <w:r>
        <w:rPr>
          <w:rFonts w:ascii="新宋体" w:hAnsi="新宋体" w:cs="新宋体" w:eastAsia="新宋体"/>
          <w:spacing w:val="13"/>
          <w:w w:val="160"/>
          <w:position w:val="0"/>
          <w:sz w:val="11"/>
          <w:szCs w:val="11"/>
        </w:rPr>
        <w:t>二</w:t>
      </w:r>
      <w:r>
        <w:rPr>
          <w:rFonts w:ascii="新宋体" w:hAnsi="新宋体" w:cs="新宋体" w:eastAsia="新宋体"/>
          <w:spacing w:val="11"/>
          <w:w w:val="160"/>
          <w:position w:val="0"/>
          <w:sz w:val="11"/>
          <w:szCs w:val="11"/>
        </w:rPr>
        <w:t>阶段</w:t>
      </w:r>
      <w:r>
        <w:rPr>
          <w:rFonts w:ascii="新宋体" w:hAnsi="新宋体" w:cs="新宋体" w:eastAsia="新宋体"/>
          <w:spacing w:val="0"/>
          <w:w w:val="100"/>
          <w:position w:val="0"/>
          <w:sz w:val="11"/>
          <w:szCs w:val="11"/>
        </w:rPr>
      </w:r>
    </w:p>
    <w:p>
      <w:pPr>
        <w:spacing w:before="3" w:after="0" w:line="240" w:lineRule="auto"/>
        <w:ind w:left="2885" w:right="4536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sz w:val="18"/>
          <w:szCs w:val="18"/>
        </w:rPr>
        <w:t>图</w:t>
      </w:r>
      <w:r>
        <w:rPr>
          <w:rFonts w:ascii="宋体" w:hAnsi="宋体" w:cs="宋体" w:eastAsia="宋体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散点图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画散点图的程序如下：</w:t>
      </w:r>
    </w:p>
    <w:p>
      <w:pPr>
        <w:spacing w:before="31" w:after="0" w:line="240" w:lineRule="auto"/>
        <w:ind w:left="190" w:right="65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data.txt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[1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;liu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a([2,4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sha=sha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;sha=sha(:);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a.*li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</w:p>
    <w:p>
      <w:pPr>
        <w:spacing w:before="1" w:after="0" w:line="240" w:lineRule="auto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sub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2,1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ot(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iu(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7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(1: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1),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0" w:after="0" w:line="241" w:lineRule="exact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sub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t(1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2,2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ot(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iu(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(12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24),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17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11" w:lineRule="auto"/>
        <w:ind w:left="190" w:right="300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从散点图可以看出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第一阶段基本上是线性关系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第二阶段准备依次用二次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三次、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四次曲线来拟合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看哪一个模型的剩余标准差小就选取哪一个模型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最后求得第一阶段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排沙量</w:t>
      </w:r>
      <w:r>
        <w:rPr>
          <w:rFonts w:ascii="宋体" w:hAnsi="宋体" w:cs="宋体" w:eastAsia="宋体"/>
          <w:spacing w:val="-4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与水流量</w:t>
      </w:r>
      <w:r>
        <w:rPr>
          <w:rFonts w:ascii="宋体" w:hAnsi="宋体" w:cs="宋体" w:eastAsia="宋体"/>
          <w:spacing w:val="-7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9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之间的预测模型为</w:t>
      </w:r>
    </w:p>
    <w:p>
      <w:pPr>
        <w:spacing w:before="0" w:after="0" w:line="380" w:lineRule="exact"/>
        <w:ind w:left="108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25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.565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5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37338</w:t>
      </w:r>
      <w:r>
        <w:rPr>
          <w:rFonts w:ascii="Times New Roman" w:hAnsi="Times New Roman" w:cs="Times New Roman" w:eastAsia="Times New Roman"/>
          <w:spacing w:val="-2"/>
          <w:w w:val="100"/>
          <w:position w:val="3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.4661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第二阶段的预测模型为一个四次多项式。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99" w:lineRule="exact"/>
        <w:ind w:left="45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2.7693</w:t>
      </w:r>
      <w:r>
        <w:rPr>
          <w:rFonts w:ascii="Times New Roman" w:hAnsi="Times New Roman" w:cs="Times New Roman" w:eastAsia="Times New Roman"/>
          <w:spacing w:val="-4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1"/>
          <w:w w:val="68"/>
          <w:position w:val="3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9"/>
          <w:w w:val="100"/>
          <w:position w:val="3"/>
          <w:sz w:val="24"/>
          <w:szCs w:val="24"/>
        </w:rPr>
        <w:t>0</w:t>
      </w:r>
      <w:r>
        <w:rPr>
          <w:rFonts w:ascii="Meiryo" w:hAnsi="Meiryo" w:cs="Meiryo" w:eastAsia="Meiryo"/>
          <w:spacing w:val="-1"/>
          <w:w w:val="68"/>
          <w:position w:val="1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7</w:t>
      </w:r>
      <w:r>
        <w:rPr>
          <w:rFonts w:ascii="Times New Roman" w:hAnsi="Times New Roman" w:cs="Times New Roman" w:eastAsia="Times New Roman"/>
          <w:spacing w:val="-5"/>
          <w:w w:val="100"/>
          <w:position w:val="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4</w:t>
      </w:r>
      <w:r>
        <w:rPr>
          <w:rFonts w:ascii="Times New Roman" w:hAnsi="Times New Roman" w:cs="Times New Roman" w:eastAsia="Times New Roman"/>
          <w:spacing w:val="33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0.001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28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4.09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3"/>
          <w:w w:val="100"/>
          <w:position w:val="1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4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389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.044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8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1.322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2749668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0"/>
          <w:w w:val="68"/>
          <w:position w:val="3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7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14"/>
          <w:szCs w:val="14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34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计算的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-1"/>
          <w:sz w:val="21"/>
          <w:szCs w:val="21"/>
        </w:rPr>
        <w:t>Matlab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程序如下：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31" w:after="0" w:line="240" w:lineRule="auto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clc,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ear</w:t>
      </w:r>
    </w:p>
    <w:p>
      <w:pPr>
        <w:tabs>
          <w:tab w:pos="1640" w:val="left"/>
        </w:tabs>
        <w:spacing w:before="0" w:after="0" w:line="257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按照原始数据格式把水流量和排沙量排成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列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7" w:after="0" w:line="242" w:lineRule="exact"/>
        <w:ind w:left="190" w:right="502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=d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[1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:);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da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a([2,4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sha=sha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sha=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a(:);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a.*li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;</w:t>
      </w:r>
    </w:p>
    <w:p>
      <w:pPr>
        <w:spacing w:before="0" w:after="0" w:line="255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以下是第一阶段的拟合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long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</w:p>
    <w:p>
      <w:pPr>
        <w:tabs>
          <w:tab w:pos="3540" w:val="left"/>
        </w:tabs>
        <w:spacing w:before="0" w:after="0" w:line="257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he1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1=p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yf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it(li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,y(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拟合一次多项式，系数排列从高次幂到低次幂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19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he1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2=p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it(li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,y(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7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20" w:h="16840"/>
          <w:pgMar w:top="1080" w:bottom="3260" w:left="1680" w:right="1680"/>
        </w:sectPr>
      </w:pPr>
    </w:p>
    <w:p>
      <w:pPr>
        <w:tabs>
          <w:tab w:pos="3760" w:val="left"/>
        </w:tabs>
        <w:spacing w:before="4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at1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1=p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al(nihe1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));</w:t>
        <w:tab/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求预测值</w:t>
      </w:r>
    </w:p>
    <w:p>
      <w:pPr>
        <w:spacing w:before="15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at1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2=p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al(nihe1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));</w:t>
      </w:r>
    </w:p>
    <w:p>
      <w:pPr>
        <w:spacing w:before="0" w:after="0" w:line="25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以下求误差平方和与剩余标准差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ch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=su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(1: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)-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_1).^2);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se1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1=sqrt(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_1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9)</w:t>
      </w:r>
    </w:p>
    <w:p>
      <w:pPr>
        <w:spacing w:before="0" w:after="0" w:line="241" w:lineRule="exact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ch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=su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(1:</w:t>
      </w:r>
      <w:r>
        <w:rPr>
          <w:rFonts w:ascii="Times New Roman" w:hAnsi="Times New Roman" w:cs="Times New Roman" w:eastAsia="Times New Roman"/>
          <w:spacing w:val="-8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)-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_2).^2);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se1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2=sqrt(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_2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8)</w:t>
      </w:r>
    </w:p>
    <w:p>
      <w:pPr>
        <w:spacing w:before="0" w:after="0" w:line="25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%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以下是第二阶段的拟合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5" w:after="0" w:line="240" w:lineRule="auto"/>
        <w:ind w:left="47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j=1:3</w:t>
      </w:r>
    </w:p>
    <w:p>
      <w:pPr>
        <w:spacing w:before="0" w:after="0" w:line="241" w:lineRule="exact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([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nihe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str(j)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=pol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fit(liu(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24),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(12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24),'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(j+1)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]);</w:t>
      </w:r>
    </w:p>
    <w:p>
      <w:pPr>
        <w:spacing w:before="0" w:after="0" w:line="241" w:lineRule="exact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0" w:after="0" w:line="241" w:lineRule="exact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=cha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yhat2_'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int2str(j)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=pol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l(ni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_'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int2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tr(j)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,liu(12:24));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);</w:t>
      </w:r>
    </w:p>
    <w:p>
      <w:pPr>
        <w:spacing w:before="0" w:after="0" w:line="241" w:lineRule="exact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before="1" w:after="0" w:line="240" w:lineRule="auto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ha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([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cha2_'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int2str(j)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((y(12:24)-yh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t2_'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int2str(j)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).^2);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...</w:t>
      </w:r>
    </w:p>
    <w:p>
      <w:pPr>
        <w:spacing w:before="0" w:after="0" w:line="241" w:lineRule="exact"/>
        <w:ind w:left="131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_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str(j)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=sqrt(cha2_'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int2s</w:t>
      </w:r>
      <w:r>
        <w:rPr>
          <w:rFonts w:ascii="Times New Roman" w:hAnsi="Times New Roman" w:cs="Times New Roman" w:eastAsia="Times New Roman"/>
          <w:spacing w:val="2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r(j)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/(</w:t>
      </w:r>
      <w:r>
        <w:rPr>
          <w:rFonts w:ascii="Times New Roman" w:hAnsi="Times New Roman" w:cs="Times New Roman" w:eastAsia="Times New Roman"/>
          <w:spacing w:val="-7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1-j)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);</w:t>
      </w:r>
    </w:p>
    <w:p>
      <w:pPr>
        <w:spacing w:before="0" w:after="0" w:line="237" w:lineRule="exact"/>
        <w:ind w:left="89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tr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4" w:after="0" w:line="240" w:lineRule="auto"/>
        <w:ind w:left="474" w:right="745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end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at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3958" w:right="3654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九</w:t>
      </w:r>
    </w:p>
    <w:p>
      <w:pPr>
        <w:spacing w:before="0" w:after="0" w:line="239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w w:val="100"/>
          <w:position w:val="-9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.</w:t>
      </w:r>
      <w:r>
        <w:rPr>
          <w:rFonts w:ascii="宋体" w:hAnsi="宋体" w:cs="宋体" w:eastAsia="宋体"/>
          <w:spacing w:val="36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用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36"/>
          <w:w w:val="100"/>
          <w:position w:val="-9"/>
          <w:sz w:val="21"/>
          <w:szCs w:val="21"/>
        </w:rPr>
        <w:t>给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定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36"/>
          <w:w w:val="100"/>
          <w:position w:val="-9"/>
          <w:sz w:val="21"/>
          <w:szCs w:val="21"/>
        </w:rPr>
        <w:t>的多项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式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，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如</w:t>
      </w:r>
      <w:r>
        <w:rPr>
          <w:rFonts w:ascii="宋体" w:hAnsi="宋体" w:cs="宋体" w:eastAsia="宋体"/>
          <w:spacing w:val="-8"/>
          <w:w w:val="100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22"/>
          <w:w w:val="68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2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−</w:t>
      </w:r>
      <w:r>
        <w:rPr>
          <w:rFonts w:ascii="Meiryo" w:hAnsi="Meiryo" w:cs="Meiryo" w:eastAsia="Meiryo"/>
          <w:spacing w:val="-3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-45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+</w:t>
      </w:r>
      <w:r>
        <w:rPr>
          <w:rFonts w:ascii="Meiryo" w:hAnsi="Meiryo" w:cs="Meiryo" w:eastAsia="Meiryo"/>
          <w:spacing w:val="-34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9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−</w:t>
      </w:r>
      <w:r>
        <w:rPr>
          <w:rFonts w:ascii="Meiryo" w:hAnsi="Meiryo" w:cs="Meiryo" w:eastAsia="Meiryo"/>
          <w:spacing w:val="-34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5"/>
          <w:w w:val="100"/>
          <w:position w:val="-9"/>
          <w:sz w:val="24"/>
          <w:szCs w:val="24"/>
        </w:rPr>
        <w:t> </w:t>
      </w:r>
      <w:r>
        <w:rPr>
          <w:rFonts w:ascii="宋体" w:hAnsi="宋体" w:cs="宋体" w:eastAsia="宋体"/>
          <w:spacing w:val="36"/>
          <w:w w:val="100"/>
          <w:position w:val="-9"/>
          <w:sz w:val="21"/>
          <w:szCs w:val="21"/>
        </w:rPr>
        <w:t>，产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生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一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宋体" w:hAnsi="宋体" w:cs="宋体" w:eastAsia="宋体"/>
          <w:spacing w:val="36"/>
          <w:w w:val="100"/>
          <w:position w:val="-9"/>
          <w:sz w:val="21"/>
          <w:szCs w:val="21"/>
        </w:rPr>
        <w:t>组数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据</w:t>
      </w:r>
      <w:r>
        <w:rPr>
          <w:rFonts w:ascii="宋体" w:hAnsi="宋体" w:cs="宋体" w:eastAsia="宋体"/>
          <w:spacing w:val="-40"/>
          <w:w w:val="100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5"/>
          <w:w w:val="100"/>
          <w:position w:val="-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00" w:val="left"/>
        </w:tabs>
        <w:spacing w:before="0" w:after="0" w:line="140" w:lineRule="exact"/>
        <w:ind w:right="571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79" w:lineRule="exact"/>
        <w:ind w:left="502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-39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2"/>
          <w:w w:val="100"/>
          <w:position w:val="3"/>
          <w:sz w:val="24"/>
          <w:szCs w:val="24"/>
        </w:rPr>
        <w:t>,</w:t>
      </w:r>
      <w:r>
        <w:rPr>
          <w:rFonts w:ascii="Arial" w:hAnsi="Arial" w:cs="Arial" w:eastAsia="Arial"/>
          <w:spacing w:val="11"/>
          <w:w w:val="180"/>
          <w:position w:val="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，再在</w:t>
      </w:r>
      <w:r>
        <w:rPr>
          <w:rFonts w:ascii="宋体" w:hAnsi="宋体" w:cs="宋体" w:eastAsia="宋体"/>
          <w:spacing w:val="-4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上添加随机干扰（可用</w:t>
      </w:r>
      <w:r>
        <w:rPr>
          <w:rFonts w:ascii="宋体" w:hAnsi="宋体" w:cs="宋体" w:eastAsia="宋体"/>
          <w:spacing w:val="-22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rand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产生（0,1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均匀分布随机数，或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213" w:lineRule="auto"/>
        <w:ind w:left="474" w:right="12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用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1"/>
          <w:sz w:val="21"/>
          <w:szCs w:val="21"/>
        </w:rPr>
        <w:t>r</w:t>
      </w:r>
      <w:r>
        <w:rPr>
          <w:rFonts w:ascii="宋体" w:hAnsi="宋体" w:cs="宋体" w:eastAsia="宋体"/>
          <w:spacing w:val="-1"/>
          <w:sz w:val="21"/>
          <w:szCs w:val="21"/>
        </w:rPr>
        <w:t>a</w:t>
      </w:r>
      <w:r>
        <w:rPr>
          <w:rFonts w:ascii="宋体" w:hAnsi="宋体" w:cs="宋体" w:eastAsia="宋体"/>
          <w:spacing w:val="1"/>
          <w:sz w:val="21"/>
          <w:szCs w:val="21"/>
        </w:rPr>
        <w:t>n</w:t>
      </w:r>
      <w:r>
        <w:rPr>
          <w:rFonts w:ascii="宋体" w:hAnsi="宋体" w:cs="宋体" w:eastAsia="宋体"/>
          <w:spacing w:val="-1"/>
          <w:sz w:val="21"/>
          <w:szCs w:val="21"/>
        </w:rPr>
        <w:t>d</w:t>
      </w:r>
      <w:r>
        <w:rPr>
          <w:rFonts w:ascii="宋体" w:hAnsi="宋体" w:cs="宋体" w:eastAsia="宋体"/>
          <w:spacing w:val="0"/>
          <w:sz w:val="21"/>
          <w:szCs w:val="21"/>
        </w:rPr>
        <w:t>n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产</w:t>
      </w:r>
      <w:r>
        <w:rPr>
          <w:rFonts w:ascii="宋体" w:hAnsi="宋体" w:cs="宋体" w:eastAsia="宋体"/>
          <w:spacing w:val="0"/>
          <w:sz w:val="21"/>
          <w:szCs w:val="21"/>
        </w:rPr>
        <w:t>生</w:t>
      </w:r>
      <w:r>
        <w:rPr>
          <w:rFonts w:ascii="宋体" w:hAnsi="宋体" w:cs="宋体" w:eastAsia="宋体"/>
          <w:spacing w:val="-5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分布随机数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然后用</w:t>
      </w:r>
      <w:r>
        <w:rPr>
          <w:rFonts w:ascii="宋体" w:hAnsi="宋体" w:cs="宋体" w:eastAsia="宋体"/>
          <w:spacing w:val="-5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和添加了随机干扰的</w:t>
      </w:r>
      <w:r>
        <w:rPr>
          <w:rFonts w:ascii="宋体" w:hAnsi="宋体" w:cs="宋体" w:eastAsia="宋体"/>
          <w:spacing w:val="-4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作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次多项式拟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合，与原系数比较。如果作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或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4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次多项式拟合，结果如何？</w:t>
      </w:r>
    </w:p>
    <w:p>
      <w:pPr>
        <w:spacing w:before="0" w:after="0" w:line="361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2.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已知平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面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区域</w:t>
      </w:r>
      <w:r>
        <w:rPr>
          <w:rFonts w:ascii="宋体" w:hAnsi="宋体" w:cs="宋体" w:eastAsia="宋体"/>
          <w:spacing w:val="-7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24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7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3"/>
          <w:w w:val="67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5600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7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3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≤</w:t>
      </w:r>
      <w:r>
        <w:rPr>
          <w:rFonts w:ascii="Meiryo" w:hAnsi="Meiryo" w:cs="Meiryo" w:eastAsia="Meiryo"/>
          <w:spacing w:val="8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4800</w:t>
      </w:r>
      <w:r>
        <w:rPr>
          <w:rFonts w:ascii="Times New Roman" w:hAnsi="Times New Roman" w:cs="Times New Roman" w:eastAsia="Times New Roman"/>
          <w:spacing w:val="-2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的高程数据见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表（单位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1"/>
          <w:szCs w:val="21"/>
        </w:rPr>
        <w:t>m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09" w:lineRule="exact"/>
        <w:ind w:left="3694" w:right="4447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宋体" w:hAnsi="宋体" w:cs="宋体" w:eastAsia="宋体"/>
          <w:position w:val="0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  <w:t>9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</w:r>
    </w:p>
    <w:p>
      <w:pPr>
        <w:spacing w:before="8" w:after="0" w:line="1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4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39" w:hRule="exact"/>
        </w:trPr>
        <w:tc>
          <w:tcPr>
            <w:tcW w:w="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70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6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10" w:right="190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47" w:right="229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247" w:right="229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323" w:right="304"/>
              <w:jc w:val="center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  <w:tc>
          <w:tcPr>
            <w:tcW w:w="6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2800" w:val="left"/>
                <w:tab w:pos="3240" w:val="left"/>
                <w:tab w:pos="370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55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5500" w:val="left"/>
              </w:tabs>
              <w:spacing w:before="0" w:after="0" w:line="196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37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6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1000" w:val="left"/>
                <w:tab w:pos="286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100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1000" w:val="left"/>
                <w:tab w:pos="1440" w:val="left"/>
                <w:tab w:pos="1900" w:val="left"/>
                <w:tab w:pos="370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1000" w:val="left"/>
                <w:tab w:pos="1440" w:val="left"/>
                <w:tab w:pos="1900" w:val="left"/>
                <w:tab w:pos="2340" w:val="left"/>
                <w:tab w:pos="2800" w:val="left"/>
                <w:tab w:pos="3240" w:val="left"/>
                <w:tab w:pos="370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  <w:p>
            <w:pPr>
              <w:tabs>
                <w:tab w:pos="540" w:val="left"/>
                <w:tab w:pos="1000" w:val="left"/>
                <w:tab w:pos="1440" w:val="left"/>
                <w:tab w:pos="1900" w:val="left"/>
                <w:tab w:pos="2340" w:val="left"/>
                <w:tab w:pos="2800" w:val="left"/>
                <w:tab w:pos="3240" w:val="left"/>
                <w:tab w:pos="3700" w:val="left"/>
                <w:tab w:pos="4140" w:val="left"/>
                <w:tab w:pos="4600" w:val="left"/>
                <w:tab w:pos="5040" w:val="left"/>
                <w:tab w:pos="5500" w:val="left"/>
                <w:tab w:pos="5940" w:val="left"/>
                <w:tab w:pos="6400" w:val="left"/>
              </w:tabs>
              <w:spacing w:before="0" w:after="0" w:line="194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9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7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-1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-1"/>
                <w:sz w:val="15"/>
                <w:szCs w:val="15"/>
              </w:rPr>
              <w:t>50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</w:tr>
      <w:tr>
        <w:trPr>
          <w:trHeight w:val="289" w:hRule="exact"/>
        </w:trPr>
        <w:tc>
          <w:tcPr>
            <w:tcW w:w="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69" w:lineRule="exact"/>
              <w:ind w:left="12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i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540" w:val="left"/>
                <w:tab w:pos="1000" w:val="left"/>
              </w:tabs>
              <w:spacing w:before="0" w:after="0" w:line="170" w:lineRule="exact"/>
              <w:ind w:left="102" w:right="-20"/>
              <w:jc w:val="left"/>
              <w:rPr>
                <w:rFonts w:ascii="宋体" w:hAnsi="宋体" w:cs="宋体" w:eastAsia="宋体"/>
                <w:sz w:val="15"/>
                <w:szCs w:val="15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  <w:tab/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4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8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  <w:t> 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5</w:t>
            </w:r>
            <w:r>
              <w:rPr>
                <w:rFonts w:ascii="宋体" w:hAnsi="宋体" w:cs="宋体" w:eastAsia="宋体"/>
                <w:spacing w:val="1"/>
                <w:w w:val="100"/>
                <w:position w:val="0"/>
                <w:sz w:val="15"/>
                <w:szCs w:val="15"/>
              </w:rPr>
              <w:t>6</w:t>
            </w:r>
            <w:r>
              <w:rPr>
                <w:rFonts w:ascii="宋体" w:hAnsi="宋体" w:cs="宋体" w:eastAsia="宋体"/>
                <w:spacing w:val="-1"/>
                <w:w w:val="100"/>
                <w:position w:val="0"/>
                <w:sz w:val="15"/>
                <w:szCs w:val="15"/>
              </w:rPr>
              <w:t>00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5"/>
                <w:szCs w:val="15"/>
              </w:rPr>
            </w:r>
          </w:p>
        </w:tc>
      </w:tr>
    </w:tbl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306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试用二维插值求</w:t>
      </w:r>
      <w:r>
        <w:rPr>
          <w:rFonts w:ascii="宋体" w:hAnsi="宋体" w:cs="宋体" w:eastAsia="宋体"/>
          <w:spacing w:val="-57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方向间隔都为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50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高程，并画出该区域的等高线。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41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3.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用最小</w:t>
      </w:r>
      <w:r>
        <w:rPr>
          <w:rFonts w:ascii="宋体" w:hAnsi="宋体" w:cs="宋体" w:eastAsia="宋体"/>
          <w:spacing w:val="-1"/>
          <w:w w:val="100"/>
          <w:position w:val="2"/>
          <w:sz w:val="21"/>
          <w:szCs w:val="21"/>
        </w:rPr>
        <w:t>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乘法求一形如</w:t>
      </w:r>
      <w:r>
        <w:rPr>
          <w:rFonts w:ascii="宋体" w:hAnsi="宋体" w:cs="宋体" w:eastAsia="宋体"/>
          <w:spacing w:val="-44"/>
          <w:w w:val="100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3"/>
          <w:sz w:val="14"/>
          <w:szCs w:val="14"/>
        </w:rPr>
        <w:t>bx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1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的经验公式拟合表</w:t>
      </w:r>
      <w:r>
        <w:rPr>
          <w:rFonts w:ascii="宋体" w:hAnsi="宋体" w:cs="宋体" w:eastAsia="宋体"/>
          <w:spacing w:val="-52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10</w:t>
      </w:r>
      <w:r>
        <w:rPr>
          <w:rFonts w:ascii="宋体" w:hAnsi="宋体" w:cs="宋体" w:eastAsia="宋体"/>
          <w:spacing w:val="-53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中的数据。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09" w:lineRule="exact"/>
        <w:ind w:left="3410" w:right="464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18.199997pt;margin-top:11.640834pt;width:288.42pt;height:.1pt;mso-position-horizontal-relative:page;mso-position-vertical-relative:paragraph;z-index:-3557" coordorigin="2364,233" coordsize="5768,2">
            <v:shape style="position:absolute;left:2364;top:233;width:5768;height:2" coordorigin="2364,233" coordsize="5768,0" path="m2364,233l8132,233e" filled="f" stroked="t" strokeweight=".58001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0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8"/>
          <w:szCs w:val="18"/>
        </w:rPr>
      </w:r>
    </w:p>
    <w:p>
      <w:pPr>
        <w:tabs>
          <w:tab w:pos="1300" w:val="left"/>
          <w:tab w:pos="1840" w:val="left"/>
          <w:tab w:pos="2380" w:val="left"/>
          <w:tab w:pos="2920" w:val="left"/>
          <w:tab w:pos="3460" w:val="left"/>
          <w:tab w:pos="4000" w:val="left"/>
          <w:tab w:pos="4540" w:val="left"/>
          <w:tab w:pos="5160" w:val="left"/>
        </w:tabs>
        <w:spacing w:before="28" w:after="0" w:line="240" w:lineRule="auto"/>
        <w:ind w:left="841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1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2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3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4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5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6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7</w:t>
        <w:tab/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  <w:t>8</w:t>
      </w:r>
    </w:p>
    <w:p>
      <w:pPr>
        <w:tabs>
          <w:tab w:pos="1220" w:val="left"/>
        </w:tabs>
        <w:spacing w:before="39" w:after="0" w:line="328" w:lineRule="exact"/>
        <w:ind w:left="852" w:right="-20"/>
        <w:jc w:val="left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118.199997pt;margin-top:1.717811pt;width:288.42pt;height:.1pt;mso-position-horizontal-relative:page;mso-position-vertical-relative:paragraph;z-index:-3556" coordorigin="2364,34" coordsize="5768,2">
            <v:shape style="position:absolute;left:2364;top:34;width:5768;height:2" coordorigin="2364,34" coordsize="5768,0" path="m2364,34l8132,34e" filled="f" stroked="t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17.480003pt;margin-top:20.257811pt;width:289.5pt;height:.1pt;mso-position-horizontal-relative:page;mso-position-vertical-relative:paragraph;z-index:-3555" coordorigin="2350,405" coordsize="5790,2">
            <v:shape style="position:absolute;left:2350;top:405;width:5790;height:2" coordorigin="2350,405" coordsize="5790,0" path="m2350,405l8140,405e" filled="f" stroked="t" strokeweight=".58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15.3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20.5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27.4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36.6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49.1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65.6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87.87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18"/>
          <w:szCs w:val="18"/>
        </w:rPr>
        <w:t>117.6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3" w:after="0" w:line="272" w:lineRule="exact"/>
        <w:ind w:left="474" w:right="122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-138"/>
          <w:w w:val="100"/>
          <w:sz w:val="21"/>
          <w:szCs w:val="21"/>
        </w:rPr>
        <w:t>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（水箱水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量问题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许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供水单位由于没有测量流入或流出水箱流量的设备</w:t>
      </w:r>
      <w:r>
        <w:rPr>
          <w:rFonts w:ascii="宋体" w:hAnsi="宋体" w:cs="宋体" w:eastAsia="宋体"/>
          <w:spacing w:val="-3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只能测量水箱中的水位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试通过测得的某时刻水箱中水位的数据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估计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任意时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刻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包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8" w:top="1060" w:bottom="3260" w:left="1680" w:right="1680"/>
        </w:sectPr>
      </w:pPr>
    </w:p>
    <w:p>
      <w:pPr>
        <w:spacing w:before="14" w:after="0" w:line="240" w:lineRule="auto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括水泵灌水期间）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流出水箱的流量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40" w:after="0" w:line="272" w:lineRule="exact"/>
        <w:ind w:left="190" w:right="404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给出原始数据表</w:t>
      </w:r>
      <w:r>
        <w:rPr>
          <w:rFonts w:ascii="宋体" w:hAnsi="宋体" w:cs="宋体" w:eastAsia="宋体"/>
          <w:spacing w:val="-1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7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中长度单位为</w:t>
      </w:r>
      <w:r>
        <w:rPr>
          <w:rFonts w:ascii="宋体" w:hAnsi="宋体" w:cs="宋体" w:eastAsia="宋体"/>
          <w:spacing w:val="-1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＝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m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水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箱为圆柱体，其直径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57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0" w:after="0" w:line="24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假设：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）影响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水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箱流量的唯一因素是该区公众对水的普通需要；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）水泵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灌水速度为常数；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）从水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中流出水的最大流速小于水泵的灌水速度；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）每天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用水量分布都是相似的；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）水箱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流水速度可用光滑曲线来近似；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408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6</w:t>
      </w:r>
      <w:r>
        <w:rPr>
          <w:rFonts w:ascii="宋体" w:hAnsi="宋体" w:cs="宋体" w:eastAsia="宋体"/>
          <w:spacing w:val="-1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sz w:val="21"/>
          <w:szCs w:val="21"/>
        </w:rPr>
        <w:t>当水箱的水容量达到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sz w:val="21"/>
          <w:szCs w:val="21"/>
        </w:rPr>
        <w:t>4×</w:t>
      </w:r>
      <w:r>
        <w:rPr>
          <w:rFonts w:ascii="宋体" w:hAnsi="宋体" w:cs="宋体" w:eastAsia="宋体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position w:val="11"/>
          <w:sz w:val="11"/>
          <w:szCs w:val="11"/>
        </w:rPr>
        <w:t>3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g</w:t>
      </w:r>
      <w:r>
        <w:rPr>
          <w:rFonts w:ascii="宋体" w:hAnsi="宋体" w:cs="宋体" w:eastAsia="宋体"/>
          <w:spacing w:val="-53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时</w:t>
      </w:r>
      <w:r>
        <w:rPr>
          <w:rFonts w:ascii="宋体" w:hAnsi="宋体" w:cs="宋体" w:eastAsia="宋体"/>
          <w:spacing w:val="-13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开始泵水</w:t>
      </w:r>
      <w:r>
        <w:rPr>
          <w:rFonts w:ascii="宋体" w:hAnsi="宋体" w:cs="宋体" w:eastAsia="宋体"/>
          <w:spacing w:val="-13"/>
          <w:position w:val="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达到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position w:val="0"/>
          <w:sz w:val="21"/>
          <w:szCs w:val="21"/>
        </w:rPr>
        <w:t>77.</w:t>
      </w:r>
      <w:r>
        <w:rPr>
          <w:rFonts w:ascii="Times New Roman" w:hAnsi="Times New Roman" w:cs="Times New Roman" w:eastAsia="Times New Roman"/>
          <w:spacing w:val="1"/>
          <w:position w:val="0"/>
          <w:sz w:val="21"/>
          <w:szCs w:val="21"/>
        </w:rPr>
        <w:t>6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×1</w:t>
      </w:r>
      <w:r>
        <w:rPr>
          <w:rFonts w:ascii="宋体" w:hAnsi="宋体" w:cs="宋体" w:eastAsia="宋体"/>
          <w:spacing w:val="1"/>
          <w:position w:val="0"/>
          <w:sz w:val="21"/>
          <w:szCs w:val="21"/>
        </w:rPr>
        <w:t>0</w:t>
      </w:r>
      <w:r>
        <w:rPr>
          <w:rFonts w:ascii="宋体" w:hAnsi="宋体" w:cs="宋体" w:eastAsia="宋体"/>
          <w:spacing w:val="-1"/>
          <w:position w:val="11"/>
          <w:sz w:val="11"/>
          <w:szCs w:val="11"/>
        </w:rPr>
        <w:t>3</w:t>
      </w:r>
      <w:r>
        <w:rPr>
          <w:rFonts w:ascii="宋体" w:hAnsi="宋体" w:cs="宋体" w:eastAsia="宋体"/>
          <w:spacing w:val="0"/>
          <w:position w:val="0"/>
          <w:sz w:val="21"/>
          <w:szCs w:val="21"/>
        </w:rPr>
        <w:t>g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时</w:t>
      </w:r>
      <w:r>
        <w:rPr>
          <w:rFonts w:ascii="宋体" w:hAnsi="宋体" w:cs="宋体" w:eastAsia="宋体"/>
          <w:spacing w:val="-13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便停止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泵水。</w:t>
      </w:r>
    </w:p>
    <w:p>
      <w:pPr>
        <w:spacing w:before="0" w:after="0" w:line="213" w:lineRule="exact"/>
        <w:ind w:left="3354" w:right="3619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11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水位数据表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8" w:after="0" w:line="2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4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478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时间（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）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420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水位（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宋体" w:hAnsi="宋体" w:cs="宋体" w:eastAsia="宋体"/>
                <w:spacing w:val="0"/>
                <w:w w:val="100"/>
                <w:position w:val="9"/>
                <w:sz w:val="9"/>
                <w:szCs w:val="9"/>
              </w:rPr>
              <w:t>－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18"/>
                <w:szCs w:val="18"/>
              </w:rPr>
              <w:t>E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  <w:t>）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18" w:lineRule="exact"/>
              <w:ind w:left="516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时间（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）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18" w:lineRule="exact"/>
              <w:ind w:left="359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水位（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宋体" w:hAnsi="宋体" w:cs="宋体" w:eastAsia="宋体"/>
                <w:spacing w:val="0"/>
                <w:w w:val="100"/>
                <w:position w:val="9"/>
                <w:sz w:val="9"/>
                <w:szCs w:val="9"/>
              </w:rPr>
              <w:t>－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18"/>
                <w:szCs w:val="18"/>
              </w:rPr>
              <w:t>E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  <w:t>）</w:t>
            </w:r>
          </w:p>
        </w:tc>
      </w:tr>
      <w:tr>
        <w:trPr>
          <w:trHeight w:val="216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94" w:right="75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3175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44636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3350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9" w:right="62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3316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91" w:right="7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49953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3260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9" w:right="62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6635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8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3054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53936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3167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10619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2994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57254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3087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13937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2947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60574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3012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17921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2892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64554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2927</w:t>
            </w:r>
          </w:p>
        </w:tc>
      </w:tr>
      <w:tr>
        <w:trPr>
          <w:trHeight w:val="216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21240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2850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68535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2842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25223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2795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71854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2767</w:t>
            </w:r>
          </w:p>
        </w:tc>
      </w:tr>
      <w:tr>
        <w:trPr>
          <w:trHeight w:val="217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28543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2752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75021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2697</w:t>
            </w:r>
          </w:p>
        </w:tc>
      </w:tr>
      <w:tr>
        <w:trPr>
          <w:trHeight w:val="244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32284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2697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79254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725" w:right="712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泵水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35932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787" w:right="766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泵水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82649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725" w:right="712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泵水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39332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787" w:right="766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泵水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85968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3475</w:t>
            </w:r>
          </w:p>
        </w:tc>
      </w:tr>
      <w:tr>
        <w:trPr>
          <w:trHeight w:val="216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39435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3550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89953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3397</w:t>
            </w:r>
          </w:p>
        </w:tc>
      </w:tr>
      <w:tr>
        <w:trPr>
          <w:trHeight w:val="218" w:hRule="exact"/>
        </w:trPr>
        <w:tc>
          <w:tcPr>
            <w:tcW w:w="17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14" w:right="5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43318</w:t>
            </w:r>
          </w:p>
        </w:tc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787" w:right="7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3445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653" w:right="63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93270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1" w:lineRule="exact"/>
              <w:ind w:left="725" w:right="71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3340</w:t>
            </w:r>
          </w:p>
        </w:tc>
      </w:tr>
    </w:tbl>
    <w:sectPr>
      <w:pgSz w:w="11920" w:h="16840"/>
      <w:pgMar w:header="0" w:footer="3061" w:top="1060" w:bottom="34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宋体">
    <w:altName w:val="宋体"/>
    <w:charset w:val="86"/>
    <w:family w:val="auto"/>
    <w:pitch w:val="variable"/>
  </w:font>
  <w:font w:name="Meiryo">
    <w:altName w:val="Meiryo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47" w:lineRule="exact"/>
      <w:jc w:val="left"/>
      <w:rPr>
        <w:sz w:val="5"/>
        <w:szCs w:val="5"/>
      </w:rPr>
    </w:pPr>
    <w:r>
      <w:rPr/>
      <w:pict>
        <v:shape style="position:absolute;margin-left:89.282997pt;margin-top:219.949142pt;width:416.653979pt;height:402.101727pt;mso-position-horizontal-relative:page;mso-position-vertical-relative:page;z-index:-3746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7.719696pt;margin-top:670.345032pt;width:24.500001pt;height:11pt;mso-position-horizontal-relative:page;mso-position-vertical-relative:page;z-index:-3745" type="#_x0000_t202" filled="f" stroked="f">
          <v:textbox inset="0,0,0,0">
            <w:txbxContent>
              <w:p>
                <w:pPr>
                  <w:spacing w:before="0" w:after="0" w:line="200" w:lineRule="exact"/>
                  <w:ind w:left="20" w:right="-47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175-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5"/>
        <w:szCs w:val="5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70" w:lineRule="exact"/>
      <w:jc w:val="left"/>
      <w:rPr>
        <w:sz w:val="17"/>
        <w:szCs w:val="17"/>
      </w:rPr>
    </w:pPr>
    <w:r>
      <w:rPr/>
      <w:pict>
        <v:shape style="position:absolute;margin-left:89.282997pt;margin-top:219.949142pt;width:416.653979pt;height:402.101727pt;mso-position-horizontal-relative:page;mso-position-vertical-relative:page;z-index:-3744" type="#_x0000_t75">
          <v:imagedata r:id="rId1" o:title=""/>
        </v:shape>
      </w:pict>
    </w:r>
    <w:r>
      <w:rPr/>
      <w:pict>
        <v:shape style="position:absolute;margin-left:102.980301pt;margin-top:670.345032pt;width:24.500001pt;height:11pt;mso-position-horizontal-relative:page;mso-position-vertical-relative:page;z-index:-3743" type="#_x0000_t202" filled="f" stroked="f">
          <v:textbox inset="0,0,0,0">
            <w:txbxContent>
              <w:p>
                <w:pPr>
                  <w:spacing w:before="0" w:after="0" w:line="200" w:lineRule="exact"/>
                  <w:ind w:left="20" w:right="-47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176-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17"/>
        <w:szCs w:val="17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sishoukui</dc:creator>
  <dc:title>&lt;4D6963726F736F667420576F7264202D2039B5DABEC5D5C220B2E5D6B5D3EBC4E2BACF2E646F63&gt;</dc:title>
  <dcterms:created xsi:type="dcterms:W3CDTF">2014-09-09T16:03:01Z</dcterms:created>
  <dcterms:modified xsi:type="dcterms:W3CDTF">2014-09-09T16:03:01Z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2007-08-27T00:00:00Z</vt:filetime>
  </property>
  <property fmtid="{D5CDD505-2E9C-101B-9397-08002B2CF9AE}" pid="3" name="LastSaved">
    <vt:filetime>2014-09-09T00:00:00Z</vt:filetime>
  </property>
</Properties>
</file>